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DD2C6" w14:textId="51358C78" w:rsidR="005269FE" w:rsidRPr="005269FE" w:rsidRDefault="004B07CB" w:rsidP="005269FE">
      <w:pPr>
        <w:rPr>
          <w:b/>
          <w:bCs/>
          <w:i/>
          <w:iCs/>
          <w:spacing w:val="5"/>
          <w:szCs w:val="24"/>
        </w:rPr>
      </w:pPr>
      <w:r>
        <w:rPr>
          <w:rStyle w:val="BookTitle"/>
        </w:rPr>
        <w:t xml:space="preserve">Documentation Packet </w:t>
      </w:r>
      <w:r w:rsidRPr="00A85ABB">
        <w:rPr>
          <w:rStyle w:val="BookTitle"/>
          <w:sz w:val="24"/>
          <w:szCs w:val="24"/>
        </w:rPr>
        <w:t>Week Ending</w:t>
      </w:r>
      <w:r w:rsidR="00536EEB">
        <w:rPr>
          <w:rStyle w:val="BookTitle"/>
          <w:sz w:val="24"/>
          <w:szCs w:val="24"/>
        </w:rPr>
        <w:t xml:space="preserve"> [</w:t>
      </w:r>
      <w:r w:rsidR="007F6182">
        <w:rPr>
          <w:rStyle w:val="BookTitle"/>
          <w:sz w:val="24"/>
          <w:szCs w:val="24"/>
        </w:rPr>
        <w:t>Oct 1</w:t>
      </w:r>
      <w:r w:rsidR="007F6182" w:rsidRPr="007F6182">
        <w:rPr>
          <w:rStyle w:val="BookTitle"/>
          <w:sz w:val="24"/>
          <w:szCs w:val="24"/>
          <w:vertAlign w:val="superscript"/>
        </w:rPr>
        <w:t>st</w:t>
      </w:r>
      <w:r w:rsidR="00BD6924">
        <w:rPr>
          <w:rStyle w:val="BookTitle"/>
          <w:sz w:val="24"/>
          <w:szCs w:val="24"/>
        </w:rPr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1"/>
        <w:gridCol w:w="6889"/>
      </w:tblGrid>
      <w:tr w:rsidR="00163AC6" w14:paraId="5A962850" w14:textId="77777777" w:rsidTr="00163AC6">
        <w:tc>
          <w:tcPr>
            <w:tcW w:w="2471" w:type="dxa"/>
          </w:tcPr>
          <w:p w14:paraId="52E5F1EE" w14:textId="73E26517" w:rsidR="00163AC6" w:rsidRDefault="00652304" w:rsidP="00163AC6">
            <w:r>
              <w:t>Team</w:t>
            </w:r>
            <w:r w:rsidR="00163AC6">
              <w:t>:</w:t>
            </w:r>
            <w:r>
              <w:t xml:space="preserve"> </w:t>
            </w:r>
            <w:r w:rsidR="00163AC6">
              <w:t>_______</w:t>
            </w:r>
          </w:p>
        </w:tc>
        <w:tc>
          <w:tcPr>
            <w:tcW w:w="6889" w:type="dxa"/>
          </w:tcPr>
          <w:p w14:paraId="5A7F2408" w14:textId="4BECD4ED" w:rsidR="00163AC6" w:rsidRDefault="00163AC6" w:rsidP="00163AC6">
            <w:r>
              <w:t>Student:</w:t>
            </w:r>
            <w:r w:rsidR="00652304">
              <w:t xml:space="preserve"> </w:t>
            </w:r>
            <w:r>
              <w:t>___________________________</w:t>
            </w:r>
          </w:p>
        </w:tc>
      </w:tr>
    </w:tbl>
    <w:p w14:paraId="359320DA" w14:textId="71F5081E" w:rsidR="00BD6924" w:rsidRDefault="00BD6924" w:rsidP="00BD6924">
      <w:pPr>
        <w:pStyle w:val="Heading1"/>
      </w:pPr>
      <w:r>
        <w:t>Goals:</w:t>
      </w:r>
    </w:p>
    <w:p w14:paraId="1DBBD46C" w14:textId="49E5EEE3" w:rsidR="001F11D3" w:rsidRDefault="008D3AAD" w:rsidP="00655C23">
      <w:pPr>
        <w:pStyle w:val="ListParagraph"/>
        <w:numPr>
          <w:ilvl w:val="0"/>
          <w:numId w:val="20"/>
        </w:numPr>
      </w:pPr>
      <w:r>
        <w:t xml:space="preserve">Successfully use </w:t>
      </w:r>
      <w:r w:rsidR="0023688D">
        <w:t xml:space="preserve">EJS </w:t>
      </w:r>
      <w:r>
        <w:t>to create templates</w:t>
      </w:r>
      <w:r w:rsidR="004A24DB">
        <w:t xml:space="preserve"> to serve with ExpressJS</w:t>
      </w:r>
    </w:p>
    <w:p w14:paraId="18CCDBEC" w14:textId="005B20DD" w:rsidR="004A24DB" w:rsidRDefault="004A24DB" w:rsidP="004A24DB">
      <w:pPr>
        <w:pStyle w:val="ListParagraph"/>
        <w:numPr>
          <w:ilvl w:val="1"/>
          <w:numId w:val="20"/>
        </w:numPr>
      </w:pPr>
      <w:r>
        <w:t>(Change the output of a webpage before sending to the user)</w:t>
      </w:r>
    </w:p>
    <w:p w14:paraId="3D61C4AC" w14:textId="03DEB51F" w:rsidR="005F2FB6" w:rsidRDefault="005F2FB6" w:rsidP="005F2FB6">
      <w:pPr>
        <w:pStyle w:val="ListParagraph"/>
        <w:numPr>
          <w:ilvl w:val="0"/>
          <w:numId w:val="20"/>
        </w:numPr>
      </w:pPr>
      <w:r>
        <w:t>U</w:t>
      </w:r>
      <w:r w:rsidR="009B4819">
        <w:t>se</w:t>
      </w:r>
      <w:r w:rsidR="003761F5">
        <w:t xml:space="preserve"> repository</w:t>
      </w:r>
      <w:r w:rsidR="009B4819">
        <w:t xml:space="preserve"> branching to organize complex Git projects</w:t>
      </w:r>
    </w:p>
    <w:p w14:paraId="11D7231B" w14:textId="62DC59B4" w:rsidR="005F2FB6" w:rsidRDefault="005F2FB6" w:rsidP="005F2FB6">
      <w:pPr>
        <w:pStyle w:val="ListParagraph"/>
        <w:numPr>
          <w:ilvl w:val="0"/>
          <w:numId w:val="20"/>
        </w:numPr>
      </w:pPr>
      <w:r>
        <w:t>Review the basics of Javascript and prepare to study the language</w:t>
      </w:r>
    </w:p>
    <w:p w14:paraId="2384B819" w14:textId="2C7C0B40" w:rsidR="0016152E" w:rsidRDefault="00C900E5" w:rsidP="00B67547">
      <w:pPr>
        <w:pStyle w:val="Heading1"/>
      </w:pPr>
      <w:r>
        <w:t>Included Documentation</w:t>
      </w:r>
    </w:p>
    <w:p w14:paraId="0E83EB8D" w14:textId="7213624F" w:rsidR="00B7025C" w:rsidRDefault="00432D44" w:rsidP="00B57E47">
      <w:pPr>
        <w:pStyle w:val="ListParagraph"/>
        <w:numPr>
          <w:ilvl w:val="0"/>
          <w:numId w:val="42"/>
        </w:numPr>
      </w:pPr>
      <w:r>
        <w:pict w14:anchorId="3D10C1FC">
          <v:shape id="_x0000_i1028" type="#_x0000_t75" alt="Download from cloud" style="width:12.55pt;height:12.55pt;visibility:visible;mso-wrap-style:square">
            <v:imagedata r:id="rId11" o:title="Download from cloud"/>
          </v:shape>
        </w:pict>
      </w:r>
      <w:r w:rsidR="006857C7">
        <w:t xml:space="preserve"> </w:t>
      </w:r>
      <w:r w:rsidR="00806D77">
        <w:t>Notebook Development</w:t>
      </w:r>
    </w:p>
    <w:p w14:paraId="2F6FC7B7" w14:textId="77777777" w:rsidR="00C12C95" w:rsidRDefault="001C341E" w:rsidP="00C12C95">
      <w:pPr>
        <w:pStyle w:val="Heading1"/>
      </w:pPr>
      <w:r>
        <w:t>Required Documentation</w:t>
      </w:r>
    </w:p>
    <w:p w14:paraId="5B9F84B2" w14:textId="1BC9D7E3" w:rsidR="000E5CB2" w:rsidRDefault="000E5CB2" w:rsidP="00DA71EF">
      <w:pPr>
        <w:pStyle w:val="ListParagraph"/>
        <w:numPr>
          <w:ilvl w:val="0"/>
          <w:numId w:val="42"/>
        </w:numPr>
      </w:pPr>
      <w:r>
        <w:rPr>
          <w:noProof/>
        </w:rPr>
        <w:drawing>
          <wp:inline distT="0" distB="0" distL="0" distR="0" wp14:anchorId="0694153B" wp14:editId="79FF3E43">
            <wp:extent cx="129654" cy="129654"/>
            <wp:effectExtent l="0" t="0" r="3810" b="3810"/>
            <wp:docPr id="4" name="Picture 4" descr="C:\Users\csmith\AppData\Local\Microsoft\Windows\INetCache\Content.MSO\6867D3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smith\AppData\Local\Microsoft\Windows\INetCache\Content.MSO\6867D38F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42" cy="13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EF73D7">
        <w:t>“</w:t>
      </w:r>
      <w:r w:rsidR="00DA71EF">
        <w:t xml:space="preserve">Notebook </w:t>
      </w:r>
      <w:r w:rsidR="009E1198">
        <w:t>1</w:t>
      </w:r>
      <w:r w:rsidR="00DA71EF">
        <w:t>:</w:t>
      </w:r>
      <w:r w:rsidR="009D7C0E">
        <w:t xml:space="preserve"> Initializing </w:t>
      </w:r>
      <w:r w:rsidR="00292108">
        <w:t xml:space="preserve">NodeJS </w:t>
      </w:r>
      <w:r w:rsidR="00AA3CE7">
        <w:t>P</w:t>
      </w:r>
      <w:r w:rsidR="00292108">
        <w:t>roject</w:t>
      </w:r>
      <w:r w:rsidR="00EF73D7">
        <w:t>”</w:t>
      </w:r>
    </w:p>
    <w:p w14:paraId="7230485D" w14:textId="6CEADAE8" w:rsidR="000D1A7B" w:rsidRDefault="000D1A7B" w:rsidP="000D1A7B">
      <w:pPr>
        <w:pStyle w:val="ListParagraph"/>
        <w:numPr>
          <w:ilvl w:val="0"/>
          <w:numId w:val="42"/>
        </w:numPr>
      </w:pPr>
      <w:r>
        <w:rPr>
          <w:noProof/>
        </w:rPr>
        <w:drawing>
          <wp:inline distT="0" distB="0" distL="0" distR="0" wp14:anchorId="415502EF" wp14:editId="755E5B12">
            <wp:extent cx="129654" cy="129654"/>
            <wp:effectExtent l="0" t="0" r="3810" b="3810"/>
            <wp:docPr id="2" name="Picture 2" descr="C:\Users\csmith\AppData\Local\Microsoft\Windows\INetCache\Content.MSO\6867D3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smith\AppData\Local\Microsoft\Windows\INetCache\Content.MSO\6867D38F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42" cy="13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“Notebook </w:t>
      </w:r>
      <w:r>
        <w:t>2</w:t>
      </w:r>
      <w:r>
        <w:t xml:space="preserve">: </w:t>
      </w:r>
      <w:r w:rsidR="009D7C0E">
        <w:t>NodeJS HTTP Server</w:t>
      </w:r>
      <w:r>
        <w:t>”</w:t>
      </w:r>
    </w:p>
    <w:p w14:paraId="1ACF8473" w14:textId="5126E5FD" w:rsidR="009D7C0E" w:rsidRDefault="009D7C0E" w:rsidP="009D7C0E">
      <w:pPr>
        <w:pStyle w:val="ListParagraph"/>
        <w:numPr>
          <w:ilvl w:val="0"/>
          <w:numId w:val="42"/>
        </w:numPr>
      </w:pPr>
      <w:r>
        <w:rPr>
          <w:noProof/>
        </w:rPr>
        <w:drawing>
          <wp:inline distT="0" distB="0" distL="0" distR="0" wp14:anchorId="252BF6C5" wp14:editId="22A69ACA">
            <wp:extent cx="129654" cy="129654"/>
            <wp:effectExtent l="0" t="0" r="3810" b="3810"/>
            <wp:docPr id="6" name="Picture 6" descr="C:\Users\csmith\AppData\Local\Microsoft\Windows\INetCache\Content.MSO\6867D3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smith\AppData\Local\Microsoft\Windows\INetCache\Content.MSO\6867D38F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42" cy="13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“Notebook </w:t>
      </w:r>
      <w:r>
        <w:t>3</w:t>
      </w:r>
      <w:r>
        <w:t>: Using ExpressJS with NodeJS”</w:t>
      </w:r>
    </w:p>
    <w:p w14:paraId="44CC71A3" w14:textId="2FA9078D" w:rsidR="000D1A7B" w:rsidRDefault="000D1A7B" w:rsidP="000D1A7B">
      <w:pPr>
        <w:pStyle w:val="ListParagraph"/>
        <w:numPr>
          <w:ilvl w:val="0"/>
          <w:numId w:val="42"/>
        </w:numPr>
      </w:pPr>
      <w:r>
        <w:rPr>
          <w:noProof/>
        </w:rPr>
        <w:drawing>
          <wp:inline distT="0" distB="0" distL="0" distR="0" wp14:anchorId="76E4267E" wp14:editId="29A5A8B6">
            <wp:extent cx="129654" cy="129654"/>
            <wp:effectExtent l="0" t="0" r="3810" b="3810"/>
            <wp:docPr id="3" name="Picture 3" descr="C:\Users\csmith\AppData\Local\Microsoft\Windows\INetCache\Content.MSO\6867D3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smith\AppData\Local\Microsoft\Windows\INetCache\Content.MSO\6867D38F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42" cy="13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“Notebook </w:t>
      </w:r>
      <w:r>
        <w:t>4</w:t>
      </w:r>
      <w:r>
        <w:t xml:space="preserve">: </w:t>
      </w:r>
      <w:r w:rsidR="0060077A">
        <w:t>Using EJS with ExpressJS</w:t>
      </w:r>
      <w:r>
        <w:t>”</w:t>
      </w:r>
    </w:p>
    <w:p w14:paraId="02937FB2" w14:textId="113C0FA7" w:rsidR="00367E1C" w:rsidRDefault="009D7577" w:rsidP="000D1A7B">
      <w:pPr>
        <w:pStyle w:val="ListParagraph"/>
        <w:numPr>
          <w:ilvl w:val="0"/>
          <w:numId w:val="42"/>
        </w:numPr>
      </w:pPr>
      <w:r w:rsidRPr="00451840">
        <w:rPr>
          <w:noProof/>
          <w:sz w:val="16"/>
          <w:szCs w:val="16"/>
        </w:rPr>
        <w:drawing>
          <wp:inline distT="0" distB="0" distL="0" distR="0" wp14:anchorId="0AF36F56" wp14:editId="3802F9AE">
            <wp:extent cx="153909" cy="153909"/>
            <wp:effectExtent l="0" t="0" r="0" b="0"/>
            <wp:docPr id="5" name="Picture 5" descr="Eye Icon - Free Download at Icons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ye Icon - Free Download at Icons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55554" cy="155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Team Trello Board</w:t>
      </w:r>
    </w:p>
    <w:p w14:paraId="763D4B20" w14:textId="00460228" w:rsidR="001902B1" w:rsidRDefault="001902B1" w:rsidP="00DA71EF">
      <w:pPr>
        <w:pStyle w:val="ListParagraph"/>
        <w:numPr>
          <w:ilvl w:val="0"/>
          <w:numId w:val="42"/>
        </w:numPr>
      </w:pPr>
      <w:r>
        <w:rPr>
          <w:noProof/>
        </w:rPr>
        <w:drawing>
          <wp:inline distT="0" distB="0" distL="0" distR="0" wp14:anchorId="1C2DE7D7" wp14:editId="2823E0FF">
            <wp:extent cx="123776" cy="131276"/>
            <wp:effectExtent l="0" t="0" r="0" b="2540"/>
            <wp:docPr id="15" name="Picture 15" descr="Pencil Svg Png Icon Free Download (#376363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encil Svg Png Icon Free Download (#376363 ..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93" cy="169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B8199E">
        <w:t>Codecademy “Learn Javascript” course, “</w:t>
      </w:r>
      <w:r w:rsidR="00B8367E">
        <w:t>Conditionals</w:t>
      </w:r>
      <w:r w:rsidR="00B8199E">
        <w:t>” Chapter</w:t>
      </w:r>
    </w:p>
    <w:p w14:paraId="376BDE83" w14:textId="19349A2B" w:rsidR="00B8199E" w:rsidRDefault="0008585A" w:rsidP="00B8199E">
      <w:pPr>
        <w:pStyle w:val="ListParagraph"/>
        <w:numPr>
          <w:ilvl w:val="1"/>
          <w:numId w:val="42"/>
        </w:numPr>
      </w:pPr>
      <w:r>
        <w:t xml:space="preserve">Includes </w:t>
      </w:r>
      <w:r w:rsidR="00990113">
        <w:t>the</w:t>
      </w:r>
      <w:r>
        <w:t xml:space="preserve"> Lesson, both Projects, </w:t>
      </w:r>
      <w:r w:rsidR="00990113">
        <w:t xml:space="preserve">and </w:t>
      </w:r>
      <w:r>
        <w:t>the Quiz</w:t>
      </w:r>
    </w:p>
    <w:p w14:paraId="00CA96CD" w14:textId="2E6C40D6" w:rsidR="00073D92" w:rsidRPr="00073D92" w:rsidRDefault="00363516" w:rsidP="00073D92">
      <w:pPr>
        <w:pStyle w:val="Heading1"/>
      </w:pPr>
      <w:r>
        <w:t>Changes:</w:t>
      </w:r>
    </w:p>
    <w:p w14:paraId="4BCD2DA0" w14:textId="0EDB33EE" w:rsidR="00F919A5" w:rsidRDefault="00B610AC" w:rsidP="00363516">
      <w:pPr>
        <w:pStyle w:val="ListParagraph"/>
        <w:numPr>
          <w:ilvl w:val="0"/>
          <w:numId w:val="39"/>
        </w:numPr>
      </w:pPr>
      <w:r>
        <w:t xml:space="preserve">Your Notebook and Portfolio pages will now </w:t>
      </w:r>
      <w:r w:rsidR="001C29CD">
        <w:t>be penalized per major mistake made, rather than “present/complete/no errors”</w:t>
      </w:r>
    </w:p>
    <w:p w14:paraId="61174850" w14:textId="2928946A" w:rsidR="00820105" w:rsidRDefault="001C29CD" w:rsidP="00363516">
      <w:pPr>
        <w:pStyle w:val="ListParagraph"/>
        <w:numPr>
          <w:ilvl w:val="0"/>
          <w:numId w:val="39"/>
        </w:numPr>
      </w:pPr>
      <w:r>
        <w:t xml:space="preserve">You can now elect to </w:t>
      </w:r>
      <w:r w:rsidR="005606EC">
        <w:t>share a submission with another team member by indicating their name on that submission on the back of the DocPac</w:t>
      </w:r>
    </w:p>
    <w:p w14:paraId="14D26587" w14:textId="23FE335D" w:rsidR="00772021" w:rsidRPr="00363516" w:rsidRDefault="00772021" w:rsidP="00772021">
      <w:pPr>
        <w:pStyle w:val="ListParagraph"/>
        <w:numPr>
          <w:ilvl w:val="1"/>
          <w:numId w:val="39"/>
        </w:numPr>
      </w:pPr>
      <w:r>
        <w:t>Write their name in the “Submitter” box</w:t>
      </w:r>
    </w:p>
    <w:p w14:paraId="426E7B27" w14:textId="4797119E" w:rsidR="00E3399F" w:rsidRDefault="00E605F0" w:rsidP="006D2DB9">
      <w:pPr>
        <w:pStyle w:val="Heading1"/>
      </w:pPr>
      <w:r>
        <w:t>Events</w:t>
      </w:r>
      <w:r w:rsidR="00E3399F">
        <w:t>:</w:t>
      </w:r>
    </w:p>
    <w:p w14:paraId="3652B594" w14:textId="4B0B336C" w:rsidR="00E3399F" w:rsidRDefault="000709FE" w:rsidP="00E3399F">
      <w:pPr>
        <w:pStyle w:val="ListParagraph"/>
        <w:numPr>
          <w:ilvl w:val="0"/>
          <w:numId w:val="38"/>
        </w:numPr>
      </w:pPr>
      <w:r>
        <w:t xml:space="preserve">Sep. </w:t>
      </w:r>
      <w:r w:rsidR="0095311C">
        <w:t>27</w:t>
      </w:r>
      <w:r w:rsidR="0095311C" w:rsidRPr="0095311C">
        <w:rPr>
          <w:vertAlign w:val="superscript"/>
        </w:rPr>
        <w:t>th</w:t>
      </w:r>
      <w:r w:rsidR="00115222">
        <w:t xml:space="preserve">: </w:t>
      </w:r>
      <w:r w:rsidR="00652304">
        <w:t>Weekly Review</w:t>
      </w:r>
    </w:p>
    <w:p w14:paraId="07C08E94" w14:textId="65C80849" w:rsidR="0014464A" w:rsidRDefault="0014464A" w:rsidP="0014464A">
      <w:pPr>
        <w:pStyle w:val="ListParagraph"/>
        <w:numPr>
          <w:ilvl w:val="0"/>
          <w:numId w:val="38"/>
        </w:numPr>
      </w:pPr>
      <w:r>
        <w:t>Sep. 27</w:t>
      </w:r>
      <w:r w:rsidRPr="0095311C">
        <w:rPr>
          <w:vertAlign w:val="superscript"/>
        </w:rPr>
        <w:t>th</w:t>
      </w:r>
      <w:r>
        <w:t xml:space="preserve">: </w:t>
      </w:r>
      <w:r w:rsidR="00E432EF">
        <w:t xml:space="preserve">[Lesson] </w:t>
      </w:r>
      <w:r w:rsidR="00990113">
        <w:t>Notebook Development</w:t>
      </w:r>
    </w:p>
    <w:p w14:paraId="579EE4B3" w14:textId="0A7CE274" w:rsidR="006C0B15" w:rsidRDefault="006C0B15" w:rsidP="006C0B15">
      <w:pPr>
        <w:pStyle w:val="ListParagraph"/>
        <w:numPr>
          <w:ilvl w:val="0"/>
          <w:numId w:val="38"/>
        </w:numPr>
      </w:pPr>
      <w:r>
        <w:t>Sep. 2</w:t>
      </w:r>
      <w:r w:rsidR="00C5596F">
        <w:t>9</w:t>
      </w:r>
      <w:r w:rsidR="00C5596F" w:rsidRPr="00C5596F">
        <w:rPr>
          <w:vertAlign w:val="superscript"/>
        </w:rPr>
        <w:t>th</w:t>
      </w:r>
      <w:r>
        <w:t>: [</w:t>
      </w:r>
      <w:r w:rsidR="009D7577">
        <w:t>Lesson</w:t>
      </w:r>
      <w:r w:rsidR="00367E1C">
        <w:t>]</w:t>
      </w:r>
      <w:r w:rsidR="009D7577">
        <w:t xml:space="preserve"> Project Management with </w:t>
      </w:r>
      <w:proofErr w:type="spellStart"/>
      <w:r w:rsidR="009D7577">
        <w:t>KanBan</w:t>
      </w:r>
      <w:proofErr w:type="spellEnd"/>
    </w:p>
    <w:p w14:paraId="7A97AA0E" w14:textId="21AD2530" w:rsidR="00932C25" w:rsidRPr="006C0B15" w:rsidRDefault="00AD5BBC" w:rsidP="006C0B15">
      <w:pPr>
        <w:pStyle w:val="ListParagraph"/>
        <w:numPr>
          <w:ilvl w:val="0"/>
          <w:numId w:val="38"/>
        </w:numPr>
        <w:rPr>
          <w:rStyle w:val="Heading1Char"/>
          <w:rFonts w:eastAsiaTheme="minorHAnsi" w:cstheme="minorBidi"/>
          <w:color w:val="auto"/>
          <w:sz w:val="24"/>
          <w:szCs w:val="22"/>
        </w:rPr>
      </w:pPr>
      <w:r>
        <w:t>Oct. 1</w:t>
      </w:r>
      <w:r w:rsidRPr="00AD5BBC">
        <w:rPr>
          <w:vertAlign w:val="superscript"/>
        </w:rPr>
        <w:t>st</w:t>
      </w:r>
      <w:r>
        <w:t xml:space="preserve">: [Assessment] </w:t>
      </w:r>
      <w:r w:rsidR="00673E4E">
        <w:t>ExpressJS HTTP Server</w:t>
      </w:r>
      <w:r w:rsidR="00932C25">
        <w:rPr>
          <w:rStyle w:val="Heading1Char"/>
        </w:rPr>
        <w:br w:type="page"/>
      </w:r>
    </w:p>
    <w:p w14:paraId="496EF168" w14:textId="734947E6" w:rsidR="00184808" w:rsidRDefault="00184808" w:rsidP="00184808">
      <w:pPr>
        <w:pStyle w:val="Heading1"/>
      </w:pPr>
      <w:r>
        <w:lastRenderedPageBreak/>
        <w:t>Notebook</w:t>
      </w:r>
      <w:r>
        <w:t xml:space="preserve"> 1:</w:t>
      </w:r>
      <w:r w:rsidR="00AA3CE7">
        <w:t xml:space="preserve"> Initializing a NodeJS Project</w:t>
      </w:r>
    </w:p>
    <w:p w14:paraId="60B98D4F" w14:textId="0624BB73" w:rsidR="00184808" w:rsidRDefault="00E6435D" w:rsidP="00292108">
      <w:r>
        <w:t>M</w:t>
      </w:r>
      <w:r w:rsidR="00AA3CE7">
        <w:t>ust cover these topics:</w:t>
      </w:r>
    </w:p>
    <w:p w14:paraId="1A7772A7" w14:textId="4971667E" w:rsidR="00AA3CE7" w:rsidRDefault="00AA3CE7" w:rsidP="00AA3CE7">
      <w:pPr>
        <w:pStyle w:val="ListParagraph"/>
        <w:numPr>
          <w:ilvl w:val="0"/>
          <w:numId w:val="49"/>
        </w:numPr>
        <w:rPr>
          <w:sz w:val="22"/>
          <w:szCs w:val="20"/>
        </w:rPr>
      </w:pPr>
      <w:r>
        <w:rPr>
          <w:sz w:val="22"/>
          <w:szCs w:val="20"/>
        </w:rPr>
        <w:t xml:space="preserve">How and where to create a project </w:t>
      </w:r>
      <w:r w:rsidR="004E557A">
        <w:rPr>
          <w:sz w:val="22"/>
          <w:szCs w:val="20"/>
        </w:rPr>
        <w:t>folder, and what files to put in it</w:t>
      </w:r>
    </w:p>
    <w:p w14:paraId="1E75D335" w14:textId="7F4F03FF" w:rsidR="004E557A" w:rsidRDefault="004E557A" w:rsidP="00AA3CE7">
      <w:pPr>
        <w:pStyle w:val="ListParagraph"/>
        <w:numPr>
          <w:ilvl w:val="0"/>
          <w:numId w:val="49"/>
        </w:numPr>
        <w:rPr>
          <w:sz w:val="22"/>
          <w:szCs w:val="20"/>
        </w:rPr>
      </w:pPr>
      <w:r>
        <w:rPr>
          <w:sz w:val="22"/>
          <w:szCs w:val="20"/>
        </w:rPr>
        <w:t>How to navigate to that folder using CMD Prompt</w:t>
      </w:r>
    </w:p>
    <w:p w14:paraId="15595350" w14:textId="5A9A5D10" w:rsidR="009D6A91" w:rsidRDefault="009D6A91" w:rsidP="00AA3CE7">
      <w:pPr>
        <w:pStyle w:val="ListParagraph"/>
        <w:numPr>
          <w:ilvl w:val="0"/>
          <w:numId w:val="49"/>
        </w:numPr>
        <w:rPr>
          <w:sz w:val="22"/>
          <w:szCs w:val="20"/>
        </w:rPr>
      </w:pPr>
      <w:r>
        <w:rPr>
          <w:sz w:val="22"/>
          <w:szCs w:val="20"/>
        </w:rPr>
        <w:t>How to use ‘</w:t>
      </w:r>
      <w:proofErr w:type="spellStart"/>
      <w:r>
        <w:rPr>
          <w:sz w:val="22"/>
          <w:szCs w:val="20"/>
        </w:rPr>
        <w:t>npm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init</w:t>
      </w:r>
      <w:proofErr w:type="spellEnd"/>
      <w:r>
        <w:rPr>
          <w:sz w:val="22"/>
          <w:szCs w:val="20"/>
        </w:rPr>
        <w:t>’</w:t>
      </w:r>
    </w:p>
    <w:p w14:paraId="6EF10E6B" w14:textId="07318303" w:rsidR="009D6A91" w:rsidRDefault="009D6A91" w:rsidP="00AA3CE7">
      <w:pPr>
        <w:pStyle w:val="ListParagraph"/>
        <w:numPr>
          <w:ilvl w:val="0"/>
          <w:numId w:val="49"/>
        </w:numPr>
        <w:rPr>
          <w:sz w:val="22"/>
          <w:szCs w:val="20"/>
        </w:rPr>
      </w:pPr>
      <w:r>
        <w:rPr>
          <w:sz w:val="22"/>
          <w:szCs w:val="20"/>
        </w:rPr>
        <w:t>How make a main *.</w:t>
      </w:r>
      <w:proofErr w:type="spellStart"/>
      <w:r>
        <w:rPr>
          <w:sz w:val="22"/>
          <w:szCs w:val="20"/>
        </w:rPr>
        <w:t>js</w:t>
      </w:r>
      <w:proofErr w:type="spellEnd"/>
      <w:r>
        <w:rPr>
          <w:sz w:val="22"/>
          <w:szCs w:val="20"/>
        </w:rPr>
        <w:t xml:space="preserve"> file for the project</w:t>
      </w:r>
    </w:p>
    <w:p w14:paraId="117BC5A9" w14:textId="1E6C4865" w:rsidR="009D6A91" w:rsidRPr="00AA3CE7" w:rsidRDefault="00E6435D" w:rsidP="00AA3CE7">
      <w:pPr>
        <w:pStyle w:val="ListParagraph"/>
        <w:numPr>
          <w:ilvl w:val="0"/>
          <w:numId w:val="49"/>
        </w:numPr>
        <w:rPr>
          <w:sz w:val="22"/>
          <w:szCs w:val="20"/>
        </w:rPr>
      </w:pPr>
      <w:r>
        <w:rPr>
          <w:sz w:val="22"/>
          <w:szCs w:val="20"/>
        </w:rPr>
        <w:t>How to run the application from CMD Prompt</w:t>
      </w:r>
    </w:p>
    <w:p w14:paraId="6E962099" w14:textId="685BF36A" w:rsidR="00E6435D" w:rsidRDefault="00E6435D" w:rsidP="00E6435D">
      <w:pPr>
        <w:pStyle w:val="Heading1"/>
      </w:pPr>
      <w:r>
        <w:t xml:space="preserve">Notebook </w:t>
      </w:r>
      <w:r>
        <w:t>2</w:t>
      </w:r>
      <w:r>
        <w:t xml:space="preserve">: NodeJS </w:t>
      </w:r>
      <w:r>
        <w:t>HTTP Server</w:t>
      </w:r>
    </w:p>
    <w:p w14:paraId="106D7E81" w14:textId="3EE20F8A" w:rsidR="00E6435D" w:rsidRDefault="00E6435D" w:rsidP="00E6435D">
      <w:r>
        <w:t>M</w:t>
      </w:r>
      <w:r>
        <w:t>ust cover these topics:</w:t>
      </w:r>
    </w:p>
    <w:p w14:paraId="539AC426" w14:textId="414722DE" w:rsidR="00E6435D" w:rsidRDefault="0077397E" w:rsidP="00E6435D">
      <w:pPr>
        <w:pStyle w:val="ListParagraph"/>
        <w:numPr>
          <w:ilvl w:val="0"/>
          <w:numId w:val="49"/>
        </w:numPr>
        <w:rPr>
          <w:sz w:val="22"/>
          <w:szCs w:val="20"/>
        </w:rPr>
      </w:pPr>
      <w:r>
        <w:rPr>
          <w:sz w:val="22"/>
          <w:szCs w:val="20"/>
        </w:rPr>
        <w:t>Link to the skills needed for this tutorial in previous tutorials</w:t>
      </w:r>
    </w:p>
    <w:p w14:paraId="43AC3A6A" w14:textId="1B7B8C92" w:rsidR="00E6435D" w:rsidRDefault="0077397E" w:rsidP="00E6435D">
      <w:pPr>
        <w:pStyle w:val="ListParagraph"/>
        <w:numPr>
          <w:ilvl w:val="0"/>
          <w:numId w:val="49"/>
        </w:numPr>
        <w:rPr>
          <w:sz w:val="22"/>
          <w:szCs w:val="20"/>
        </w:rPr>
      </w:pPr>
      <w:r>
        <w:rPr>
          <w:sz w:val="22"/>
          <w:szCs w:val="20"/>
        </w:rPr>
        <w:t>How to use the ‘http’ NodeJS module to create a listen server</w:t>
      </w:r>
    </w:p>
    <w:p w14:paraId="6DCC7263" w14:textId="5C5E8947" w:rsidR="0077397E" w:rsidRDefault="0077397E" w:rsidP="00E6435D">
      <w:pPr>
        <w:pStyle w:val="ListParagraph"/>
        <w:numPr>
          <w:ilvl w:val="0"/>
          <w:numId w:val="49"/>
        </w:numPr>
        <w:rPr>
          <w:sz w:val="22"/>
          <w:szCs w:val="20"/>
        </w:rPr>
      </w:pPr>
      <w:r>
        <w:rPr>
          <w:sz w:val="22"/>
          <w:szCs w:val="20"/>
        </w:rPr>
        <w:t xml:space="preserve">How to </w:t>
      </w:r>
      <w:r w:rsidR="003B10DE">
        <w:rPr>
          <w:sz w:val="22"/>
          <w:szCs w:val="20"/>
        </w:rPr>
        <w:t>handle requests and responses</w:t>
      </w:r>
    </w:p>
    <w:p w14:paraId="31C54721" w14:textId="50D7DF1F" w:rsidR="003B10DE" w:rsidRPr="00AA3CE7" w:rsidRDefault="003B10DE" w:rsidP="00E6435D">
      <w:pPr>
        <w:pStyle w:val="ListParagraph"/>
        <w:numPr>
          <w:ilvl w:val="0"/>
          <w:numId w:val="49"/>
        </w:numPr>
        <w:rPr>
          <w:sz w:val="22"/>
          <w:szCs w:val="20"/>
        </w:rPr>
      </w:pPr>
      <w:r>
        <w:rPr>
          <w:sz w:val="22"/>
          <w:szCs w:val="20"/>
        </w:rPr>
        <w:t>How to send different responses depending on the URL the user tried to connect to</w:t>
      </w:r>
    </w:p>
    <w:p w14:paraId="0D3ED44E" w14:textId="1C0E9FC0" w:rsidR="00CA27FD" w:rsidRDefault="00CA27FD" w:rsidP="00CA27FD">
      <w:pPr>
        <w:pStyle w:val="Heading1"/>
      </w:pPr>
      <w:r>
        <w:t xml:space="preserve">Notebook </w:t>
      </w:r>
      <w:r w:rsidR="00B8367E">
        <w:t>3</w:t>
      </w:r>
      <w:r>
        <w:t xml:space="preserve">: </w:t>
      </w:r>
      <w:r w:rsidR="00B8367E">
        <w:t>Using ExpressJS with NodeJS</w:t>
      </w:r>
    </w:p>
    <w:p w14:paraId="40257306" w14:textId="66579480" w:rsidR="00CA27FD" w:rsidRPr="00CA27FD" w:rsidRDefault="00CA27FD" w:rsidP="00CA27FD">
      <w:pPr>
        <w:rPr>
          <w:b/>
          <w:bCs/>
        </w:rPr>
      </w:pPr>
      <w:r>
        <w:rPr>
          <w:b/>
          <w:bCs/>
        </w:rPr>
        <w:t>THIS IS A NEW TUTORIAL PAGE</w:t>
      </w:r>
    </w:p>
    <w:p w14:paraId="3E635BF9" w14:textId="77777777" w:rsidR="00CA27FD" w:rsidRDefault="00CA27FD" w:rsidP="00CA27FD">
      <w:r>
        <w:t>Must cover these topics:</w:t>
      </w:r>
    </w:p>
    <w:p w14:paraId="04CC3CAC" w14:textId="77777777" w:rsidR="00CA27FD" w:rsidRDefault="00CA27FD" w:rsidP="00CA27FD">
      <w:pPr>
        <w:pStyle w:val="ListParagraph"/>
        <w:numPr>
          <w:ilvl w:val="0"/>
          <w:numId w:val="49"/>
        </w:numPr>
        <w:rPr>
          <w:sz w:val="22"/>
          <w:szCs w:val="20"/>
        </w:rPr>
      </w:pPr>
      <w:r>
        <w:rPr>
          <w:sz w:val="22"/>
          <w:szCs w:val="20"/>
        </w:rPr>
        <w:t>Link to the skills needed for this tutorial in previous tutorials</w:t>
      </w:r>
    </w:p>
    <w:p w14:paraId="58FBD335" w14:textId="6AF39144" w:rsidR="00CA27FD" w:rsidRDefault="00CA27FD" w:rsidP="00CA27FD">
      <w:pPr>
        <w:pStyle w:val="ListParagraph"/>
        <w:numPr>
          <w:ilvl w:val="0"/>
          <w:numId w:val="49"/>
        </w:numPr>
        <w:rPr>
          <w:sz w:val="22"/>
          <w:szCs w:val="20"/>
        </w:rPr>
      </w:pPr>
      <w:r>
        <w:rPr>
          <w:sz w:val="22"/>
          <w:szCs w:val="20"/>
        </w:rPr>
        <w:t xml:space="preserve">How to use </w:t>
      </w:r>
      <w:proofErr w:type="spellStart"/>
      <w:r w:rsidR="00D72B03">
        <w:rPr>
          <w:b/>
          <w:bCs/>
          <w:sz w:val="22"/>
          <w:szCs w:val="20"/>
        </w:rPr>
        <w:t>npm</w:t>
      </w:r>
      <w:proofErr w:type="spellEnd"/>
      <w:r w:rsidR="00D72B03">
        <w:rPr>
          <w:sz w:val="22"/>
          <w:szCs w:val="20"/>
        </w:rPr>
        <w:t xml:space="preserve"> to install new packages in the project</w:t>
      </w:r>
    </w:p>
    <w:p w14:paraId="1D18C0C3" w14:textId="3DCB5A9D" w:rsidR="00D72B03" w:rsidRDefault="00D72B03" w:rsidP="00CA27FD">
      <w:pPr>
        <w:pStyle w:val="ListParagraph"/>
        <w:numPr>
          <w:ilvl w:val="0"/>
          <w:numId w:val="49"/>
        </w:numPr>
        <w:rPr>
          <w:sz w:val="22"/>
          <w:szCs w:val="20"/>
        </w:rPr>
      </w:pPr>
      <w:r>
        <w:rPr>
          <w:sz w:val="22"/>
          <w:szCs w:val="20"/>
        </w:rPr>
        <w:t>How to import those modules into your main application script</w:t>
      </w:r>
    </w:p>
    <w:p w14:paraId="3D602037" w14:textId="19279EA3" w:rsidR="00D72B03" w:rsidRDefault="00D72B03" w:rsidP="00CA27FD">
      <w:pPr>
        <w:pStyle w:val="ListParagraph"/>
        <w:numPr>
          <w:ilvl w:val="0"/>
          <w:numId w:val="49"/>
        </w:numPr>
        <w:rPr>
          <w:sz w:val="22"/>
          <w:szCs w:val="20"/>
        </w:rPr>
      </w:pPr>
      <w:r>
        <w:rPr>
          <w:sz w:val="22"/>
          <w:szCs w:val="20"/>
        </w:rPr>
        <w:t xml:space="preserve">How to </w:t>
      </w:r>
      <w:r w:rsidR="00070605">
        <w:rPr>
          <w:sz w:val="22"/>
          <w:szCs w:val="20"/>
        </w:rPr>
        <w:t xml:space="preserve">set up an </w:t>
      </w:r>
      <w:r w:rsidR="00B8367E">
        <w:rPr>
          <w:sz w:val="22"/>
          <w:szCs w:val="20"/>
        </w:rPr>
        <w:t>E</w:t>
      </w:r>
      <w:r w:rsidR="00070605">
        <w:rPr>
          <w:sz w:val="22"/>
          <w:szCs w:val="20"/>
        </w:rPr>
        <w:t>xpressJS application in your code</w:t>
      </w:r>
    </w:p>
    <w:p w14:paraId="279E2F95" w14:textId="5C5303E7" w:rsidR="00070605" w:rsidRDefault="00070605" w:rsidP="00CA27FD">
      <w:pPr>
        <w:pStyle w:val="ListParagraph"/>
        <w:numPr>
          <w:ilvl w:val="0"/>
          <w:numId w:val="49"/>
        </w:numPr>
        <w:rPr>
          <w:sz w:val="22"/>
          <w:szCs w:val="20"/>
        </w:rPr>
      </w:pPr>
      <w:r>
        <w:rPr>
          <w:sz w:val="22"/>
          <w:szCs w:val="20"/>
        </w:rPr>
        <w:t xml:space="preserve">How to handle GET requests at different endpoints using </w:t>
      </w:r>
      <w:r w:rsidR="00B8367E">
        <w:rPr>
          <w:sz w:val="22"/>
          <w:szCs w:val="20"/>
        </w:rPr>
        <w:t>E</w:t>
      </w:r>
      <w:r>
        <w:rPr>
          <w:sz w:val="22"/>
          <w:szCs w:val="20"/>
        </w:rPr>
        <w:t>xpressJS</w:t>
      </w:r>
    </w:p>
    <w:p w14:paraId="63D21828" w14:textId="3778E680" w:rsidR="00070605" w:rsidRPr="00AA3CE7" w:rsidRDefault="00B8367E" w:rsidP="00CA27FD">
      <w:pPr>
        <w:pStyle w:val="ListParagraph"/>
        <w:numPr>
          <w:ilvl w:val="0"/>
          <w:numId w:val="49"/>
        </w:numPr>
        <w:rPr>
          <w:sz w:val="22"/>
          <w:szCs w:val="20"/>
        </w:rPr>
      </w:pPr>
      <w:r>
        <w:rPr>
          <w:sz w:val="22"/>
          <w:szCs w:val="20"/>
        </w:rPr>
        <w:t xml:space="preserve">How to start a listen server with </w:t>
      </w:r>
      <w:r>
        <w:rPr>
          <w:sz w:val="22"/>
          <w:szCs w:val="20"/>
        </w:rPr>
        <w:t>ExpressJS</w:t>
      </w:r>
    </w:p>
    <w:p w14:paraId="30BA331E" w14:textId="52E5CFC1" w:rsidR="00B8367E" w:rsidRDefault="00B8367E" w:rsidP="00B8367E">
      <w:pPr>
        <w:pStyle w:val="Heading1"/>
      </w:pPr>
      <w:r>
        <w:t xml:space="preserve">Notebook </w:t>
      </w:r>
      <w:r w:rsidR="00D962F8">
        <w:t>4</w:t>
      </w:r>
      <w:r>
        <w:t xml:space="preserve">: </w:t>
      </w:r>
      <w:r w:rsidR="00D962F8">
        <w:t>Using EJS with ExpressJS</w:t>
      </w:r>
    </w:p>
    <w:p w14:paraId="7247E0C9" w14:textId="77777777" w:rsidR="00B8367E" w:rsidRDefault="00B8367E" w:rsidP="00B8367E">
      <w:r>
        <w:t>Must cover these topics:</w:t>
      </w:r>
    </w:p>
    <w:p w14:paraId="27E3723C" w14:textId="77777777" w:rsidR="00A739CE" w:rsidRDefault="00B8367E" w:rsidP="00D16024">
      <w:pPr>
        <w:pStyle w:val="ListParagraph"/>
        <w:numPr>
          <w:ilvl w:val="0"/>
          <w:numId w:val="49"/>
        </w:numPr>
        <w:rPr>
          <w:sz w:val="22"/>
          <w:szCs w:val="20"/>
        </w:rPr>
      </w:pPr>
      <w:r>
        <w:rPr>
          <w:sz w:val="22"/>
          <w:szCs w:val="20"/>
        </w:rPr>
        <w:t>Link to the skills needed for this tutorial in previous tutorials</w:t>
      </w:r>
    </w:p>
    <w:p w14:paraId="223CEE32" w14:textId="77777777" w:rsidR="002B3140" w:rsidRDefault="00A739CE" w:rsidP="00D16024">
      <w:pPr>
        <w:pStyle w:val="ListParagraph"/>
        <w:numPr>
          <w:ilvl w:val="0"/>
          <w:numId w:val="49"/>
        </w:numPr>
        <w:rPr>
          <w:sz w:val="22"/>
          <w:szCs w:val="20"/>
        </w:rPr>
      </w:pPr>
      <w:r>
        <w:rPr>
          <w:sz w:val="22"/>
          <w:szCs w:val="20"/>
        </w:rPr>
        <w:t xml:space="preserve">How to change </w:t>
      </w:r>
      <w:proofErr w:type="spellStart"/>
      <w:r>
        <w:rPr>
          <w:sz w:val="22"/>
          <w:szCs w:val="20"/>
        </w:rPr>
        <w:t>ExpressJS’s</w:t>
      </w:r>
      <w:proofErr w:type="spellEnd"/>
      <w:r>
        <w:rPr>
          <w:sz w:val="22"/>
          <w:szCs w:val="20"/>
        </w:rPr>
        <w:t xml:space="preserve"> view engine to </w:t>
      </w:r>
      <w:r w:rsidR="002B3140">
        <w:rPr>
          <w:sz w:val="22"/>
          <w:szCs w:val="20"/>
        </w:rPr>
        <w:t>use EJS as its view engine</w:t>
      </w:r>
    </w:p>
    <w:p w14:paraId="04479B5C" w14:textId="77777777" w:rsidR="002B3140" w:rsidRDefault="002B3140" w:rsidP="00D16024">
      <w:pPr>
        <w:pStyle w:val="ListParagraph"/>
        <w:numPr>
          <w:ilvl w:val="0"/>
          <w:numId w:val="49"/>
        </w:numPr>
        <w:rPr>
          <w:sz w:val="22"/>
          <w:szCs w:val="20"/>
        </w:rPr>
      </w:pPr>
      <w:r>
        <w:rPr>
          <w:sz w:val="22"/>
          <w:szCs w:val="20"/>
        </w:rPr>
        <w:t>How to point ExpressJS to the correct directory for your EJS template files</w:t>
      </w:r>
    </w:p>
    <w:p w14:paraId="671FAFE2" w14:textId="77777777" w:rsidR="00FC4C88" w:rsidRDefault="002B3140" w:rsidP="00D16024">
      <w:pPr>
        <w:pStyle w:val="ListParagraph"/>
        <w:numPr>
          <w:ilvl w:val="0"/>
          <w:numId w:val="49"/>
        </w:numPr>
        <w:rPr>
          <w:sz w:val="22"/>
          <w:szCs w:val="20"/>
        </w:rPr>
      </w:pPr>
      <w:r>
        <w:rPr>
          <w:sz w:val="22"/>
          <w:szCs w:val="20"/>
        </w:rPr>
        <w:t xml:space="preserve">How to create </w:t>
      </w:r>
      <w:r w:rsidR="00976B11">
        <w:rPr>
          <w:sz w:val="22"/>
          <w:szCs w:val="20"/>
        </w:rPr>
        <w:t xml:space="preserve">an EJS template file and </w:t>
      </w:r>
      <w:r w:rsidR="00FC4C88">
        <w:rPr>
          <w:sz w:val="22"/>
          <w:szCs w:val="20"/>
        </w:rPr>
        <w:t>where to save it</w:t>
      </w:r>
    </w:p>
    <w:p w14:paraId="68AAC3D0" w14:textId="77777777" w:rsidR="00FC4C88" w:rsidRDefault="00FC4C88" w:rsidP="00D16024">
      <w:pPr>
        <w:pStyle w:val="ListParagraph"/>
        <w:numPr>
          <w:ilvl w:val="0"/>
          <w:numId w:val="49"/>
        </w:numPr>
        <w:rPr>
          <w:sz w:val="22"/>
          <w:szCs w:val="20"/>
        </w:rPr>
      </w:pPr>
      <w:r>
        <w:rPr>
          <w:sz w:val="22"/>
          <w:szCs w:val="20"/>
        </w:rPr>
        <w:t>How to create insert points in your EJS template</w:t>
      </w:r>
    </w:p>
    <w:p w14:paraId="29C7ED6F" w14:textId="77777777" w:rsidR="008218FD" w:rsidRDefault="00FC4C88" w:rsidP="00D16024">
      <w:pPr>
        <w:pStyle w:val="ListParagraph"/>
        <w:numPr>
          <w:ilvl w:val="0"/>
          <w:numId w:val="49"/>
        </w:numPr>
        <w:rPr>
          <w:sz w:val="22"/>
          <w:szCs w:val="20"/>
        </w:rPr>
      </w:pPr>
      <w:r>
        <w:rPr>
          <w:sz w:val="22"/>
          <w:szCs w:val="20"/>
        </w:rPr>
        <w:t xml:space="preserve">How to send data to </w:t>
      </w:r>
      <w:r w:rsidR="008218FD">
        <w:rPr>
          <w:sz w:val="22"/>
          <w:szCs w:val="20"/>
        </w:rPr>
        <w:t>an EJS template for its insert points when send the response</w:t>
      </w:r>
    </w:p>
    <w:p w14:paraId="601AA3D5" w14:textId="77777777" w:rsidR="000D3155" w:rsidRDefault="008218FD" w:rsidP="008218FD">
      <w:pPr>
        <w:pStyle w:val="ListParagraph"/>
        <w:numPr>
          <w:ilvl w:val="1"/>
          <w:numId w:val="49"/>
        </w:numPr>
        <w:rPr>
          <w:sz w:val="22"/>
          <w:szCs w:val="20"/>
        </w:rPr>
      </w:pPr>
      <w:r>
        <w:rPr>
          <w:sz w:val="22"/>
          <w:szCs w:val="20"/>
        </w:rPr>
        <w:t xml:space="preserve">( Using </w:t>
      </w:r>
      <w:proofErr w:type="spellStart"/>
      <w:r>
        <w:rPr>
          <w:i/>
          <w:iCs/>
          <w:sz w:val="22"/>
          <w:szCs w:val="20"/>
        </w:rPr>
        <w:t>res.render</w:t>
      </w:r>
      <w:proofErr w:type="spellEnd"/>
      <w:r>
        <w:rPr>
          <w:i/>
          <w:iCs/>
          <w:sz w:val="22"/>
          <w:szCs w:val="20"/>
        </w:rPr>
        <w:t xml:space="preserve">() </w:t>
      </w:r>
      <w:r>
        <w:rPr>
          <w:sz w:val="22"/>
          <w:szCs w:val="20"/>
        </w:rPr>
        <w:t>)</w:t>
      </w:r>
    </w:p>
    <w:p w14:paraId="20AA49D8" w14:textId="77777777" w:rsidR="000D3155" w:rsidRDefault="000D3155" w:rsidP="000D3155">
      <w:pPr>
        <w:pStyle w:val="Heading1"/>
      </w:pPr>
      <w:r>
        <w:t>Team Trello Board</w:t>
      </w:r>
    </w:p>
    <w:p w14:paraId="3A6617AD" w14:textId="138B0D57" w:rsidR="00DE7BCA" w:rsidRPr="000D3155" w:rsidRDefault="000D3155" w:rsidP="000D3155">
      <w:pPr>
        <w:rPr>
          <w:sz w:val="22"/>
          <w:szCs w:val="20"/>
        </w:rPr>
      </w:pPr>
      <w:r>
        <w:t>Sign up for Trello using your school Google account.</w:t>
      </w:r>
      <w:r w:rsidR="003D3325">
        <w:t xml:space="preserve"> Create a new Workspace with a new Board. Invite your</w:t>
      </w:r>
      <w:r w:rsidR="00E56770">
        <w:t xml:space="preserve"> team members to this board. There only needs to be one board per</w:t>
      </w:r>
      <w:r w:rsidR="004757D2">
        <w:t xml:space="preserve"> team. Create a new card for every </w:t>
      </w:r>
      <w:r w:rsidR="00336264">
        <w:t xml:space="preserve">task you feel needs to be completed by the team before the end of the week. Have Mr. Smith sign and check </w:t>
      </w:r>
      <w:r w:rsidR="003C6536">
        <w:t>your Trello board before submitting your DocPac.</w:t>
      </w:r>
      <w:r w:rsidR="00DE7BCA" w:rsidRPr="006F52A6">
        <w:br w:type="page"/>
      </w:r>
    </w:p>
    <w:p w14:paraId="319E7FCB" w14:textId="1797ECDA" w:rsidR="007229CC" w:rsidRPr="00A85ABB" w:rsidRDefault="007229CC" w:rsidP="007229CC">
      <w:pPr>
        <w:pStyle w:val="Heading1"/>
      </w:pPr>
      <w:r>
        <w:lastRenderedPageBreak/>
        <w:t>Reflection</w:t>
      </w:r>
    </w:p>
    <w:p w14:paraId="4F40E3FE" w14:textId="1D9916C1" w:rsidR="00793B68" w:rsidRPr="00DB0825" w:rsidRDefault="00793B68" w:rsidP="00793B68">
      <w:pPr>
        <w:rPr>
          <w:i/>
          <w:iCs/>
        </w:rPr>
      </w:pPr>
      <w:r w:rsidRPr="00DB0825">
        <w:rPr>
          <w:b/>
          <w:bCs/>
        </w:rPr>
        <w:t>What was the most impactful thing you learned this week?</w:t>
      </w:r>
      <w:r>
        <w:t xml:space="preserve"> </w:t>
      </w:r>
      <w:r w:rsidR="00FA450C" w:rsidRPr="00FA450C">
        <w:rPr>
          <w:b/>
          <w:highlight w:val="yellow"/>
        </w:rPr>
        <w:t>How can/will you use it in the future?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60"/>
      </w:tblGrid>
      <w:tr w:rsidR="001D3149" w14:paraId="37BC6F4D" w14:textId="77777777" w:rsidTr="001D3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5C796249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14:paraId="3FA3A925" w14:textId="77777777" w:rsidTr="001D3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3069C36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14:paraId="0EBE15AF" w14:textId="77777777" w:rsidTr="001D3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49CCF01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14:paraId="54652BC8" w14:textId="77777777" w:rsidTr="001D3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2D529685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:rsidRPr="0097061D" w14:paraId="69189F74" w14:textId="77777777" w:rsidTr="001D3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4EAA714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:rsidRPr="0097061D" w14:paraId="45262F2A" w14:textId="77777777" w:rsidTr="001D3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0AA0246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24AB28EC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03AA3D0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2034792D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54DAEB7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227353DA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18196CE5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560F7625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D6490B0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332845C4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2A344ADA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1F36707D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B094F5D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646F8436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6862CC0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3A2C238C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52FE9E1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59659AD9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A5C7E49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514CB9CD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9F258FD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72C9F577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780C9CA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0B2DF702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8DAC114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</w:tbl>
    <w:p w14:paraId="38FB8D2C" w14:textId="77777777" w:rsidR="007229CC" w:rsidRPr="006B34C1" w:rsidRDefault="007229CC" w:rsidP="007229CC">
      <w:pPr>
        <w:rPr>
          <w:sz w:val="16"/>
          <w:szCs w:val="16"/>
        </w:rPr>
      </w:pPr>
    </w:p>
    <w:p w14:paraId="256392D9" w14:textId="201B7FBF" w:rsidR="007229CC" w:rsidRPr="00793B68" w:rsidRDefault="007229CC" w:rsidP="007229CC">
      <w:pPr>
        <w:rPr>
          <w:b/>
          <w:bCs/>
        </w:rPr>
      </w:pPr>
      <w:r w:rsidRPr="00793B68">
        <w:rPr>
          <w:b/>
          <w:bCs/>
        </w:rPr>
        <w:t xml:space="preserve">What did you </w:t>
      </w:r>
      <w:r w:rsidR="00FA450C">
        <w:rPr>
          <w:b/>
          <w:bCs/>
        </w:rPr>
        <w:t xml:space="preserve">do </w:t>
      </w:r>
      <w:r w:rsidR="00FA450C" w:rsidRPr="00FA450C">
        <w:rPr>
          <w:b/>
          <w:bCs/>
          <w:i/>
          <w:highlight w:val="yellow"/>
        </w:rPr>
        <w:t>wrong</w:t>
      </w:r>
      <w:r w:rsidR="00FA450C" w:rsidRPr="00FA450C">
        <w:rPr>
          <w:b/>
          <w:bCs/>
          <w:i/>
        </w:rPr>
        <w:t xml:space="preserve"> </w:t>
      </w:r>
      <w:r w:rsidRPr="00793B68">
        <w:rPr>
          <w:b/>
          <w:bCs/>
        </w:rPr>
        <w:t>this week that you could do better in the future, and how?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60"/>
      </w:tblGrid>
      <w:tr w:rsidR="00311FD3" w14:paraId="3FEA0017" w14:textId="77777777" w:rsidTr="006F3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497F9E55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14:paraId="4BC86E6C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F124AB3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14:paraId="504F8485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3410451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14:paraId="153FFD2B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159BCE24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9BA590B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2E0160A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27C53FA9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CF6EBE9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7C25BFD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527ED2B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695CDF3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6500326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77E062C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C0ADAEF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2CCA57BA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8BFAFDC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5C2A800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943503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60A8A4D7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7B40821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6F368831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0C8B78E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014128FB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A13B631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6356B90E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BCDDAFC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39B70167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1064CA5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4EE5AE96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CBD8D62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09330793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C677CFE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3D44932B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5B64A14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3678EC5A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ACEB16A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</w:tbl>
    <w:p w14:paraId="4C28ECF6" w14:textId="77777777" w:rsidR="00C335F8" w:rsidRPr="006B34C1" w:rsidRDefault="00C335F8">
      <w:pPr>
        <w:rPr>
          <w:sz w:val="16"/>
          <w:szCs w:val="16"/>
        </w:rPr>
      </w:pPr>
    </w:p>
    <w:p w14:paraId="7AB3E40F" w14:textId="77777777" w:rsidR="00F66CE4" w:rsidRDefault="00F66CE4">
      <w:pPr>
        <w:rPr>
          <w:rFonts w:eastAsiaTheme="majorEastAsia" w:cstheme="majorBidi"/>
          <w:color w:val="1F3864" w:themeColor="accent1" w:themeShade="80"/>
          <w:sz w:val="32"/>
          <w:szCs w:val="32"/>
        </w:rPr>
      </w:pPr>
      <w:r>
        <w:br w:type="page"/>
      </w:r>
    </w:p>
    <w:p w14:paraId="15B90C30" w14:textId="3CA756A6" w:rsidR="004A0C0D" w:rsidRDefault="004A0C0D" w:rsidP="004A0C0D">
      <w:pPr>
        <w:pStyle w:val="Heading1"/>
      </w:pPr>
      <w:r>
        <w:lastRenderedPageBreak/>
        <w:t>Grading</w:t>
      </w:r>
    </w:p>
    <w:tbl>
      <w:tblPr>
        <w:tblStyle w:val="TableGrid"/>
        <w:tblW w:w="9705" w:type="dxa"/>
        <w:tblLayout w:type="fixed"/>
        <w:tblLook w:val="04A0" w:firstRow="1" w:lastRow="0" w:firstColumn="1" w:lastColumn="0" w:noHBand="0" w:noVBand="1"/>
      </w:tblPr>
      <w:tblGrid>
        <w:gridCol w:w="6220"/>
        <w:gridCol w:w="1247"/>
        <w:gridCol w:w="1230"/>
        <w:gridCol w:w="1008"/>
      </w:tblGrid>
      <w:tr w:rsidR="00C335F8" w14:paraId="1EA37546" w14:textId="77777777" w:rsidTr="003C6536">
        <w:tc>
          <w:tcPr>
            <w:tcW w:w="6220" w:type="dxa"/>
            <w:tcBorders>
              <w:top w:val="nil"/>
              <w:left w:val="nil"/>
            </w:tcBorders>
          </w:tcPr>
          <w:p w14:paraId="652950E9" w14:textId="77777777" w:rsidR="00C335F8" w:rsidRDefault="00C335F8" w:rsidP="0052190D"/>
        </w:tc>
        <w:tc>
          <w:tcPr>
            <w:tcW w:w="1247" w:type="dxa"/>
            <w:shd w:val="clear" w:color="auto" w:fill="BFBFBF" w:themeFill="background1" w:themeFillShade="BF"/>
          </w:tcPr>
          <w:p w14:paraId="7D11F0A7" w14:textId="77777777" w:rsidR="00C335F8" w:rsidRPr="00151FA6" w:rsidRDefault="00C335F8" w:rsidP="0052190D">
            <w:pPr>
              <w:rPr>
                <w:sz w:val="20"/>
                <w:szCs w:val="20"/>
              </w:rPr>
            </w:pPr>
            <w:r w:rsidRPr="00151FA6">
              <w:rPr>
                <w:sz w:val="20"/>
                <w:szCs w:val="20"/>
              </w:rPr>
              <w:t>Complete</w:t>
            </w:r>
          </w:p>
        </w:tc>
        <w:tc>
          <w:tcPr>
            <w:tcW w:w="2238" w:type="dxa"/>
            <w:gridSpan w:val="2"/>
            <w:shd w:val="clear" w:color="auto" w:fill="BFBFBF" w:themeFill="background1" w:themeFillShade="BF"/>
          </w:tcPr>
          <w:p w14:paraId="344A3A18" w14:textId="77777777" w:rsidR="00C335F8" w:rsidRPr="00151FA6" w:rsidRDefault="00C335F8" w:rsidP="0052190D">
            <w:pPr>
              <w:rPr>
                <w:sz w:val="20"/>
                <w:szCs w:val="20"/>
              </w:rPr>
            </w:pPr>
            <w:r w:rsidRPr="00151FA6">
              <w:rPr>
                <w:sz w:val="20"/>
                <w:szCs w:val="20"/>
              </w:rPr>
              <w:t>Followed Instructions</w:t>
            </w:r>
          </w:p>
        </w:tc>
      </w:tr>
      <w:tr w:rsidR="00C335F8" w14:paraId="6760511D" w14:textId="77777777" w:rsidTr="003C6536">
        <w:tc>
          <w:tcPr>
            <w:tcW w:w="6220" w:type="dxa"/>
            <w:tcBorders>
              <w:bottom w:val="single" w:sz="4" w:space="0" w:color="auto"/>
            </w:tcBorders>
          </w:tcPr>
          <w:p w14:paraId="7FD6CE00" w14:textId="77777777" w:rsidR="00C335F8" w:rsidRDefault="00C335F8" w:rsidP="0052190D">
            <w:r>
              <w:t>Reflection</w:t>
            </w:r>
          </w:p>
        </w:tc>
        <w:tc>
          <w:tcPr>
            <w:tcW w:w="1247" w:type="dxa"/>
          </w:tcPr>
          <w:p w14:paraId="6EA9D274" w14:textId="77777777" w:rsidR="00C335F8" w:rsidRPr="00390EEB" w:rsidRDefault="00C335F8" w:rsidP="0052190D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  <w:tc>
          <w:tcPr>
            <w:tcW w:w="2238" w:type="dxa"/>
            <w:gridSpan w:val="2"/>
            <w:shd w:val="clear" w:color="auto" w:fill="FFFF00"/>
          </w:tcPr>
          <w:p w14:paraId="03FBA11C" w14:textId="77777777" w:rsidR="00C335F8" w:rsidRPr="00390EEB" w:rsidRDefault="00C335F8" w:rsidP="0052190D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  <w:highlight w:val="yellow"/>
              </w:rPr>
              <w:sym w:font="Wingdings" w:char="F071"/>
            </w:r>
          </w:p>
        </w:tc>
      </w:tr>
      <w:tr w:rsidR="00926FEE" w:rsidRPr="00390EEB" w14:paraId="0323B536" w14:textId="77777777" w:rsidTr="00427415">
        <w:tc>
          <w:tcPr>
            <w:tcW w:w="6220" w:type="dxa"/>
            <w:tcBorders>
              <w:left w:val="nil"/>
            </w:tcBorders>
          </w:tcPr>
          <w:p w14:paraId="756786F8" w14:textId="77777777" w:rsidR="00926FEE" w:rsidRDefault="00926FEE" w:rsidP="00900B6D">
            <w:pPr>
              <w:jc w:val="center"/>
            </w:pPr>
          </w:p>
        </w:tc>
        <w:tc>
          <w:tcPr>
            <w:tcW w:w="2477" w:type="dxa"/>
            <w:gridSpan w:val="2"/>
            <w:shd w:val="clear" w:color="auto" w:fill="BFBFBF" w:themeFill="background1" w:themeFillShade="BF"/>
          </w:tcPr>
          <w:p w14:paraId="02738800" w14:textId="61021D3D" w:rsidR="00926FEE" w:rsidRDefault="00772021" w:rsidP="00900B6D">
            <w:pPr>
              <w:jc w:val="center"/>
            </w:pPr>
            <w:r>
              <w:rPr>
                <w:sz w:val="20"/>
                <w:szCs w:val="20"/>
              </w:rPr>
              <w:t>Submitter</w:t>
            </w:r>
          </w:p>
        </w:tc>
        <w:tc>
          <w:tcPr>
            <w:tcW w:w="1008" w:type="dxa"/>
            <w:shd w:val="clear" w:color="auto" w:fill="BFBFBF" w:themeFill="background1" w:themeFillShade="BF"/>
          </w:tcPr>
          <w:p w14:paraId="253526F1" w14:textId="6BB27D7D" w:rsidR="00926FEE" w:rsidRPr="00390EEB" w:rsidRDefault="00926FEE" w:rsidP="00926F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Errors</w:t>
            </w:r>
          </w:p>
        </w:tc>
      </w:tr>
      <w:tr w:rsidR="00926FEE" w:rsidRPr="00390EEB" w14:paraId="25A81052" w14:textId="77777777" w:rsidTr="001F1F7A">
        <w:tc>
          <w:tcPr>
            <w:tcW w:w="6220" w:type="dxa"/>
          </w:tcPr>
          <w:p w14:paraId="0BEB91F1" w14:textId="5FF6D6DB" w:rsidR="00926FEE" w:rsidRDefault="00926FEE" w:rsidP="00900B6D">
            <w:r>
              <w:rPr>
                <w:noProof/>
              </w:rPr>
              <w:drawing>
                <wp:inline distT="0" distB="0" distL="0" distR="0" wp14:anchorId="00A19C33" wp14:editId="52F21131">
                  <wp:extent cx="129654" cy="129654"/>
                  <wp:effectExtent l="0" t="0" r="3810" b="3810"/>
                  <wp:docPr id="9" name="Picture 9" descr="C:\Users\csmith\AppData\Local\Microsoft\Windows\INetCache\Content.MSO\6867D38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csmith\AppData\Local\Microsoft\Windows\INetCache\Content.MSO\6867D38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42" cy="131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Notebook </w:t>
            </w:r>
            <w:r w:rsidR="001B2A86">
              <w:t>1</w:t>
            </w:r>
            <w:r>
              <w:t xml:space="preserve">: </w:t>
            </w:r>
            <w:r w:rsidR="001B2A86">
              <w:t>Initializing NodeJS Project</w:t>
            </w:r>
          </w:p>
        </w:tc>
        <w:tc>
          <w:tcPr>
            <w:tcW w:w="2477" w:type="dxa"/>
            <w:gridSpan w:val="2"/>
          </w:tcPr>
          <w:p w14:paraId="2F8F9E2F" w14:textId="60612CD4" w:rsidR="00926FEE" w:rsidRPr="00390EEB" w:rsidRDefault="00926FEE" w:rsidP="00926FEE">
            <w:pPr>
              <w:jc w:val="center"/>
              <w:rPr>
                <w:szCs w:val="24"/>
              </w:rPr>
            </w:pPr>
          </w:p>
        </w:tc>
        <w:tc>
          <w:tcPr>
            <w:tcW w:w="1008" w:type="dxa"/>
          </w:tcPr>
          <w:p w14:paraId="33B4442C" w14:textId="027D588B" w:rsidR="00926FEE" w:rsidRPr="00390EEB" w:rsidRDefault="00926FEE" w:rsidP="00900B6D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</w:tr>
      <w:tr w:rsidR="001B2A86" w:rsidRPr="00390EEB" w14:paraId="34C4553B" w14:textId="77777777" w:rsidTr="007E72E8">
        <w:tc>
          <w:tcPr>
            <w:tcW w:w="6220" w:type="dxa"/>
            <w:tcBorders>
              <w:left w:val="nil"/>
            </w:tcBorders>
          </w:tcPr>
          <w:p w14:paraId="0EBBADA1" w14:textId="77777777" w:rsidR="001B2A86" w:rsidRDefault="001B2A86" w:rsidP="007E72E8">
            <w:pPr>
              <w:jc w:val="center"/>
            </w:pPr>
          </w:p>
        </w:tc>
        <w:tc>
          <w:tcPr>
            <w:tcW w:w="2477" w:type="dxa"/>
            <w:gridSpan w:val="2"/>
            <w:shd w:val="clear" w:color="auto" w:fill="BFBFBF" w:themeFill="background1" w:themeFillShade="BF"/>
          </w:tcPr>
          <w:p w14:paraId="5100ABFD" w14:textId="77777777" w:rsidR="001B2A86" w:rsidRDefault="001B2A86" w:rsidP="007E72E8">
            <w:pPr>
              <w:jc w:val="center"/>
            </w:pPr>
            <w:r>
              <w:rPr>
                <w:sz w:val="20"/>
                <w:szCs w:val="20"/>
              </w:rPr>
              <w:t>Submitter</w:t>
            </w:r>
          </w:p>
        </w:tc>
        <w:tc>
          <w:tcPr>
            <w:tcW w:w="1008" w:type="dxa"/>
            <w:shd w:val="clear" w:color="auto" w:fill="BFBFBF" w:themeFill="background1" w:themeFillShade="BF"/>
          </w:tcPr>
          <w:p w14:paraId="21D2F316" w14:textId="77777777" w:rsidR="001B2A86" w:rsidRPr="00390EEB" w:rsidRDefault="001B2A86" w:rsidP="007E72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Errors</w:t>
            </w:r>
          </w:p>
        </w:tc>
      </w:tr>
      <w:tr w:rsidR="001B2A86" w:rsidRPr="00390EEB" w14:paraId="11B79A2E" w14:textId="77777777" w:rsidTr="007E72E8">
        <w:tc>
          <w:tcPr>
            <w:tcW w:w="6220" w:type="dxa"/>
          </w:tcPr>
          <w:p w14:paraId="6B0681C9" w14:textId="46C7B399" w:rsidR="001B2A86" w:rsidRDefault="001B2A86" w:rsidP="007E72E8">
            <w:r>
              <w:rPr>
                <w:noProof/>
              </w:rPr>
              <w:drawing>
                <wp:inline distT="0" distB="0" distL="0" distR="0" wp14:anchorId="4BA28265" wp14:editId="3471328F">
                  <wp:extent cx="129654" cy="129654"/>
                  <wp:effectExtent l="0" t="0" r="3810" b="3810"/>
                  <wp:docPr id="19" name="Picture 19" descr="C:\Users\csmith\AppData\Local\Microsoft\Windows\INetCache\Content.MSO\6867D38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csmith\AppData\Local\Microsoft\Windows\INetCache\Content.MSO\6867D38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42" cy="131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Notebook </w:t>
            </w:r>
            <w:r>
              <w:t>2</w:t>
            </w:r>
            <w:r>
              <w:t xml:space="preserve">: </w:t>
            </w:r>
            <w:r>
              <w:t>NodeJS HTTP Server</w:t>
            </w:r>
          </w:p>
        </w:tc>
        <w:tc>
          <w:tcPr>
            <w:tcW w:w="2477" w:type="dxa"/>
            <w:gridSpan w:val="2"/>
          </w:tcPr>
          <w:p w14:paraId="73ADF58D" w14:textId="77777777" w:rsidR="001B2A86" w:rsidRPr="00390EEB" w:rsidRDefault="001B2A86" w:rsidP="007E72E8">
            <w:pPr>
              <w:jc w:val="center"/>
              <w:rPr>
                <w:szCs w:val="24"/>
              </w:rPr>
            </w:pPr>
          </w:p>
        </w:tc>
        <w:tc>
          <w:tcPr>
            <w:tcW w:w="1008" w:type="dxa"/>
          </w:tcPr>
          <w:p w14:paraId="73B21409" w14:textId="77777777" w:rsidR="001B2A86" w:rsidRPr="00390EEB" w:rsidRDefault="001B2A86" w:rsidP="007E72E8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</w:tr>
      <w:tr w:rsidR="001B2A86" w:rsidRPr="00390EEB" w14:paraId="7365F52B" w14:textId="77777777" w:rsidTr="007E72E8">
        <w:tc>
          <w:tcPr>
            <w:tcW w:w="6220" w:type="dxa"/>
            <w:tcBorders>
              <w:left w:val="nil"/>
            </w:tcBorders>
          </w:tcPr>
          <w:p w14:paraId="75AD77EE" w14:textId="77777777" w:rsidR="001B2A86" w:rsidRDefault="001B2A86" w:rsidP="007E72E8">
            <w:pPr>
              <w:jc w:val="center"/>
            </w:pPr>
          </w:p>
        </w:tc>
        <w:tc>
          <w:tcPr>
            <w:tcW w:w="2477" w:type="dxa"/>
            <w:gridSpan w:val="2"/>
            <w:shd w:val="clear" w:color="auto" w:fill="BFBFBF" w:themeFill="background1" w:themeFillShade="BF"/>
          </w:tcPr>
          <w:p w14:paraId="1ADED974" w14:textId="77777777" w:rsidR="001B2A86" w:rsidRDefault="001B2A86" w:rsidP="007E72E8">
            <w:pPr>
              <w:jc w:val="center"/>
            </w:pPr>
            <w:r>
              <w:rPr>
                <w:sz w:val="20"/>
                <w:szCs w:val="20"/>
              </w:rPr>
              <w:t>Submitter</w:t>
            </w:r>
          </w:p>
        </w:tc>
        <w:tc>
          <w:tcPr>
            <w:tcW w:w="1008" w:type="dxa"/>
            <w:shd w:val="clear" w:color="auto" w:fill="BFBFBF" w:themeFill="background1" w:themeFillShade="BF"/>
          </w:tcPr>
          <w:p w14:paraId="7248F182" w14:textId="77777777" w:rsidR="001B2A86" w:rsidRPr="00390EEB" w:rsidRDefault="001B2A86" w:rsidP="007E72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Errors</w:t>
            </w:r>
          </w:p>
        </w:tc>
      </w:tr>
      <w:tr w:rsidR="001B2A86" w:rsidRPr="00390EEB" w14:paraId="462C46F8" w14:textId="77777777" w:rsidTr="007E72E8">
        <w:tc>
          <w:tcPr>
            <w:tcW w:w="6220" w:type="dxa"/>
          </w:tcPr>
          <w:p w14:paraId="297B7705" w14:textId="00F785A2" w:rsidR="001B2A86" w:rsidRDefault="001B2A86" w:rsidP="007E72E8">
            <w:r>
              <w:rPr>
                <w:noProof/>
              </w:rPr>
              <w:drawing>
                <wp:inline distT="0" distB="0" distL="0" distR="0" wp14:anchorId="2BAB6A71" wp14:editId="6A1F3C6D">
                  <wp:extent cx="129654" cy="129654"/>
                  <wp:effectExtent l="0" t="0" r="3810" b="3810"/>
                  <wp:docPr id="23" name="Picture 23" descr="C:\Users\csmith\AppData\Local\Microsoft\Windows\INetCache\Content.MSO\6867D38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csmith\AppData\Local\Microsoft\Windows\INetCache\Content.MSO\6867D38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42" cy="131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Notebook </w:t>
            </w:r>
            <w:r>
              <w:t>3</w:t>
            </w:r>
            <w:r>
              <w:t xml:space="preserve">: </w:t>
            </w:r>
            <w:r>
              <w:t>Using ExpressJS with NodeJS</w:t>
            </w:r>
          </w:p>
        </w:tc>
        <w:tc>
          <w:tcPr>
            <w:tcW w:w="2477" w:type="dxa"/>
            <w:gridSpan w:val="2"/>
          </w:tcPr>
          <w:p w14:paraId="0091D329" w14:textId="77777777" w:rsidR="001B2A86" w:rsidRPr="00390EEB" w:rsidRDefault="001B2A86" w:rsidP="007E72E8">
            <w:pPr>
              <w:jc w:val="center"/>
              <w:rPr>
                <w:szCs w:val="24"/>
              </w:rPr>
            </w:pPr>
          </w:p>
        </w:tc>
        <w:tc>
          <w:tcPr>
            <w:tcW w:w="1008" w:type="dxa"/>
          </w:tcPr>
          <w:p w14:paraId="755E8549" w14:textId="77777777" w:rsidR="001B2A86" w:rsidRPr="00390EEB" w:rsidRDefault="001B2A86" w:rsidP="007E72E8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</w:tr>
      <w:tr w:rsidR="001B2A86" w:rsidRPr="00390EEB" w14:paraId="0A3FD0B3" w14:textId="77777777" w:rsidTr="007E72E8">
        <w:tc>
          <w:tcPr>
            <w:tcW w:w="6220" w:type="dxa"/>
            <w:tcBorders>
              <w:left w:val="nil"/>
            </w:tcBorders>
          </w:tcPr>
          <w:p w14:paraId="4B5E1776" w14:textId="77777777" w:rsidR="001B2A86" w:rsidRDefault="001B2A86" w:rsidP="007E72E8">
            <w:pPr>
              <w:jc w:val="center"/>
            </w:pPr>
          </w:p>
        </w:tc>
        <w:tc>
          <w:tcPr>
            <w:tcW w:w="2477" w:type="dxa"/>
            <w:gridSpan w:val="2"/>
            <w:shd w:val="clear" w:color="auto" w:fill="BFBFBF" w:themeFill="background1" w:themeFillShade="BF"/>
          </w:tcPr>
          <w:p w14:paraId="73B6D8FD" w14:textId="77777777" w:rsidR="001B2A86" w:rsidRDefault="001B2A86" w:rsidP="007E72E8">
            <w:pPr>
              <w:jc w:val="center"/>
            </w:pPr>
            <w:r>
              <w:rPr>
                <w:sz w:val="20"/>
                <w:szCs w:val="20"/>
              </w:rPr>
              <w:t>Submitter</w:t>
            </w:r>
          </w:p>
        </w:tc>
        <w:tc>
          <w:tcPr>
            <w:tcW w:w="1008" w:type="dxa"/>
            <w:shd w:val="clear" w:color="auto" w:fill="BFBFBF" w:themeFill="background1" w:themeFillShade="BF"/>
          </w:tcPr>
          <w:p w14:paraId="48AF5AEB" w14:textId="77777777" w:rsidR="001B2A86" w:rsidRPr="00390EEB" w:rsidRDefault="001B2A86" w:rsidP="007E72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Errors</w:t>
            </w:r>
          </w:p>
        </w:tc>
      </w:tr>
      <w:tr w:rsidR="001B2A86" w:rsidRPr="00390EEB" w14:paraId="60C4D634" w14:textId="77777777" w:rsidTr="007E72E8">
        <w:tc>
          <w:tcPr>
            <w:tcW w:w="6220" w:type="dxa"/>
          </w:tcPr>
          <w:p w14:paraId="4D362903" w14:textId="1E8378DB" w:rsidR="001B2A86" w:rsidRDefault="001B2A86" w:rsidP="007E72E8">
            <w:r>
              <w:rPr>
                <w:noProof/>
              </w:rPr>
              <w:drawing>
                <wp:inline distT="0" distB="0" distL="0" distR="0" wp14:anchorId="7A5A6127" wp14:editId="784E1451">
                  <wp:extent cx="129654" cy="129654"/>
                  <wp:effectExtent l="0" t="0" r="3810" b="3810"/>
                  <wp:docPr id="24" name="Picture 24" descr="C:\Users\csmith\AppData\Local\Microsoft\Windows\INetCache\Content.MSO\6867D38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csmith\AppData\Local\Microsoft\Windows\INetCache\Content.MSO\6867D38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42" cy="131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Notebook 4: </w:t>
            </w:r>
            <w:r w:rsidR="00314E25">
              <w:t xml:space="preserve">Using EJS with </w:t>
            </w:r>
            <w:r w:rsidR="00DC0C7D">
              <w:t>ExpressJS</w:t>
            </w:r>
          </w:p>
        </w:tc>
        <w:tc>
          <w:tcPr>
            <w:tcW w:w="2477" w:type="dxa"/>
            <w:gridSpan w:val="2"/>
          </w:tcPr>
          <w:p w14:paraId="31D02498" w14:textId="77777777" w:rsidR="001B2A86" w:rsidRPr="00390EEB" w:rsidRDefault="001B2A86" w:rsidP="007E72E8">
            <w:pPr>
              <w:jc w:val="center"/>
              <w:rPr>
                <w:szCs w:val="24"/>
              </w:rPr>
            </w:pPr>
          </w:p>
        </w:tc>
        <w:tc>
          <w:tcPr>
            <w:tcW w:w="1008" w:type="dxa"/>
          </w:tcPr>
          <w:p w14:paraId="1918A028" w14:textId="77777777" w:rsidR="001B2A86" w:rsidRPr="00390EEB" w:rsidRDefault="001B2A86" w:rsidP="007E72E8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</w:tr>
      <w:tr w:rsidR="00DC0C7D" w:rsidRPr="00390EEB" w14:paraId="1AD3ED30" w14:textId="77777777" w:rsidTr="00785D3F">
        <w:tc>
          <w:tcPr>
            <w:tcW w:w="6220" w:type="dxa"/>
            <w:tcBorders>
              <w:left w:val="nil"/>
            </w:tcBorders>
          </w:tcPr>
          <w:p w14:paraId="666E7111" w14:textId="77777777" w:rsidR="00DC0C7D" w:rsidRDefault="00DC0C7D" w:rsidP="007E72E8">
            <w:pPr>
              <w:jc w:val="center"/>
            </w:pPr>
          </w:p>
        </w:tc>
        <w:tc>
          <w:tcPr>
            <w:tcW w:w="3485" w:type="dxa"/>
            <w:gridSpan w:val="3"/>
            <w:shd w:val="clear" w:color="auto" w:fill="BFBFBF" w:themeFill="background1" w:themeFillShade="BF"/>
          </w:tcPr>
          <w:p w14:paraId="01CFC562" w14:textId="1E3ADD0B" w:rsidR="00DC0C7D" w:rsidRPr="00390EEB" w:rsidRDefault="00DC0C7D" w:rsidP="00DC0C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DC0C7D" w:rsidRPr="00390EEB" w14:paraId="17B63584" w14:textId="77777777" w:rsidTr="004B4BFA">
        <w:tc>
          <w:tcPr>
            <w:tcW w:w="6220" w:type="dxa"/>
          </w:tcPr>
          <w:p w14:paraId="4F3F00D6" w14:textId="200BC01E" w:rsidR="00DC0C7D" w:rsidRDefault="00DC0C7D" w:rsidP="007E72E8">
            <w:r>
              <w:rPr>
                <w:noProof/>
              </w:rPr>
              <w:drawing>
                <wp:inline distT="0" distB="0" distL="0" distR="0" wp14:anchorId="442FBE61" wp14:editId="76A75644">
                  <wp:extent cx="129654" cy="129654"/>
                  <wp:effectExtent l="0" t="0" r="3810" b="3810"/>
                  <wp:docPr id="25" name="Picture 25" descr="C:\Users\csmith\AppData\Local\Microsoft\Windows\INetCache\Content.MSO\6867D38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csmith\AppData\Local\Microsoft\Windows\INetCache\Content.MSO\6867D38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42" cy="131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t>Trello Board</w:t>
            </w:r>
          </w:p>
        </w:tc>
        <w:tc>
          <w:tcPr>
            <w:tcW w:w="3485" w:type="dxa"/>
            <w:gridSpan w:val="3"/>
          </w:tcPr>
          <w:p w14:paraId="638245A2" w14:textId="533EA4A5" w:rsidR="00DC0C7D" w:rsidRPr="00390EEB" w:rsidRDefault="00DC0C7D" w:rsidP="007E72E8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</w:tr>
    </w:tbl>
    <w:p w14:paraId="24B766B4" w14:textId="25C521AC" w:rsidR="000E3BDE" w:rsidRDefault="000E3BDE" w:rsidP="00F44DE8"/>
    <w:sectPr w:rsidR="000E3BDE" w:rsidSect="00494219">
      <w:footerReference w:type="default" r:id="rId15"/>
      <w:pgSz w:w="12240" w:h="15840" w:orient="landscape" w:code="262"/>
      <w:pgMar w:top="720" w:right="1440" w:bottom="245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3AD52" w14:textId="77777777" w:rsidR="00432D44" w:rsidRDefault="00432D44" w:rsidP="00D52BCD">
      <w:pPr>
        <w:spacing w:after="0" w:line="240" w:lineRule="auto"/>
      </w:pPr>
      <w:r>
        <w:separator/>
      </w:r>
    </w:p>
  </w:endnote>
  <w:endnote w:type="continuationSeparator" w:id="0">
    <w:p w14:paraId="649F3065" w14:textId="77777777" w:rsidR="00432D44" w:rsidRDefault="00432D44" w:rsidP="00D52BCD">
      <w:pPr>
        <w:spacing w:after="0" w:line="240" w:lineRule="auto"/>
      </w:pPr>
      <w:r>
        <w:continuationSeparator/>
      </w:r>
    </w:p>
  </w:endnote>
  <w:endnote w:type="continuationNotice" w:id="1">
    <w:p w14:paraId="73E6C627" w14:textId="77777777" w:rsidR="00432D44" w:rsidRDefault="00432D4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Arial"/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408" w:type="dxa"/>
      <w:tblInd w:w="-48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07"/>
      <w:gridCol w:w="3401"/>
      <w:gridCol w:w="2100"/>
      <w:gridCol w:w="2300"/>
    </w:tblGrid>
    <w:tr w:rsidR="00AF6DCC" w:rsidRPr="00451840" w14:paraId="04612A78" w14:textId="77777777" w:rsidTr="00A91645">
      <w:trPr>
        <w:trHeight w:val="332"/>
      </w:trPr>
      <w:tc>
        <w:tcPr>
          <w:tcW w:w="2607" w:type="dxa"/>
        </w:tcPr>
        <w:p w14:paraId="00FA90B9" w14:textId="77777777" w:rsidR="00AF6DCC" w:rsidRPr="00451840" w:rsidRDefault="00AF6DCC" w:rsidP="00AF6DCC">
          <w:pPr>
            <w:pStyle w:val="Footer"/>
            <w:jc w:val="center"/>
            <w:rPr>
              <w:sz w:val="16"/>
              <w:szCs w:val="16"/>
            </w:rPr>
          </w:pPr>
          <w:r w:rsidRPr="00451840">
            <w:rPr>
              <w:noProof/>
              <w:sz w:val="16"/>
              <w:szCs w:val="16"/>
            </w:rPr>
            <w:drawing>
              <wp:inline distT="0" distB="0" distL="0" distR="0" wp14:anchorId="1EA6FB1D" wp14:editId="06FC3FE3">
                <wp:extent cx="155575" cy="155575"/>
                <wp:effectExtent l="0" t="0" r="0" b="0"/>
                <wp:docPr id="34" name="Picture 34" descr="Download from clou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ownload from clou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451840">
            <w:rPr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278EAF1F" w14:textId="77777777" w:rsidR="00AF6DCC" w:rsidRPr="00451840" w:rsidRDefault="00AF6DCC" w:rsidP="00AF6DCC">
          <w:pPr>
            <w:pStyle w:val="Footer"/>
            <w:jc w:val="center"/>
            <w:rPr>
              <w:noProof/>
              <w:sz w:val="16"/>
              <w:szCs w:val="16"/>
            </w:rPr>
          </w:pPr>
          <w:r w:rsidRPr="00451840">
            <w:rPr>
              <w:noProof/>
              <w:sz w:val="16"/>
              <w:szCs w:val="16"/>
            </w:rPr>
            <w:drawing>
              <wp:inline distT="0" distB="0" distL="0" distR="0" wp14:anchorId="162B8B5C" wp14:editId="1F8DFC20">
                <wp:extent cx="153909" cy="153909"/>
                <wp:effectExtent l="0" t="0" r="0" b="0"/>
                <wp:docPr id="35" name="Picture 35" descr="Eye Icon - Free Download at Icons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Eye Icon - Free Download at Icons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451840">
            <w:rPr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27E10EA8" w14:textId="77777777" w:rsidR="00AF6DCC" w:rsidRPr="00451840" w:rsidRDefault="00AF6DCC" w:rsidP="00AF6DCC">
          <w:pPr>
            <w:pStyle w:val="Footer"/>
            <w:jc w:val="center"/>
            <w:rPr>
              <w:sz w:val="16"/>
              <w:szCs w:val="16"/>
            </w:rPr>
          </w:pPr>
          <w:r w:rsidRPr="00451840">
            <w:rPr>
              <w:noProof/>
              <w:sz w:val="16"/>
              <w:szCs w:val="16"/>
            </w:rPr>
            <w:drawing>
              <wp:inline distT="0" distB="0" distL="0" distR="0" wp14:anchorId="250E17D7" wp14:editId="28B56022">
                <wp:extent cx="129654" cy="129654"/>
                <wp:effectExtent l="0" t="0" r="3810" b="3810"/>
                <wp:docPr id="37" name="Picture 37" descr="C:\Users\csmith\AppData\Local\Microsoft\Windows\INetCache\Content.MSO\6867D38F.t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C:\Users\csmith\AppData\Local\Microsoft\Windows\INetCache\Content.MSO\6867D38F.t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451840">
            <w:rPr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FFC1290" w14:textId="77777777" w:rsidR="00AF6DCC" w:rsidRPr="00451840" w:rsidRDefault="00AF6DCC" w:rsidP="00AF6DCC">
          <w:pPr>
            <w:pStyle w:val="Footer"/>
            <w:jc w:val="center"/>
            <w:rPr>
              <w:noProof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5135C7B3" wp14:editId="6B5A5C52">
                <wp:extent cx="135802" cy="144030"/>
                <wp:effectExtent l="0" t="0" r="0" b="8890"/>
                <wp:docPr id="1" name="Picture 1" descr="Pencil Svg Png Icon Free Download (#376363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Pencil Svg Png Icon Free Download (#376363 ..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sz w:val="16"/>
              <w:szCs w:val="16"/>
            </w:rPr>
            <w:t>: Will be graded manually</w:t>
          </w:r>
        </w:p>
      </w:tc>
    </w:tr>
  </w:tbl>
  <w:p w14:paraId="41218407" w14:textId="59EC2E0F" w:rsidR="00E71C8F" w:rsidRPr="00451840" w:rsidRDefault="00E71C8F" w:rsidP="008467D3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EC92E" w14:textId="77777777" w:rsidR="00432D44" w:rsidRDefault="00432D44" w:rsidP="00D52BCD">
      <w:pPr>
        <w:spacing w:after="0" w:line="240" w:lineRule="auto"/>
      </w:pPr>
      <w:r>
        <w:separator/>
      </w:r>
    </w:p>
  </w:footnote>
  <w:footnote w:type="continuationSeparator" w:id="0">
    <w:p w14:paraId="2015A9C4" w14:textId="77777777" w:rsidR="00432D44" w:rsidRDefault="00432D44" w:rsidP="00D52BCD">
      <w:pPr>
        <w:spacing w:after="0" w:line="240" w:lineRule="auto"/>
      </w:pPr>
      <w:r>
        <w:continuationSeparator/>
      </w:r>
    </w:p>
  </w:footnote>
  <w:footnote w:type="continuationNotice" w:id="1">
    <w:p w14:paraId="02F28590" w14:textId="77777777" w:rsidR="00432D44" w:rsidRDefault="00432D4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64" type="#_x0000_t75" alt="Download from cloud" style="width:15.9pt;height:15.9pt;visibility:visible;mso-wrap-style:square" o:bullet="t">
        <v:imagedata r:id="rId1" o:title="Download from cloud"/>
      </v:shape>
    </w:pict>
  </w:numPicBullet>
  <w:numPicBullet w:numPicBulletId="1">
    <w:pict>
      <v:shape id="_x0000_i1465" type="#_x0000_t75" alt="Eye Icon - Free Download at Icons8" style="width:25.1pt;height:25.1pt;flip:y;visibility:visible;mso-wrap-style:square" o:bullet="t">
        <v:imagedata r:id="rId2" o:title="Eye Icon - Free Download at Icons8"/>
      </v:shape>
    </w:pict>
  </w:numPicBullet>
  <w:numPicBullet w:numPicBulletId="2">
    <w:pict>
      <v:shape id="_x0000_i1466" type="#_x0000_t75" alt="Pencil Svg Png Icon Free Download (#376363 ..." style="width:12.55pt;height:13.4pt;visibility:visible;mso-wrap-style:square" o:bullet="t">
        <v:imagedata r:id="rId3" o:title="Pencil Svg Png Icon Free Download (#376363 "/>
      </v:shape>
    </w:pict>
  </w:numPicBullet>
  <w:abstractNum w:abstractNumId="0" w15:restartNumberingAfterBreak="0">
    <w:nsid w:val="0017252B"/>
    <w:multiLevelType w:val="hybridMultilevel"/>
    <w:tmpl w:val="78586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A45E9"/>
    <w:multiLevelType w:val="hybridMultilevel"/>
    <w:tmpl w:val="7D0CBEE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087A57AE"/>
    <w:multiLevelType w:val="hybridMultilevel"/>
    <w:tmpl w:val="11507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24592"/>
    <w:multiLevelType w:val="hybridMultilevel"/>
    <w:tmpl w:val="7A1CE5E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2086DAE"/>
    <w:multiLevelType w:val="hybridMultilevel"/>
    <w:tmpl w:val="DB7A6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507EF"/>
    <w:multiLevelType w:val="hybridMultilevel"/>
    <w:tmpl w:val="FA3EA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B5388"/>
    <w:multiLevelType w:val="hybridMultilevel"/>
    <w:tmpl w:val="B19C5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2250E"/>
    <w:multiLevelType w:val="hybridMultilevel"/>
    <w:tmpl w:val="7916C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171CA2"/>
    <w:multiLevelType w:val="hybridMultilevel"/>
    <w:tmpl w:val="643E0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7D6EDD"/>
    <w:multiLevelType w:val="hybridMultilevel"/>
    <w:tmpl w:val="E3F0F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042B5C"/>
    <w:multiLevelType w:val="hybridMultilevel"/>
    <w:tmpl w:val="3CB41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0C6C5A"/>
    <w:multiLevelType w:val="hybridMultilevel"/>
    <w:tmpl w:val="72F21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ED6F3B"/>
    <w:multiLevelType w:val="hybridMultilevel"/>
    <w:tmpl w:val="DEFE5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1966C6"/>
    <w:multiLevelType w:val="hybridMultilevel"/>
    <w:tmpl w:val="03728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DB756B"/>
    <w:multiLevelType w:val="hybridMultilevel"/>
    <w:tmpl w:val="939AF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2F666B"/>
    <w:multiLevelType w:val="hybridMultilevel"/>
    <w:tmpl w:val="D01C7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A42130"/>
    <w:multiLevelType w:val="hybridMultilevel"/>
    <w:tmpl w:val="BE1EF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1740ED"/>
    <w:multiLevelType w:val="hybridMultilevel"/>
    <w:tmpl w:val="11D21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5D315A"/>
    <w:multiLevelType w:val="hybridMultilevel"/>
    <w:tmpl w:val="0DF4947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3F770667"/>
    <w:multiLevelType w:val="hybridMultilevel"/>
    <w:tmpl w:val="9DCC1E2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410B75AF"/>
    <w:multiLevelType w:val="hybridMultilevel"/>
    <w:tmpl w:val="2F16E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9C51BA"/>
    <w:multiLevelType w:val="hybridMultilevel"/>
    <w:tmpl w:val="21B20A9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43281E70"/>
    <w:multiLevelType w:val="hybridMultilevel"/>
    <w:tmpl w:val="DF94C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6602E1"/>
    <w:multiLevelType w:val="hybridMultilevel"/>
    <w:tmpl w:val="9F283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CA67F2"/>
    <w:multiLevelType w:val="hybridMultilevel"/>
    <w:tmpl w:val="0DAE47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6DD5689"/>
    <w:multiLevelType w:val="hybridMultilevel"/>
    <w:tmpl w:val="17E89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431700"/>
    <w:multiLevelType w:val="hybridMultilevel"/>
    <w:tmpl w:val="2EC48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E3236B"/>
    <w:multiLevelType w:val="hybridMultilevel"/>
    <w:tmpl w:val="DE201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F26E71"/>
    <w:multiLevelType w:val="hybridMultilevel"/>
    <w:tmpl w:val="61EE7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BE1538"/>
    <w:multiLevelType w:val="hybridMultilevel"/>
    <w:tmpl w:val="85FC920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 w15:restartNumberingAfterBreak="0">
    <w:nsid w:val="539258DA"/>
    <w:multiLevelType w:val="hybridMultilevel"/>
    <w:tmpl w:val="84EA8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2C6FAA"/>
    <w:multiLevelType w:val="hybridMultilevel"/>
    <w:tmpl w:val="40AC5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AC08E1"/>
    <w:multiLevelType w:val="hybridMultilevel"/>
    <w:tmpl w:val="A970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5D18FD"/>
    <w:multiLevelType w:val="hybridMultilevel"/>
    <w:tmpl w:val="96AA7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37417F"/>
    <w:multiLevelType w:val="hybridMultilevel"/>
    <w:tmpl w:val="714E5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AE7712"/>
    <w:multiLevelType w:val="hybridMultilevel"/>
    <w:tmpl w:val="82241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D2467B"/>
    <w:multiLevelType w:val="hybridMultilevel"/>
    <w:tmpl w:val="572E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2B73B2"/>
    <w:multiLevelType w:val="hybridMultilevel"/>
    <w:tmpl w:val="AE2C3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AA53FBA"/>
    <w:multiLevelType w:val="hybridMultilevel"/>
    <w:tmpl w:val="E8384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CF367F"/>
    <w:multiLevelType w:val="hybridMultilevel"/>
    <w:tmpl w:val="B5502C3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0" w15:restartNumberingAfterBreak="0">
    <w:nsid w:val="69A663DB"/>
    <w:multiLevelType w:val="hybridMultilevel"/>
    <w:tmpl w:val="15DAA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837DCB"/>
    <w:multiLevelType w:val="hybridMultilevel"/>
    <w:tmpl w:val="732C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BE5826"/>
    <w:multiLevelType w:val="hybridMultilevel"/>
    <w:tmpl w:val="00A8914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3" w15:restartNumberingAfterBreak="0">
    <w:nsid w:val="6F1724C6"/>
    <w:multiLevelType w:val="hybridMultilevel"/>
    <w:tmpl w:val="1586F2F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4" w15:restartNumberingAfterBreak="0">
    <w:nsid w:val="715B75F7"/>
    <w:multiLevelType w:val="hybridMultilevel"/>
    <w:tmpl w:val="AC3AC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573A26"/>
    <w:multiLevelType w:val="hybridMultilevel"/>
    <w:tmpl w:val="20A47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3751957"/>
    <w:multiLevelType w:val="hybridMultilevel"/>
    <w:tmpl w:val="B12EB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3BE0312"/>
    <w:multiLevelType w:val="hybridMultilevel"/>
    <w:tmpl w:val="0ECA9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EA1437"/>
    <w:multiLevelType w:val="hybridMultilevel"/>
    <w:tmpl w:val="4BFA4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8"/>
  </w:num>
  <w:num w:numId="3">
    <w:abstractNumId w:val="42"/>
  </w:num>
  <w:num w:numId="4">
    <w:abstractNumId w:val="35"/>
  </w:num>
  <w:num w:numId="5">
    <w:abstractNumId w:val="9"/>
  </w:num>
  <w:num w:numId="6">
    <w:abstractNumId w:val="37"/>
  </w:num>
  <w:num w:numId="7">
    <w:abstractNumId w:val="16"/>
  </w:num>
  <w:num w:numId="8">
    <w:abstractNumId w:val="6"/>
  </w:num>
  <w:num w:numId="9">
    <w:abstractNumId w:val="45"/>
  </w:num>
  <w:num w:numId="10">
    <w:abstractNumId w:val="0"/>
  </w:num>
  <w:num w:numId="11">
    <w:abstractNumId w:val="48"/>
  </w:num>
  <w:num w:numId="12">
    <w:abstractNumId w:val="10"/>
  </w:num>
  <w:num w:numId="13">
    <w:abstractNumId w:val="1"/>
  </w:num>
  <w:num w:numId="14">
    <w:abstractNumId w:val="17"/>
  </w:num>
  <w:num w:numId="15">
    <w:abstractNumId w:val="34"/>
  </w:num>
  <w:num w:numId="16">
    <w:abstractNumId w:val="33"/>
  </w:num>
  <w:num w:numId="17">
    <w:abstractNumId w:val="41"/>
  </w:num>
  <w:num w:numId="18">
    <w:abstractNumId w:val="20"/>
  </w:num>
  <w:num w:numId="19">
    <w:abstractNumId w:val="36"/>
  </w:num>
  <w:num w:numId="20">
    <w:abstractNumId w:val="30"/>
  </w:num>
  <w:num w:numId="21">
    <w:abstractNumId w:val="29"/>
  </w:num>
  <w:num w:numId="22">
    <w:abstractNumId w:val="28"/>
  </w:num>
  <w:num w:numId="23">
    <w:abstractNumId w:val="15"/>
  </w:num>
  <w:num w:numId="24">
    <w:abstractNumId w:val="22"/>
  </w:num>
  <w:num w:numId="25">
    <w:abstractNumId w:val="7"/>
  </w:num>
  <w:num w:numId="26">
    <w:abstractNumId w:val="23"/>
  </w:num>
  <w:num w:numId="27">
    <w:abstractNumId w:val="4"/>
  </w:num>
  <w:num w:numId="28">
    <w:abstractNumId w:val="25"/>
  </w:num>
  <w:num w:numId="29">
    <w:abstractNumId w:val="12"/>
  </w:num>
  <w:num w:numId="30">
    <w:abstractNumId w:val="44"/>
  </w:num>
  <w:num w:numId="31">
    <w:abstractNumId w:val="26"/>
  </w:num>
  <w:num w:numId="32">
    <w:abstractNumId w:val="19"/>
  </w:num>
  <w:num w:numId="33">
    <w:abstractNumId w:val="40"/>
  </w:num>
  <w:num w:numId="34">
    <w:abstractNumId w:val="3"/>
  </w:num>
  <w:num w:numId="35">
    <w:abstractNumId w:val="39"/>
  </w:num>
  <w:num w:numId="36">
    <w:abstractNumId w:val="27"/>
  </w:num>
  <w:num w:numId="37">
    <w:abstractNumId w:val="43"/>
  </w:num>
  <w:num w:numId="38">
    <w:abstractNumId w:val="11"/>
  </w:num>
  <w:num w:numId="39">
    <w:abstractNumId w:val="31"/>
  </w:num>
  <w:num w:numId="40">
    <w:abstractNumId w:val="32"/>
  </w:num>
  <w:num w:numId="41">
    <w:abstractNumId w:val="24"/>
  </w:num>
  <w:num w:numId="42">
    <w:abstractNumId w:val="8"/>
  </w:num>
  <w:num w:numId="43">
    <w:abstractNumId w:val="2"/>
  </w:num>
  <w:num w:numId="44">
    <w:abstractNumId w:val="47"/>
  </w:num>
  <w:num w:numId="45">
    <w:abstractNumId w:val="14"/>
  </w:num>
  <w:num w:numId="46">
    <w:abstractNumId w:val="5"/>
  </w:num>
  <w:num w:numId="47">
    <w:abstractNumId w:val="38"/>
  </w:num>
  <w:num w:numId="48">
    <w:abstractNumId w:val="13"/>
  </w:num>
  <w:num w:numId="49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bookFoldPrint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ABB"/>
    <w:rsid w:val="00002287"/>
    <w:rsid w:val="000027F9"/>
    <w:rsid w:val="00004184"/>
    <w:rsid w:val="0000454E"/>
    <w:rsid w:val="0000719D"/>
    <w:rsid w:val="00010BFA"/>
    <w:rsid w:val="00013132"/>
    <w:rsid w:val="000131B5"/>
    <w:rsid w:val="00013B0E"/>
    <w:rsid w:val="0001496C"/>
    <w:rsid w:val="00014A0F"/>
    <w:rsid w:val="00015199"/>
    <w:rsid w:val="000159C0"/>
    <w:rsid w:val="00016B2D"/>
    <w:rsid w:val="000173AF"/>
    <w:rsid w:val="000175C5"/>
    <w:rsid w:val="00017BB5"/>
    <w:rsid w:val="0002226B"/>
    <w:rsid w:val="000230A6"/>
    <w:rsid w:val="00024532"/>
    <w:rsid w:val="000274AA"/>
    <w:rsid w:val="00027567"/>
    <w:rsid w:val="00030F55"/>
    <w:rsid w:val="0003171B"/>
    <w:rsid w:val="00031908"/>
    <w:rsid w:val="00033996"/>
    <w:rsid w:val="00036287"/>
    <w:rsid w:val="00037B8F"/>
    <w:rsid w:val="00041A86"/>
    <w:rsid w:val="0004265F"/>
    <w:rsid w:val="000428A3"/>
    <w:rsid w:val="00043E2B"/>
    <w:rsid w:val="00044AD8"/>
    <w:rsid w:val="000453C2"/>
    <w:rsid w:val="00046EA0"/>
    <w:rsid w:val="0004751F"/>
    <w:rsid w:val="000508B6"/>
    <w:rsid w:val="0005132A"/>
    <w:rsid w:val="00051AFD"/>
    <w:rsid w:val="00052381"/>
    <w:rsid w:val="00053235"/>
    <w:rsid w:val="000541A7"/>
    <w:rsid w:val="00056A5B"/>
    <w:rsid w:val="00060EF0"/>
    <w:rsid w:val="000613B4"/>
    <w:rsid w:val="000615D5"/>
    <w:rsid w:val="000622AA"/>
    <w:rsid w:val="00062DFD"/>
    <w:rsid w:val="0006480B"/>
    <w:rsid w:val="00065BD4"/>
    <w:rsid w:val="0006608F"/>
    <w:rsid w:val="0006654C"/>
    <w:rsid w:val="00070605"/>
    <w:rsid w:val="000709FE"/>
    <w:rsid w:val="00071BF5"/>
    <w:rsid w:val="00073D92"/>
    <w:rsid w:val="000740CE"/>
    <w:rsid w:val="00075F30"/>
    <w:rsid w:val="000762A4"/>
    <w:rsid w:val="00076809"/>
    <w:rsid w:val="000771AA"/>
    <w:rsid w:val="00077ADB"/>
    <w:rsid w:val="00080077"/>
    <w:rsid w:val="00080D58"/>
    <w:rsid w:val="00081DF1"/>
    <w:rsid w:val="00082F69"/>
    <w:rsid w:val="000834DF"/>
    <w:rsid w:val="000844B7"/>
    <w:rsid w:val="0008585A"/>
    <w:rsid w:val="00087507"/>
    <w:rsid w:val="0008763D"/>
    <w:rsid w:val="000910E4"/>
    <w:rsid w:val="00091DF3"/>
    <w:rsid w:val="00091EBD"/>
    <w:rsid w:val="00091F00"/>
    <w:rsid w:val="000926E8"/>
    <w:rsid w:val="00093EC5"/>
    <w:rsid w:val="00095019"/>
    <w:rsid w:val="000953AF"/>
    <w:rsid w:val="00095BBA"/>
    <w:rsid w:val="0009672F"/>
    <w:rsid w:val="00096A27"/>
    <w:rsid w:val="000A15B4"/>
    <w:rsid w:val="000A1FEA"/>
    <w:rsid w:val="000A34D8"/>
    <w:rsid w:val="000A56CA"/>
    <w:rsid w:val="000A63CF"/>
    <w:rsid w:val="000B0B33"/>
    <w:rsid w:val="000B0C36"/>
    <w:rsid w:val="000B14B5"/>
    <w:rsid w:val="000B1D48"/>
    <w:rsid w:val="000B2233"/>
    <w:rsid w:val="000B2816"/>
    <w:rsid w:val="000B73AC"/>
    <w:rsid w:val="000B7D22"/>
    <w:rsid w:val="000C08ED"/>
    <w:rsid w:val="000C0F07"/>
    <w:rsid w:val="000C1A66"/>
    <w:rsid w:val="000C2AE3"/>
    <w:rsid w:val="000C32B0"/>
    <w:rsid w:val="000C3A63"/>
    <w:rsid w:val="000C512D"/>
    <w:rsid w:val="000C5253"/>
    <w:rsid w:val="000C574C"/>
    <w:rsid w:val="000C5EBF"/>
    <w:rsid w:val="000C69AA"/>
    <w:rsid w:val="000C76C0"/>
    <w:rsid w:val="000D0E4A"/>
    <w:rsid w:val="000D1A7B"/>
    <w:rsid w:val="000D2B13"/>
    <w:rsid w:val="000D3155"/>
    <w:rsid w:val="000D4A41"/>
    <w:rsid w:val="000D55DF"/>
    <w:rsid w:val="000D5B12"/>
    <w:rsid w:val="000D6345"/>
    <w:rsid w:val="000D6463"/>
    <w:rsid w:val="000D7EAC"/>
    <w:rsid w:val="000E0644"/>
    <w:rsid w:val="000E0F8E"/>
    <w:rsid w:val="000E16BA"/>
    <w:rsid w:val="000E1B33"/>
    <w:rsid w:val="000E2404"/>
    <w:rsid w:val="000E2CBB"/>
    <w:rsid w:val="000E32A6"/>
    <w:rsid w:val="000E3BDE"/>
    <w:rsid w:val="000E5159"/>
    <w:rsid w:val="000E5CB2"/>
    <w:rsid w:val="000E5F4B"/>
    <w:rsid w:val="000E6E0E"/>
    <w:rsid w:val="000E7105"/>
    <w:rsid w:val="000E7A3B"/>
    <w:rsid w:val="000E7E27"/>
    <w:rsid w:val="000F1572"/>
    <w:rsid w:val="000F2D04"/>
    <w:rsid w:val="000F37AC"/>
    <w:rsid w:val="000F444A"/>
    <w:rsid w:val="000F4D59"/>
    <w:rsid w:val="000F68F2"/>
    <w:rsid w:val="000F6BD6"/>
    <w:rsid w:val="000F7CE7"/>
    <w:rsid w:val="00100451"/>
    <w:rsid w:val="00100DDF"/>
    <w:rsid w:val="00100E1C"/>
    <w:rsid w:val="00101D47"/>
    <w:rsid w:val="00101FA5"/>
    <w:rsid w:val="0010204C"/>
    <w:rsid w:val="00102946"/>
    <w:rsid w:val="00104B8A"/>
    <w:rsid w:val="0010638A"/>
    <w:rsid w:val="00107186"/>
    <w:rsid w:val="0010799F"/>
    <w:rsid w:val="00111BB2"/>
    <w:rsid w:val="00111C87"/>
    <w:rsid w:val="00111CD8"/>
    <w:rsid w:val="00111E0B"/>
    <w:rsid w:val="00115222"/>
    <w:rsid w:val="00115CCE"/>
    <w:rsid w:val="001176F8"/>
    <w:rsid w:val="00117DC2"/>
    <w:rsid w:val="0012047B"/>
    <w:rsid w:val="00120556"/>
    <w:rsid w:val="00120869"/>
    <w:rsid w:val="00120BE4"/>
    <w:rsid w:val="001212CF"/>
    <w:rsid w:val="00122D5F"/>
    <w:rsid w:val="00123229"/>
    <w:rsid w:val="00123AD1"/>
    <w:rsid w:val="0012593E"/>
    <w:rsid w:val="00125D80"/>
    <w:rsid w:val="00125DF8"/>
    <w:rsid w:val="001263D5"/>
    <w:rsid w:val="00126839"/>
    <w:rsid w:val="001271A5"/>
    <w:rsid w:val="0012772E"/>
    <w:rsid w:val="00127D62"/>
    <w:rsid w:val="00130A00"/>
    <w:rsid w:val="001310B4"/>
    <w:rsid w:val="00131967"/>
    <w:rsid w:val="00132A0C"/>
    <w:rsid w:val="00133139"/>
    <w:rsid w:val="00134433"/>
    <w:rsid w:val="001347ED"/>
    <w:rsid w:val="00134CBE"/>
    <w:rsid w:val="00135F97"/>
    <w:rsid w:val="00137698"/>
    <w:rsid w:val="00142D82"/>
    <w:rsid w:val="0014464A"/>
    <w:rsid w:val="001457B3"/>
    <w:rsid w:val="00150DBF"/>
    <w:rsid w:val="00151FA6"/>
    <w:rsid w:val="0015478D"/>
    <w:rsid w:val="00155AE4"/>
    <w:rsid w:val="0015625D"/>
    <w:rsid w:val="001577C6"/>
    <w:rsid w:val="001600E1"/>
    <w:rsid w:val="001609CB"/>
    <w:rsid w:val="0016152E"/>
    <w:rsid w:val="00161F86"/>
    <w:rsid w:val="00163AC6"/>
    <w:rsid w:val="00163E55"/>
    <w:rsid w:val="00164537"/>
    <w:rsid w:val="0016526A"/>
    <w:rsid w:val="001654CB"/>
    <w:rsid w:val="00166370"/>
    <w:rsid w:val="0017102C"/>
    <w:rsid w:val="0017147C"/>
    <w:rsid w:val="0017271B"/>
    <w:rsid w:val="0017491D"/>
    <w:rsid w:val="001756C0"/>
    <w:rsid w:val="00175A80"/>
    <w:rsid w:val="001762D1"/>
    <w:rsid w:val="001804EB"/>
    <w:rsid w:val="00181063"/>
    <w:rsid w:val="001822A5"/>
    <w:rsid w:val="0018233B"/>
    <w:rsid w:val="001827CC"/>
    <w:rsid w:val="00182EA5"/>
    <w:rsid w:val="00183931"/>
    <w:rsid w:val="00184808"/>
    <w:rsid w:val="00184E5A"/>
    <w:rsid w:val="001902B1"/>
    <w:rsid w:val="001903FC"/>
    <w:rsid w:val="00190E45"/>
    <w:rsid w:val="00193826"/>
    <w:rsid w:val="00193FE4"/>
    <w:rsid w:val="00194E37"/>
    <w:rsid w:val="00195882"/>
    <w:rsid w:val="00196ABA"/>
    <w:rsid w:val="00196BC9"/>
    <w:rsid w:val="00197B48"/>
    <w:rsid w:val="001A0876"/>
    <w:rsid w:val="001A3CED"/>
    <w:rsid w:val="001A62CA"/>
    <w:rsid w:val="001A6995"/>
    <w:rsid w:val="001A6B74"/>
    <w:rsid w:val="001A6E05"/>
    <w:rsid w:val="001B0E2B"/>
    <w:rsid w:val="001B1582"/>
    <w:rsid w:val="001B2A86"/>
    <w:rsid w:val="001B5028"/>
    <w:rsid w:val="001B5436"/>
    <w:rsid w:val="001B63EE"/>
    <w:rsid w:val="001C29CD"/>
    <w:rsid w:val="001C341E"/>
    <w:rsid w:val="001C344B"/>
    <w:rsid w:val="001C35D8"/>
    <w:rsid w:val="001C3E48"/>
    <w:rsid w:val="001C43A6"/>
    <w:rsid w:val="001C4CFD"/>
    <w:rsid w:val="001C5A19"/>
    <w:rsid w:val="001C5A79"/>
    <w:rsid w:val="001C71E6"/>
    <w:rsid w:val="001C727B"/>
    <w:rsid w:val="001C7A14"/>
    <w:rsid w:val="001D0D59"/>
    <w:rsid w:val="001D1EB8"/>
    <w:rsid w:val="001D1F7C"/>
    <w:rsid w:val="001D3149"/>
    <w:rsid w:val="001D52FC"/>
    <w:rsid w:val="001D7727"/>
    <w:rsid w:val="001D77C8"/>
    <w:rsid w:val="001E1C6E"/>
    <w:rsid w:val="001E3446"/>
    <w:rsid w:val="001E4DFD"/>
    <w:rsid w:val="001E4EDD"/>
    <w:rsid w:val="001E57DE"/>
    <w:rsid w:val="001E6547"/>
    <w:rsid w:val="001E69FE"/>
    <w:rsid w:val="001E73D1"/>
    <w:rsid w:val="001E7CBD"/>
    <w:rsid w:val="001F04D7"/>
    <w:rsid w:val="001F11D3"/>
    <w:rsid w:val="001F1CD4"/>
    <w:rsid w:val="001F53E0"/>
    <w:rsid w:val="001F639C"/>
    <w:rsid w:val="001F7F83"/>
    <w:rsid w:val="00201747"/>
    <w:rsid w:val="00202B47"/>
    <w:rsid w:val="0020300C"/>
    <w:rsid w:val="00203D4C"/>
    <w:rsid w:val="00204ACB"/>
    <w:rsid w:val="00204FE5"/>
    <w:rsid w:val="0020531F"/>
    <w:rsid w:val="00205477"/>
    <w:rsid w:val="00206AC8"/>
    <w:rsid w:val="00207680"/>
    <w:rsid w:val="0020789E"/>
    <w:rsid w:val="00210683"/>
    <w:rsid w:val="002114DB"/>
    <w:rsid w:val="00212248"/>
    <w:rsid w:val="0021254C"/>
    <w:rsid w:val="002128FD"/>
    <w:rsid w:val="00213F0E"/>
    <w:rsid w:val="00214099"/>
    <w:rsid w:val="00214D8A"/>
    <w:rsid w:val="00214E38"/>
    <w:rsid w:val="00215CF5"/>
    <w:rsid w:val="00216BAB"/>
    <w:rsid w:val="00216D9E"/>
    <w:rsid w:val="00217038"/>
    <w:rsid w:val="0021763F"/>
    <w:rsid w:val="00221852"/>
    <w:rsid w:val="0022211B"/>
    <w:rsid w:val="002226CA"/>
    <w:rsid w:val="00223025"/>
    <w:rsid w:val="002245B4"/>
    <w:rsid w:val="00224DD1"/>
    <w:rsid w:val="0022528E"/>
    <w:rsid w:val="0022777B"/>
    <w:rsid w:val="00227813"/>
    <w:rsid w:val="00230BFC"/>
    <w:rsid w:val="0023307F"/>
    <w:rsid w:val="00233B8F"/>
    <w:rsid w:val="002341D0"/>
    <w:rsid w:val="00234E25"/>
    <w:rsid w:val="0023688D"/>
    <w:rsid w:val="00237810"/>
    <w:rsid w:val="00240112"/>
    <w:rsid w:val="00240232"/>
    <w:rsid w:val="002416FD"/>
    <w:rsid w:val="00241929"/>
    <w:rsid w:val="00241C22"/>
    <w:rsid w:val="00243F58"/>
    <w:rsid w:val="00244675"/>
    <w:rsid w:val="0024558B"/>
    <w:rsid w:val="00245DF0"/>
    <w:rsid w:val="00251487"/>
    <w:rsid w:val="0025335C"/>
    <w:rsid w:val="00254576"/>
    <w:rsid w:val="00254BA5"/>
    <w:rsid w:val="00255076"/>
    <w:rsid w:val="0025543D"/>
    <w:rsid w:val="00255E4B"/>
    <w:rsid w:val="0025651F"/>
    <w:rsid w:val="002573E5"/>
    <w:rsid w:val="002578F6"/>
    <w:rsid w:val="00261A7B"/>
    <w:rsid w:val="002621A9"/>
    <w:rsid w:val="00262482"/>
    <w:rsid w:val="00262F22"/>
    <w:rsid w:val="00263599"/>
    <w:rsid w:val="00265289"/>
    <w:rsid w:val="00266224"/>
    <w:rsid w:val="00266FEB"/>
    <w:rsid w:val="00267A87"/>
    <w:rsid w:val="002700C7"/>
    <w:rsid w:val="0027117F"/>
    <w:rsid w:val="00272AD8"/>
    <w:rsid w:val="002738CD"/>
    <w:rsid w:val="00273ACC"/>
    <w:rsid w:val="00273CDC"/>
    <w:rsid w:val="00275E8F"/>
    <w:rsid w:val="00277E80"/>
    <w:rsid w:val="00277FAB"/>
    <w:rsid w:val="0028246F"/>
    <w:rsid w:val="002824B8"/>
    <w:rsid w:val="00283063"/>
    <w:rsid w:val="00285343"/>
    <w:rsid w:val="00285F8F"/>
    <w:rsid w:val="00286AA5"/>
    <w:rsid w:val="00286E46"/>
    <w:rsid w:val="00287AAF"/>
    <w:rsid w:val="002905B2"/>
    <w:rsid w:val="00290D3F"/>
    <w:rsid w:val="00291D5E"/>
    <w:rsid w:val="00292108"/>
    <w:rsid w:val="00292B19"/>
    <w:rsid w:val="002941B1"/>
    <w:rsid w:val="002941F0"/>
    <w:rsid w:val="00294E0C"/>
    <w:rsid w:val="002951E3"/>
    <w:rsid w:val="002A2137"/>
    <w:rsid w:val="002A3693"/>
    <w:rsid w:val="002A491A"/>
    <w:rsid w:val="002A4AF3"/>
    <w:rsid w:val="002A55C6"/>
    <w:rsid w:val="002A686E"/>
    <w:rsid w:val="002A6E50"/>
    <w:rsid w:val="002A7B29"/>
    <w:rsid w:val="002A7D74"/>
    <w:rsid w:val="002A7FDC"/>
    <w:rsid w:val="002B0C1C"/>
    <w:rsid w:val="002B3140"/>
    <w:rsid w:val="002B319A"/>
    <w:rsid w:val="002B5005"/>
    <w:rsid w:val="002B52C7"/>
    <w:rsid w:val="002B593A"/>
    <w:rsid w:val="002B6894"/>
    <w:rsid w:val="002B6EE1"/>
    <w:rsid w:val="002B785F"/>
    <w:rsid w:val="002B7CEA"/>
    <w:rsid w:val="002C0EA8"/>
    <w:rsid w:val="002C19CB"/>
    <w:rsid w:val="002C342B"/>
    <w:rsid w:val="002C343D"/>
    <w:rsid w:val="002C35C5"/>
    <w:rsid w:val="002C428F"/>
    <w:rsid w:val="002C4391"/>
    <w:rsid w:val="002C4E8C"/>
    <w:rsid w:val="002C6091"/>
    <w:rsid w:val="002D014A"/>
    <w:rsid w:val="002D2557"/>
    <w:rsid w:val="002D27A4"/>
    <w:rsid w:val="002D361D"/>
    <w:rsid w:val="002D3CEE"/>
    <w:rsid w:val="002D4363"/>
    <w:rsid w:val="002D50A2"/>
    <w:rsid w:val="002D5D55"/>
    <w:rsid w:val="002D696E"/>
    <w:rsid w:val="002D6974"/>
    <w:rsid w:val="002D6E41"/>
    <w:rsid w:val="002E2233"/>
    <w:rsid w:val="002E2351"/>
    <w:rsid w:val="002E4310"/>
    <w:rsid w:val="002E44B4"/>
    <w:rsid w:val="002E6E1D"/>
    <w:rsid w:val="002E6FF0"/>
    <w:rsid w:val="002E780A"/>
    <w:rsid w:val="002E78C1"/>
    <w:rsid w:val="002F1321"/>
    <w:rsid w:val="002F2406"/>
    <w:rsid w:val="002F2554"/>
    <w:rsid w:val="002F276B"/>
    <w:rsid w:val="002F51BB"/>
    <w:rsid w:val="002F6926"/>
    <w:rsid w:val="002F7B1D"/>
    <w:rsid w:val="0030005E"/>
    <w:rsid w:val="00300271"/>
    <w:rsid w:val="00301680"/>
    <w:rsid w:val="00302463"/>
    <w:rsid w:val="0030295A"/>
    <w:rsid w:val="00306C33"/>
    <w:rsid w:val="003070C4"/>
    <w:rsid w:val="003117D5"/>
    <w:rsid w:val="00311DD6"/>
    <w:rsid w:val="00311FD3"/>
    <w:rsid w:val="00313D93"/>
    <w:rsid w:val="00314436"/>
    <w:rsid w:val="00314E25"/>
    <w:rsid w:val="0031521C"/>
    <w:rsid w:val="00316740"/>
    <w:rsid w:val="00316919"/>
    <w:rsid w:val="00322259"/>
    <w:rsid w:val="0032228F"/>
    <w:rsid w:val="00323F0A"/>
    <w:rsid w:val="00325360"/>
    <w:rsid w:val="003259D5"/>
    <w:rsid w:val="00325FF4"/>
    <w:rsid w:val="00326DD2"/>
    <w:rsid w:val="00326F1D"/>
    <w:rsid w:val="0032739E"/>
    <w:rsid w:val="00330375"/>
    <w:rsid w:val="00330FC5"/>
    <w:rsid w:val="00331B3E"/>
    <w:rsid w:val="00334A85"/>
    <w:rsid w:val="003356EF"/>
    <w:rsid w:val="00335931"/>
    <w:rsid w:val="00336264"/>
    <w:rsid w:val="00336D61"/>
    <w:rsid w:val="003372C6"/>
    <w:rsid w:val="00337FBE"/>
    <w:rsid w:val="00341574"/>
    <w:rsid w:val="00341CD1"/>
    <w:rsid w:val="00341D21"/>
    <w:rsid w:val="003422F2"/>
    <w:rsid w:val="00343618"/>
    <w:rsid w:val="00344732"/>
    <w:rsid w:val="00345039"/>
    <w:rsid w:val="00345974"/>
    <w:rsid w:val="003466DA"/>
    <w:rsid w:val="00346BFB"/>
    <w:rsid w:val="00346C4E"/>
    <w:rsid w:val="0034769A"/>
    <w:rsid w:val="00347820"/>
    <w:rsid w:val="00351364"/>
    <w:rsid w:val="003516D9"/>
    <w:rsid w:val="0035188F"/>
    <w:rsid w:val="00351F58"/>
    <w:rsid w:val="00353DEF"/>
    <w:rsid w:val="00353F14"/>
    <w:rsid w:val="0035504C"/>
    <w:rsid w:val="003610F8"/>
    <w:rsid w:val="0036119B"/>
    <w:rsid w:val="00361B67"/>
    <w:rsid w:val="00363516"/>
    <w:rsid w:val="00364ECC"/>
    <w:rsid w:val="00364FF1"/>
    <w:rsid w:val="00365EA0"/>
    <w:rsid w:val="00366D95"/>
    <w:rsid w:val="003678B7"/>
    <w:rsid w:val="00367E1C"/>
    <w:rsid w:val="00371AE9"/>
    <w:rsid w:val="00371BD9"/>
    <w:rsid w:val="00373283"/>
    <w:rsid w:val="00373BE0"/>
    <w:rsid w:val="00374C6F"/>
    <w:rsid w:val="00374EED"/>
    <w:rsid w:val="00375CCB"/>
    <w:rsid w:val="003761F5"/>
    <w:rsid w:val="00380B2B"/>
    <w:rsid w:val="00382686"/>
    <w:rsid w:val="00384FC4"/>
    <w:rsid w:val="0038609F"/>
    <w:rsid w:val="003863C0"/>
    <w:rsid w:val="003863FD"/>
    <w:rsid w:val="0038658B"/>
    <w:rsid w:val="0038698C"/>
    <w:rsid w:val="00386C58"/>
    <w:rsid w:val="003872FF"/>
    <w:rsid w:val="00390EEB"/>
    <w:rsid w:val="00391AD2"/>
    <w:rsid w:val="0039316F"/>
    <w:rsid w:val="00393539"/>
    <w:rsid w:val="0039450B"/>
    <w:rsid w:val="003947A7"/>
    <w:rsid w:val="003A1799"/>
    <w:rsid w:val="003A201F"/>
    <w:rsid w:val="003A2DFF"/>
    <w:rsid w:val="003A3207"/>
    <w:rsid w:val="003A3AE5"/>
    <w:rsid w:val="003A5121"/>
    <w:rsid w:val="003A5195"/>
    <w:rsid w:val="003B048C"/>
    <w:rsid w:val="003B0E71"/>
    <w:rsid w:val="003B10DE"/>
    <w:rsid w:val="003B1E13"/>
    <w:rsid w:val="003B323F"/>
    <w:rsid w:val="003B37DF"/>
    <w:rsid w:val="003B578D"/>
    <w:rsid w:val="003B66E7"/>
    <w:rsid w:val="003C4510"/>
    <w:rsid w:val="003C6536"/>
    <w:rsid w:val="003C7EF4"/>
    <w:rsid w:val="003D0D99"/>
    <w:rsid w:val="003D1057"/>
    <w:rsid w:val="003D15E4"/>
    <w:rsid w:val="003D1CDB"/>
    <w:rsid w:val="003D2B29"/>
    <w:rsid w:val="003D3325"/>
    <w:rsid w:val="003D38E8"/>
    <w:rsid w:val="003D4829"/>
    <w:rsid w:val="003D4881"/>
    <w:rsid w:val="003D5D7F"/>
    <w:rsid w:val="003E2917"/>
    <w:rsid w:val="003E2D6C"/>
    <w:rsid w:val="003E3A57"/>
    <w:rsid w:val="003E3AC3"/>
    <w:rsid w:val="003E5145"/>
    <w:rsid w:val="003E527D"/>
    <w:rsid w:val="003E5920"/>
    <w:rsid w:val="003E7472"/>
    <w:rsid w:val="003F0C1F"/>
    <w:rsid w:val="003F148D"/>
    <w:rsid w:val="003F5A27"/>
    <w:rsid w:val="003F5ED7"/>
    <w:rsid w:val="003F63E7"/>
    <w:rsid w:val="003F6FE6"/>
    <w:rsid w:val="003F7608"/>
    <w:rsid w:val="003F7FDD"/>
    <w:rsid w:val="00400089"/>
    <w:rsid w:val="004023F8"/>
    <w:rsid w:val="0040313F"/>
    <w:rsid w:val="00404E72"/>
    <w:rsid w:val="00405CC9"/>
    <w:rsid w:val="00412605"/>
    <w:rsid w:val="00414360"/>
    <w:rsid w:val="004164CF"/>
    <w:rsid w:val="004203C7"/>
    <w:rsid w:val="00420B65"/>
    <w:rsid w:val="004212BB"/>
    <w:rsid w:val="00421867"/>
    <w:rsid w:val="00422070"/>
    <w:rsid w:val="00422319"/>
    <w:rsid w:val="004228BF"/>
    <w:rsid w:val="00422905"/>
    <w:rsid w:val="004245A4"/>
    <w:rsid w:val="00426BE8"/>
    <w:rsid w:val="004272C4"/>
    <w:rsid w:val="0042745E"/>
    <w:rsid w:val="004303F4"/>
    <w:rsid w:val="004312F4"/>
    <w:rsid w:val="004324F3"/>
    <w:rsid w:val="00432D44"/>
    <w:rsid w:val="00433265"/>
    <w:rsid w:val="004360D6"/>
    <w:rsid w:val="00441743"/>
    <w:rsid w:val="00442CD2"/>
    <w:rsid w:val="00442CF5"/>
    <w:rsid w:val="00442D1C"/>
    <w:rsid w:val="00445C8C"/>
    <w:rsid w:val="004467EC"/>
    <w:rsid w:val="00446B4E"/>
    <w:rsid w:val="004514BF"/>
    <w:rsid w:val="00451595"/>
    <w:rsid w:val="00451840"/>
    <w:rsid w:val="004532A0"/>
    <w:rsid w:val="0045383E"/>
    <w:rsid w:val="00453A25"/>
    <w:rsid w:val="00454E48"/>
    <w:rsid w:val="00455565"/>
    <w:rsid w:val="00456779"/>
    <w:rsid w:val="00457A0D"/>
    <w:rsid w:val="004601BE"/>
    <w:rsid w:val="00460AF0"/>
    <w:rsid w:val="00461C1D"/>
    <w:rsid w:val="00466040"/>
    <w:rsid w:val="00466BCB"/>
    <w:rsid w:val="00466C8C"/>
    <w:rsid w:val="00467B9F"/>
    <w:rsid w:val="0047022F"/>
    <w:rsid w:val="004707E9"/>
    <w:rsid w:val="0047143F"/>
    <w:rsid w:val="004737B7"/>
    <w:rsid w:val="004743C6"/>
    <w:rsid w:val="0047442A"/>
    <w:rsid w:val="0047554E"/>
    <w:rsid w:val="004757D2"/>
    <w:rsid w:val="00475DA0"/>
    <w:rsid w:val="00480839"/>
    <w:rsid w:val="004809D8"/>
    <w:rsid w:val="004814D4"/>
    <w:rsid w:val="00482B88"/>
    <w:rsid w:val="004842E3"/>
    <w:rsid w:val="00484F03"/>
    <w:rsid w:val="00485E14"/>
    <w:rsid w:val="00486C81"/>
    <w:rsid w:val="00486E2F"/>
    <w:rsid w:val="00490436"/>
    <w:rsid w:val="00490BF7"/>
    <w:rsid w:val="0049246D"/>
    <w:rsid w:val="00492D03"/>
    <w:rsid w:val="0049394F"/>
    <w:rsid w:val="00494219"/>
    <w:rsid w:val="00494441"/>
    <w:rsid w:val="00497B0A"/>
    <w:rsid w:val="004A0AC1"/>
    <w:rsid w:val="004A0C0D"/>
    <w:rsid w:val="004A128B"/>
    <w:rsid w:val="004A15D4"/>
    <w:rsid w:val="004A24DB"/>
    <w:rsid w:val="004A2A07"/>
    <w:rsid w:val="004A3853"/>
    <w:rsid w:val="004A53DE"/>
    <w:rsid w:val="004A6642"/>
    <w:rsid w:val="004B07CB"/>
    <w:rsid w:val="004B1B3C"/>
    <w:rsid w:val="004B60FF"/>
    <w:rsid w:val="004C006B"/>
    <w:rsid w:val="004C1FBE"/>
    <w:rsid w:val="004C2DB0"/>
    <w:rsid w:val="004C3071"/>
    <w:rsid w:val="004C3193"/>
    <w:rsid w:val="004C346A"/>
    <w:rsid w:val="004C5EB9"/>
    <w:rsid w:val="004C5F84"/>
    <w:rsid w:val="004C6318"/>
    <w:rsid w:val="004C7273"/>
    <w:rsid w:val="004D0B99"/>
    <w:rsid w:val="004D1B8A"/>
    <w:rsid w:val="004D2826"/>
    <w:rsid w:val="004D3827"/>
    <w:rsid w:val="004D4028"/>
    <w:rsid w:val="004D7254"/>
    <w:rsid w:val="004E03DA"/>
    <w:rsid w:val="004E044F"/>
    <w:rsid w:val="004E0B55"/>
    <w:rsid w:val="004E3EA2"/>
    <w:rsid w:val="004E557A"/>
    <w:rsid w:val="004E6104"/>
    <w:rsid w:val="004E6A79"/>
    <w:rsid w:val="004E704F"/>
    <w:rsid w:val="004F0624"/>
    <w:rsid w:val="004F11A6"/>
    <w:rsid w:val="004F25D6"/>
    <w:rsid w:val="004F3014"/>
    <w:rsid w:val="004F3234"/>
    <w:rsid w:val="004F37C5"/>
    <w:rsid w:val="004F3AA4"/>
    <w:rsid w:val="004F59B2"/>
    <w:rsid w:val="004F6284"/>
    <w:rsid w:val="00501944"/>
    <w:rsid w:val="00502FB4"/>
    <w:rsid w:val="0050325C"/>
    <w:rsid w:val="00503C88"/>
    <w:rsid w:val="00503F9D"/>
    <w:rsid w:val="005058A2"/>
    <w:rsid w:val="00505EAE"/>
    <w:rsid w:val="00506DCD"/>
    <w:rsid w:val="005077BB"/>
    <w:rsid w:val="00507A9E"/>
    <w:rsid w:val="0051145B"/>
    <w:rsid w:val="005127E8"/>
    <w:rsid w:val="00513B97"/>
    <w:rsid w:val="00516846"/>
    <w:rsid w:val="00521CA5"/>
    <w:rsid w:val="00521FE9"/>
    <w:rsid w:val="00522456"/>
    <w:rsid w:val="00522955"/>
    <w:rsid w:val="00523CF8"/>
    <w:rsid w:val="0052422C"/>
    <w:rsid w:val="0052470B"/>
    <w:rsid w:val="00525026"/>
    <w:rsid w:val="005250C1"/>
    <w:rsid w:val="005269FE"/>
    <w:rsid w:val="00530549"/>
    <w:rsid w:val="00530C11"/>
    <w:rsid w:val="00533041"/>
    <w:rsid w:val="0053368C"/>
    <w:rsid w:val="00534005"/>
    <w:rsid w:val="005349E9"/>
    <w:rsid w:val="005368B7"/>
    <w:rsid w:val="00536EEB"/>
    <w:rsid w:val="0054071C"/>
    <w:rsid w:val="00542A25"/>
    <w:rsid w:val="00543DB1"/>
    <w:rsid w:val="00543E0F"/>
    <w:rsid w:val="00543F76"/>
    <w:rsid w:val="00545ABD"/>
    <w:rsid w:val="005473E4"/>
    <w:rsid w:val="00547B94"/>
    <w:rsid w:val="00547FA1"/>
    <w:rsid w:val="00552D18"/>
    <w:rsid w:val="005533C5"/>
    <w:rsid w:val="00553D04"/>
    <w:rsid w:val="00555102"/>
    <w:rsid w:val="005555B9"/>
    <w:rsid w:val="005559BA"/>
    <w:rsid w:val="005575DE"/>
    <w:rsid w:val="005576F0"/>
    <w:rsid w:val="005578B3"/>
    <w:rsid w:val="00557938"/>
    <w:rsid w:val="005606EC"/>
    <w:rsid w:val="00562035"/>
    <w:rsid w:val="00562118"/>
    <w:rsid w:val="00562256"/>
    <w:rsid w:val="00562C91"/>
    <w:rsid w:val="005640C9"/>
    <w:rsid w:val="00567737"/>
    <w:rsid w:val="00567BDA"/>
    <w:rsid w:val="0057146D"/>
    <w:rsid w:val="00571475"/>
    <w:rsid w:val="005720D7"/>
    <w:rsid w:val="00572691"/>
    <w:rsid w:val="005726D5"/>
    <w:rsid w:val="00572FED"/>
    <w:rsid w:val="00573D57"/>
    <w:rsid w:val="00576219"/>
    <w:rsid w:val="00576970"/>
    <w:rsid w:val="0057734F"/>
    <w:rsid w:val="00580217"/>
    <w:rsid w:val="00581F71"/>
    <w:rsid w:val="00582F00"/>
    <w:rsid w:val="0058681B"/>
    <w:rsid w:val="00587010"/>
    <w:rsid w:val="005903F1"/>
    <w:rsid w:val="005912C8"/>
    <w:rsid w:val="00592131"/>
    <w:rsid w:val="0059448F"/>
    <w:rsid w:val="005957A2"/>
    <w:rsid w:val="005957F5"/>
    <w:rsid w:val="00596115"/>
    <w:rsid w:val="005A13C3"/>
    <w:rsid w:val="005A2EE2"/>
    <w:rsid w:val="005A33B9"/>
    <w:rsid w:val="005A5545"/>
    <w:rsid w:val="005A5A70"/>
    <w:rsid w:val="005A629A"/>
    <w:rsid w:val="005A656A"/>
    <w:rsid w:val="005A65C8"/>
    <w:rsid w:val="005A6CB6"/>
    <w:rsid w:val="005A762A"/>
    <w:rsid w:val="005B2908"/>
    <w:rsid w:val="005B2BD1"/>
    <w:rsid w:val="005B2E12"/>
    <w:rsid w:val="005B317C"/>
    <w:rsid w:val="005B3401"/>
    <w:rsid w:val="005B4424"/>
    <w:rsid w:val="005B767A"/>
    <w:rsid w:val="005B7EEA"/>
    <w:rsid w:val="005C06C9"/>
    <w:rsid w:val="005C150B"/>
    <w:rsid w:val="005C1794"/>
    <w:rsid w:val="005C223C"/>
    <w:rsid w:val="005C3DED"/>
    <w:rsid w:val="005C584B"/>
    <w:rsid w:val="005D164B"/>
    <w:rsid w:val="005D19CA"/>
    <w:rsid w:val="005D20C2"/>
    <w:rsid w:val="005D530B"/>
    <w:rsid w:val="005D5855"/>
    <w:rsid w:val="005D5C20"/>
    <w:rsid w:val="005D713B"/>
    <w:rsid w:val="005D7642"/>
    <w:rsid w:val="005D769A"/>
    <w:rsid w:val="005D794B"/>
    <w:rsid w:val="005D7C4E"/>
    <w:rsid w:val="005E20A1"/>
    <w:rsid w:val="005F15FD"/>
    <w:rsid w:val="005F17B8"/>
    <w:rsid w:val="005F26F9"/>
    <w:rsid w:val="005F2FB6"/>
    <w:rsid w:val="005F339B"/>
    <w:rsid w:val="005F5B8A"/>
    <w:rsid w:val="005F5CD8"/>
    <w:rsid w:val="005F6089"/>
    <w:rsid w:val="005F6B7B"/>
    <w:rsid w:val="005F71F5"/>
    <w:rsid w:val="005F785E"/>
    <w:rsid w:val="0060077A"/>
    <w:rsid w:val="00605ADB"/>
    <w:rsid w:val="00605C10"/>
    <w:rsid w:val="00607AFA"/>
    <w:rsid w:val="006101A6"/>
    <w:rsid w:val="0061076E"/>
    <w:rsid w:val="00611025"/>
    <w:rsid w:val="006114FE"/>
    <w:rsid w:val="00611700"/>
    <w:rsid w:val="006144F3"/>
    <w:rsid w:val="006148A5"/>
    <w:rsid w:val="00614C8E"/>
    <w:rsid w:val="00621582"/>
    <w:rsid w:val="0062221D"/>
    <w:rsid w:val="006227F9"/>
    <w:rsid w:val="00624482"/>
    <w:rsid w:val="006265E4"/>
    <w:rsid w:val="006271FF"/>
    <w:rsid w:val="0063124E"/>
    <w:rsid w:val="00632D98"/>
    <w:rsid w:val="00635DDB"/>
    <w:rsid w:val="006368A3"/>
    <w:rsid w:val="00636F85"/>
    <w:rsid w:val="00637F7D"/>
    <w:rsid w:val="00640392"/>
    <w:rsid w:val="00642EE7"/>
    <w:rsid w:val="00642FB5"/>
    <w:rsid w:val="006436AA"/>
    <w:rsid w:val="0064514E"/>
    <w:rsid w:val="00646F15"/>
    <w:rsid w:val="00650610"/>
    <w:rsid w:val="006507F6"/>
    <w:rsid w:val="00650817"/>
    <w:rsid w:val="00650E8E"/>
    <w:rsid w:val="0065104B"/>
    <w:rsid w:val="00651E2A"/>
    <w:rsid w:val="00652304"/>
    <w:rsid w:val="00652A9F"/>
    <w:rsid w:val="006540A1"/>
    <w:rsid w:val="006540FF"/>
    <w:rsid w:val="00654121"/>
    <w:rsid w:val="00654466"/>
    <w:rsid w:val="00655B3C"/>
    <w:rsid w:val="00655C23"/>
    <w:rsid w:val="00655EAF"/>
    <w:rsid w:val="00660B38"/>
    <w:rsid w:val="006611A5"/>
    <w:rsid w:val="006629A5"/>
    <w:rsid w:val="00662B55"/>
    <w:rsid w:val="006633D9"/>
    <w:rsid w:val="00663C54"/>
    <w:rsid w:val="00665245"/>
    <w:rsid w:val="006655B6"/>
    <w:rsid w:val="0066641E"/>
    <w:rsid w:val="00666C85"/>
    <w:rsid w:val="0066776B"/>
    <w:rsid w:val="006709C3"/>
    <w:rsid w:val="006716CC"/>
    <w:rsid w:val="00671D79"/>
    <w:rsid w:val="00671F86"/>
    <w:rsid w:val="006721CE"/>
    <w:rsid w:val="00673E0E"/>
    <w:rsid w:val="00673E4E"/>
    <w:rsid w:val="00674A30"/>
    <w:rsid w:val="00677807"/>
    <w:rsid w:val="006806C9"/>
    <w:rsid w:val="00681364"/>
    <w:rsid w:val="006817B7"/>
    <w:rsid w:val="006820BC"/>
    <w:rsid w:val="0068248D"/>
    <w:rsid w:val="006832C4"/>
    <w:rsid w:val="00683FF6"/>
    <w:rsid w:val="006842EA"/>
    <w:rsid w:val="0068544A"/>
    <w:rsid w:val="006857C7"/>
    <w:rsid w:val="00685E45"/>
    <w:rsid w:val="00692D31"/>
    <w:rsid w:val="00693FC6"/>
    <w:rsid w:val="00695299"/>
    <w:rsid w:val="006956D1"/>
    <w:rsid w:val="0069628B"/>
    <w:rsid w:val="0069791D"/>
    <w:rsid w:val="006A2FFD"/>
    <w:rsid w:val="006A461F"/>
    <w:rsid w:val="006A556B"/>
    <w:rsid w:val="006A5FD4"/>
    <w:rsid w:val="006A6913"/>
    <w:rsid w:val="006A786F"/>
    <w:rsid w:val="006A78FB"/>
    <w:rsid w:val="006B0898"/>
    <w:rsid w:val="006B1F62"/>
    <w:rsid w:val="006B34C1"/>
    <w:rsid w:val="006B4169"/>
    <w:rsid w:val="006B52F0"/>
    <w:rsid w:val="006B52FE"/>
    <w:rsid w:val="006B5668"/>
    <w:rsid w:val="006B585A"/>
    <w:rsid w:val="006B5C46"/>
    <w:rsid w:val="006B63FD"/>
    <w:rsid w:val="006C0B15"/>
    <w:rsid w:val="006C1B3A"/>
    <w:rsid w:val="006C3857"/>
    <w:rsid w:val="006C39BC"/>
    <w:rsid w:val="006C4FC2"/>
    <w:rsid w:val="006C53BE"/>
    <w:rsid w:val="006C6F42"/>
    <w:rsid w:val="006D1648"/>
    <w:rsid w:val="006D1C28"/>
    <w:rsid w:val="006D1E22"/>
    <w:rsid w:val="006D2DB9"/>
    <w:rsid w:val="006D3570"/>
    <w:rsid w:val="006D3665"/>
    <w:rsid w:val="006D3F53"/>
    <w:rsid w:val="006D462D"/>
    <w:rsid w:val="006D531F"/>
    <w:rsid w:val="006D5A22"/>
    <w:rsid w:val="006D6977"/>
    <w:rsid w:val="006E02EA"/>
    <w:rsid w:val="006E03F4"/>
    <w:rsid w:val="006E06CE"/>
    <w:rsid w:val="006E1CEE"/>
    <w:rsid w:val="006E2BE7"/>
    <w:rsid w:val="006E42E1"/>
    <w:rsid w:val="006E5B0C"/>
    <w:rsid w:val="006E7FE8"/>
    <w:rsid w:val="006F14ED"/>
    <w:rsid w:val="006F2219"/>
    <w:rsid w:val="006F3384"/>
    <w:rsid w:val="006F52A6"/>
    <w:rsid w:val="006F63D0"/>
    <w:rsid w:val="006F6822"/>
    <w:rsid w:val="006F6B56"/>
    <w:rsid w:val="006F7377"/>
    <w:rsid w:val="006F7774"/>
    <w:rsid w:val="0070053D"/>
    <w:rsid w:val="00702A3C"/>
    <w:rsid w:val="00703237"/>
    <w:rsid w:val="00706487"/>
    <w:rsid w:val="0070765C"/>
    <w:rsid w:val="007076F8"/>
    <w:rsid w:val="00707F2C"/>
    <w:rsid w:val="007106C0"/>
    <w:rsid w:val="007117F4"/>
    <w:rsid w:val="0071202B"/>
    <w:rsid w:val="00713CA3"/>
    <w:rsid w:val="00714705"/>
    <w:rsid w:val="00714946"/>
    <w:rsid w:val="007149C2"/>
    <w:rsid w:val="007154AD"/>
    <w:rsid w:val="00715699"/>
    <w:rsid w:val="00717FDC"/>
    <w:rsid w:val="00721444"/>
    <w:rsid w:val="00721DA0"/>
    <w:rsid w:val="007227D5"/>
    <w:rsid w:val="007229CC"/>
    <w:rsid w:val="007240B4"/>
    <w:rsid w:val="00724C8F"/>
    <w:rsid w:val="00725F96"/>
    <w:rsid w:val="007278C9"/>
    <w:rsid w:val="00732241"/>
    <w:rsid w:val="00733A46"/>
    <w:rsid w:val="00733A71"/>
    <w:rsid w:val="007343E3"/>
    <w:rsid w:val="00734926"/>
    <w:rsid w:val="00736F92"/>
    <w:rsid w:val="00743F3D"/>
    <w:rsid w:val="007468B9"/>
    <w:rsid w:val="00747398"/>
    <w:rsid w:val="00750B18"/>
    <w:rsid w:val="007520E4"/>
    <w:rsid w:val="007526DB"/>
    <w:rsid w:val="0075653B"/>
    <w:rsid w:val="007572D3"/>
    <w:rsid w:val="00761298"/>
    <w:rsid w:val="00761C9A"/>
    <w:rsid w:val="00763267"/>
    <w:rsid w:val="007652AF"/>
    <w:rsid w:val="00765D75"/>
    <w:rsid w:val="00770884"/>
    <w:rsid w:val="00770C88"/>
    <w:rsid w:val="00770E0E"/>
    <w:rsid w:val="00772021"/>
    <w:rsid w:val="00772787"/>
    <w:rsid w:val="007729D4"/>
    <w:rsid w:val="0077397E"/>
    <w:rsid w:val="00773ED3"/>
    <w:rsid w:val="00774137"/>
    <w:rsid w:val="00775A7F"/>
    <w:rsid w:val="00776FE3"/>
    <w:rsid w:val="00777C76"/>
    <w:rsid w:val="00777FA8"/>
    <w:rsid w:val="007838D0"/>
    <w:rsid w:val="00784375"/>
    <w:rsid w:val="007858E8"/>
    <w:rsid w:val="0078614B"/>
    <w:rsid w:val="00786E3B"/>
    <w:rsid w:val="00790871"/>
    <w:rsid w:val="00791189"/>
    <w:rsid w:val="007924EC"/>
    <w:rsid w:val="00792B9C"/>
    <w:rsid w:val="00793561"/>
    <w:rsid w:val="00793B68"/>
    <w:rsid w:val="00794273"/>
    <w:rsid w:val="0079470A"/>
    <w:rsid w:val="00795530"/>
    <w:rsid w:val="0079612E"/>
    <w:rsid w:val="00796431"/>
    <w:rsid w:val="00796CA3"/>
    <w:rsid w:val="00797779"/>
    <w:rsid w:val="007A110E"/>
    <w:rsid w:val="007A1D53"/>
    <w:rsid w:val="007A21FE"/>
    <w:rsid w:val="007A22C3"/>
    <w:rsid w:val="007A2786"/>
    <w:rsid w:val="007A2EF1"/>
    <w:rsid w:val="007A42DE"/>
    <w:rsid w:val="007A7BDF"/>
    <w:rsid w:val="007B0344"/>
    <w:rsid w:val="007B1718"/>
    <w:rsid w:val="007B55CC"/>
    <w:rsid w:val="007B66A4"/>
    <w:rsid w:val="007B6995"/>
    <w:rsid w:val="007B6C83"/>
    <w:rsid w:val="007B7F34"/>
    <w:rsid w:val="007C26BC"/>
    <w:rsid w:val="007C27A1"/>
    <w:rsid w:val="007C281F"/>
    <w:rsid w:val="007C2A43"/>
    <w:rsid w:val="007C2ADC"/>
    <w:rsid w:val="007C2C7C"/>
    <w:rsid w:val="007C3064"/>
    <w:rsid w:val="007C3DC3"/>
    <w:rsid w:val="007C74CC"/>
    <w:rsid w:val="007C756B"/>
    <w:rsid w:val="007C7B1B"/>
    <w:rsid w:val="007C7B5C"/>
    <w:rsid w:val="007D08AC"/>
    <w:rsid w:val="007D0C1E"/>
    <w:rsid w:val="007D0D61"/>
    <w:rsid w:val="007D5CDC"/>
    <w:rsid w:val="007D60C0"/>
    <w:rsid w:val="007D6AA7"/>
    <w:rsid w:val="007E0425"/>
    <w:rsid w:val="007E3565"/>
    <w:rsid w:val="007E3783"/>
    <w:rsid w:val="007E37E1"/>
    <w:rsid w:val="007E7273"/>
    <w:rsid w:val="007E7A09"/>
    <w:rsid w:val="007E7A75"/>
    <w:rsid w:val="007F14F2"/>
    <w:rsid w:val="007F164F"/>
    <w:rsid w:val="007F1AC6"/>
    <w:rsid w:val="007F4EDC"/>
    <w:rsid w:val="007F5BA0"/>
    <w:rsid w:val="007F5D26"/>
    <w:rsid w:val="007F6182"/>
    <w:rsid w:val="007F7404"/>
    <w:rsid w:val="00800EBF"/>
    <w:rsid w:val="0080230C"/>
    <w:rsid w:val="00803CE9"/>
    <w:rsid w:val="0080699A"/>
    <w:rsid w:val="00806D77"/>
    <w:rsid w:val="008076C7"/>
    <w:rsid w:val="008106C8"/>
    <w:rsid w:val="00812A8D"/>
    <w:rsid w:val="008144DE"/>
    <w:rsid w:val="00815B59"/>
    <w:rsid w:val="00815E15"/>
    <w:rsid w:val="00815EDB"/>
    <w:rsid w:val="00816226"/>
    <w:rsid w:val="00820105"/>
    <w:rsid w:val="008204A9"/>
    <w:rsid w:val="008215F3"/>
    <w:rsid w:val="008218FD"/>
    <w:rsid w:val="00822DE1"/>
    <w:rsid w:val="00823179"/>
    <w:rsid w:val="00823B96"/>
    <w:rsid w:val="00823E77"/>
    <w:rsid w:val="0082485C"/>
    <w:rsid w:val="00825C32"/>
    <w:rsid w:val="00830D37"/>
    <w:rsid w:val="008319AE"/>
    <w:rsid w:val="0083284C"/>
    <w:rsid w:val="0083402F"/>
    <w:rsid w:val="00834D5E"/>
    <w:rsid w:val="00834E02"/>
    <w:rsid w:val="00836EF2"/>
    <w:rsid w:val="00837664"/>
    <w:rsid w:val="008379E0"/>
    <w:rsid w:val="00837AAC"/>
    <w:rsid w:val="00837B71"/>
    <w:rsid w:val="00837BB1"/>
    <w:rsid w:val="00843C42"/>
    <w:rsid w:val="0084420F"/>
    <w:rsid w:val="00846303"/>
    <w:rsid w:val="008467D3"/>
    <w:rsid w:val="008479B2"/>
    <w:rsid w:val="0085059A"/>
    <w:rsid w:val="00851661"/>
    <w:rsid w:val="008525FD"/>
    <w:rsid w:val="0085478B"/>
    <w:rsid w:val="00854819"/>
    <w:rsid w:val="008549D3"/>
    <w:rsid w:val="00856360"/>
    <w:rsid w:val="008566EF"/>
    <w:rsid w:val="00856A35"/>
    <w:rsid w:val="008577EE"/>
    <w:rsid w:val="0086091B"/>
    <w:rsid w:val="00862D4C"/>
    <w:rsid w:val="008645B1"/>
    <w:rsid w:val="00864F73"/>
    <w:rsid w:val="00872371"/>
    <w:rsid w:val="0087338C"/>
    <w:rsid w:val="008750F8"/>
    <w:rsid w:val="00876061"/>
    <w:rsid w:val="008773B1"/>
    <w:rsid w:val="008778FC"/>
    <w:rsid w:val="0088061D"/>
    <w:rsid w:val="0088086D"/>
    <w:rsid w:val="00880EA4"/>
    <w:rsid w:val="00883EFF"/>
    <w:rsid w:val="00884AD7"/>
    <w:rsid w:val="00885037"/>
    <w:rsid w:val="0088556C"/>
    <w:rsid w:val="008871C9"/>
    <w:rsid w:val="00887421"/>
    <w:rsid w:val="0088776E"/>
    <w:rsid w:val="0089146F"/>
    <w:rsid w:val="00891C55"/>
    <w:rsid w:val="00892187"/>
    <w:rsid w:val="008A2692"/>
    <w:rsid w:val="008B1337"/>
    <w:rsid w:val="008B25B8"/>
    <w:rsid w:val="008B300C"/>
    <w:rsid w:val="008B3080"/>
    <w:rsid w:val="008B3614"/>
    <w:rsid w:val="008B6CC6"/>
    <w:rsid w:val="008B7E37"/>
    <w:rsid w:val="008B7F6D"/>
    <w:rsid w:val="008C16C4"/>
    <w:rsid w:val="008C2FDA"/>
    <w:rsid w:val="008C420F"/>
    <w:rsid w:val="008C600E"/>
    <w:rsid w:val="008D01B6"/>
    <w:rsid w:val="008D043B"/>
    <w:rsid w:val="008D299D"/>
    <w:rsid w:val="008D3900"/>
    <w:rsid w:val="008D3AAD"/>
    <w:rsid w:val="008D4718"/>
    <w:rsid w:val="008D4A2B"/>
    <w:rsid w:val="008D5C7B"/>
    <w:rsid w:val="008D6519"/>
    <w:rsid w:val="008D7226"/>
    <w:rsid w:val="008D77F5"/>
    <w:rsid w:val="008D7B95"/>
    <w:rsid w:val="008E0925"/>
    <w:rsid w:val="008E0CCB"/>
    <w:rsid w:val="008E23BF"/>
    <w:rsid w:val="008E3355"/>
    <w:rsid w:val="008E6AFF"/>
    <w:rsid w:val="008F038F"/>
    <w:rsid w:val="008F0553"/>
    <w:rsid w:val="008F1725"/>
    <w:rsid w:val="008F4E00"/>
    <w:rsid w:val="008F4EA5"/>
    <w:rsid w:val="008F552B"/>
    <w:rsid w:val="008F6053"/>
    <w:rsid w:val="008F7610"/>
    <w:rsid w:val="00900B50"/>
    <w:rsid w:val="00900B6D"/>
    <w:rsid w:val="00901CB9"/>
    <w:rsid w:val="00903555"/>
    <w:rsid w:val="0090387E"/>
    <w:rsid w:val="00903B2D"/>
    <w:rsid w:val="00904C3F"/>
    <w:rsid w:val="009053DA"/>
    <w:rsid w:val="00906778"/>
    <w:rsid w:val="00906B07"/>
    <w:rsid w:val="00907832"/>
    <w:rsid w:val="009103D4"/>
    <w:rsid w:val="00910D03"/>
    <w:rsid w:val="0091119A"/>
    <w:rsid w:val="00914E32"/>
    <w:rsid w:val="00914F6B"/>
    <w:rsid w:val="00915E67"/>
    <w:rsid w:val="00915F7D"/>
    <w:rsid w:val="00916265"/>
    <w:rsid w:val="0091682D"/>
    <w:rsid w:val="00916BA9"/>
    <w:rsid w:val="00917A1D"/>
    <w:rsid w:val="00917B7A"/>
    <w:rsid w:val="00920D64"/>
    <w:rsid w:val="00921904"/>
    <w:rsid w:val="009233E0"/>
    <w:rsid w:val="00924886"/>
    <w:rsid w:val="0092491C"/>
    <w:rsid w:val="00926F0B"/>
    <w:rsid w:val="00926FEE"/>
    <w:rsid w:val="00927030"/>
    <w:rsid w:val="0092725E"/>
    <w:rsid w:val="00931154"/>
    <w:rsid w:val="00931BC4"/>
    <w:rsid w:val="00932790"/>
    <w:rsid w:val="00932ABF"/>
    <w:rsid w:val="00932C25"/>
    <w:rsid w:val="00933A80"/>
    <w:rsid w:val="00933BD3"/>
    <w:rsid w:val="00935118"/>
    <w:rsid w:val="00935579"/>
    <w:rsid w:val="009355B0"/>
    <w:rsid w:val="00937ABB"/>
    <w:rsid w:val="009405CD"/>
    <w:rsid w:val="009420E1"/>
    <w:rsid w:val="009426E4"/>
    <w:rsid w:val="00943D8B"/>
    <w:rsid w:val="00943F7A"/>
    <w:rsid w:val="009469B4"/>
    <w:rsid w:val="009471F8"/>
    <w:rsid w:val="0095124E"/>
    <w:rsid w:val="0095237F"/>
    <w:rsid w:val="009524AA"/>
    <w:rsid w:val="00952F35"/>
    <w:rsid w:val="00953000"/>
    <w:rsid w:val="0095311C"/>
    <w:rsid w:val="00953B90"/>
    <w:rsid w:val="00954557"/>
    <w:rsid w:val="0095628D"/>
    <w:rsid w:val="00956D1B"/>
    <w:rsid w:val="00956F5E"/>
    <w:rsid w:val="009571D2"/>
    <w:rsid w:val="00957741"/>
    <w:rsid w:val="009609B4"/>
    <w:rsid w:val="00961CE4"/>
    <w:rsid w:val="00962AF5"/>
    <w:rsid w:val="00962F2A"/>
    <w:rsid w:val="00962F5F"/>
    <w:rsid w:val="00965D7C"/>
    <w:rsid w:val="0096623C"/>
    <w:rsid w:val="00967BE1"/>
    <w:rsid w:val="00970013"/>
    <w:rsid w:val="00970314"/>
    <w:rsid w:val="00971262"/>
    <w:rsid w:val="009748FC"/>
    <w:rsid w:val="0097492E"/>
    <w:rsid w:val="0097532F"/>
    <w:rsid w:val="009768EA"/>
    <w:rsid w:val="00976B11"/>
    <w:rsid w:val="009779A0"/>
    <w:rsid w:val="009813C0"/>
    <w:rsid w:val="0098352B"/>
    <w:rsid w:val="0098569D"/>
    <w:rsid w:val="0098782F"/>
    <w:rsid w:val="00987DFC"/>
    <w:rsid w:val="00990113"/>
    <w:rsid w:val="00991FC6"/>
    <w:rsid w:val="0099209D"/>
    <w:rsid w:val="009922EE"/>
    <w:rsid w:val="00992803"/>
    <w:rsid w:val="009928FD"/>
    <w:rsid w:val="0099447E"/>
    <w:rsid w:val="009956E4"/>
    <w:rsid w:val="00996EDE"/>
    <w:rsid w:val="00997DC2"/>
    <w:rsid w:val="009A05F4"/>
    <w:rsid w:val="009A1484"/>
    <w:rsid w:val="009A1B96"/>
    <w:rsid w:val="009A32C5"/>
    <w:rsid w:val="009A36DD"/>
    <w:rsid w:val="009B0E31"/>
    <w:rsid w:val="009B1058"/>
    <w:rsid w:val="009B11AC"/>
    <w:rsid w:val="009B17E4"/>
    <w:rsid w:val="009B280F"/>
    <w:rsid w:val="009B2894"/>
    <w:rsid w:val="009B3457"/>
    <w:rsid w:val="009B43E3"/>
    <w:rsid w:val="009B4819"/>
    <w:rsid w:val="009B53CB"/>
    <w:rsid w:val="009B564D"/>
    <w:rsid w:val="009B6A0E"/>
    <w:rsid w:val="009B6E23"/>
    <w:rsid w:val="009C091B"/>
    <w:rsid w:val="009C0B5E"/>
    <w:rsid w:val="009C1DBB"/>
    <w:rsid w:val="009C440F"/>
    <w:rsid w:val="009C61E0"/>
    <w:rsid w:val="009D0247"/>
    <w:rsid w:val="009D3CDA"/>
    <w:rsid w:val="009D6A91"/>
    <w:rsid w:val="009D7577"/>
    <w:rsid w:val="009D7604"/>
    <w:rsid w:val="009D7C0E"/>
    <w:rsid w:val="009E04C6"/>
    <w:rsid w:val="009E1198"/>
    <w:rsid w:val="009E1929"/>
    <w:rsid w:val="009E2771"/>
    <w:rsid w:val="009E2994"/>
    <w:rsid w:val="009E2B03"/>
    <w:rsid w:val="009E54CE"/>
    <w:rsid w:val="009E5E42"/>
    <w:rsid w:val="009E6128"/>
    <w:rsid w:val="009F26A1"/>
    <w:rsid w:val="009F2D32"/>
    <w:rsid w:val="009F343B"/>
    <w:rsid w:val="009F4E4F"/>
    <w:rsid w:val="009F4F73"/>
    <w:rsid w:val="009F6244"/>
    <w:rsid w:val="009F71DC"/>
    <w:rsid w:val="009F7EDA"/>
    <w:rsid w:val="00A017C5"/>
    <w:rsid w:val="00A02559"/>
    <w:rsid w:val="00A05FBB"/>
    <w:rsid w:val="00A065C2"/>
    <w:rsid w:val="00A07AC1"/>
    <w:rsid w:val="00A1074C"/>
    <w:rsid w:val="00A12107"/>
    <w:rsid w:val="00A1329F"/>
    <w:rsid w:val="00A16B37"/>
    <w:rsid w:val="00A171A9"/>
    <w:rsid w:val="00A17A4E"/>
    <w:rsid w:val="00A17D8D"/>
    <w:rsid w:val="00A20A71"/>
    <w:rsid w:val="00A21932"/>
    <w:rsid w:val="00A222D8"/>
    <w:rsid w:val="00A2796B"/>
    <w:rsid w:val="00A30E4E"/>
    <w:rsid w:val="00A30E7E"/>
    <w:rsid w:val="00A314D6"/>
    <w:rsid w:val="00A338D4"/>
    <w:rsid w:val="00A34555"/>
    <w:rsid w:val="00A35AC9"/>
    <w:rsid w:val="00A401E9"/>
    <w:rsid w:val="00A408E7"/>
    <w:rsid w:val="00A4099B"/>
    <w:rsid w:val="00A41E67"/>
    <w:rsid w:val="00A4307D"/>
    <w:rsid w:val="00A44A75"/>
    <w:rsid w:val="00A451C5"/>
    <w:rsid w:val="00A461FC"/>
    <w:rsid w:val="00A466FD"/>
    <w:rsid w:val="00A47FB0"/>
    <w:rsid w:val="00A50C16"/>
    <w:rsid w:val="00A50C40"/>
    <w:rsid w:val="00A51B51"/>
    <w:rsid w:val="00A51C23"/>
    <w:rsid w:val="00A527E2"/>
    <w:rsid w:val="00A53D92"/>
    <w:rsid w:val="00A5573F"/>
    <w:rsid w:val="00A56A1B"/>
    <w:rsid w:val="00A576B5"/>
    <w:rsid w:val="00A57BF6"/>
    <w:rsid w:val="00A609D9"/>
    <w:rsid w:val="00A63408"/>
    <w:rsid w:val="00A65BCA"/>
    <w:rsid w:val="00A66D61"/>
    <w:rsid w:val="00A6772E"/>
    <w:rsid w:val="00A73175"/>
    <w:rsid w:val="00A739CE"/>
    <w:rsid w:val="00A7544E"/>
    <w:rsid w:val="00A76450"/>
    <w:rsid w:val="00A769D5"/>
    <w:rsid w:val="00A76B80"/>
    <w:rsid w:val="00A7780A"/>
    <w:rsid w:val="00A81412"/>
    <w:rsid w:val="00A83105"/>
    <w:rsid w:val="00A8416F"/>
    <w:rsid w:val="00A8440F"/>
    <w:rsid w:val="00A84F5F"/>
    <w:rsid w:val="00A85134"/>
    <w:rsid w:val="00A85499"/>
    <w:rsid w:val="00A85ABB"/>
    <w:rsid w:val="00A8613B"/>
    <w:rsid w:val="00A86FA8"/>
    <w:rsid w:val="00A90037"/>
    <w:rsid w:val="00A9015D"/>
    <w:rsid w:val="00A908BD"/>
    <w:rsid w:val="00A91227"/>
    <w:rsid w:val="00A921E1"/>
    <w:rsid w:val="00A93565"/>
    <w:rsid w:val="00A95A00"/>
    <w:rsid w:val="00A97094"/>
    <w:rsid w:val="00AA1101"/>
    <w:rsid w:val="00AA3CE7"/>
    <w:rsid w:val="00AA594A"/>
    <w:rsid w:val="00AA5FCC"/>
    <w:rsid w:val="00AA629B"/>
    <w:rsid w:val="00AA6B53"/>
    <w:rsid w:val="00AA72D8"/>
    <w:rsid w:val="00AA7301"/>
    <w:rsid w:val="00AA7897"/>
    <w:rsid w:val="00AB059B"/>
    <w:rsid w:val="00AB09B9"/>
    <w:rsid w:val="00AB0BF6"/>
    <w:rsid w:val="00AB1312"/>
    <w:rsid w:val="00AB4768"/>
    <w:rsid w:val="00AB5CDF"/>
    <w:rsid w:val="00AB639F"/>
    <w:rsid w:val="00AC0664"/>
    <w:rsid w:val="00AC2404"/>
    <w:rsid w:val="00AC24A4"/>
    <w:rsid w:val="00AC71AE"/>
    <w:rsid w:val="00AC71D2"/>
    <w:rsid w:val="00AD03A0"/>
    <w:rsid w:val="00AD2253"/>
    <w:rsid w:val="00AD3407"/>
    <w:rsid w:val="00AD49D9"/>
    <w:rsid w:val="00AD5BBC"/>
    <w:rsid w:val="00AD5BC0"/>
    <w:rsid w:val="00AD6155"/>
    <w:rsid w:val="00AD6A47"/>
    <w:rsid w:val="00AD7778"/>
    <w:rsid w:val="00AE1AFD"/>
    <w:rsid w:val="00AE2B62"/>
    <w:rsid w:val="00AE300D"/>
    <w:rsid w:val="00AE3954"/>
    <w:rsid w:val="00AE3E31"/>
    <w:rsid w:val="00AE5173"/>
    <w:rsid w:val="00AE5D21"/>
    <w:rsid w:val="00AE738C"/>
    <w:rsid w:val="00AE7F54"/>
    <w:rsid w:val="00AF07F9"/>
    <w:rsid w:val="00AF0E0B"/>
    <w:rsid w:val="00AF2BF4"/>
    <w:rsid w:val="00AF4DA5"/>
    <w:rsid w:val="00AF5C7B"/>
    <w:rsid w:val="00AF61C8"/>
    <w:rsid w:val="00AF6DCC"/>
    <w:rsid w:val="00B03978"/>
    <w:rsid w:val="00B03EC2"/>
    <w:rsid w:val="00B042C7"/>
    <w:rsid w:val="00B045B4"/>
    <w:rsid w:val="00B046BD"/>
    <w:rsid w:val="00B0572A"/>
    <w:rsid w:val="00B05EC7"/>
    <w:rsid w:val="00B06BDE"/>
    <w:rsid w:val="00B0773A"/>
    <w:rsid w:val="00B1235C"/>
    <w:rsid w:val="00B131B6"/>
    <w:rsid w:val="00B15D97"/>
    <w:rsid w:val="00B2156B"/>
    <w:rsid w:val="00B223CE"/>
    <w:rsid w:val="00B227F2"/>
    <w:rsid w:val="00B23024"/>
    <w:rsid w:val="00B24D01"/>
    <w:rsid w:val="00B265F2"/>
    <w:rsid w:val="00B266B9"/>
    <w:rsid w:val="00B2706B"/>
    <w:rsid w:val="00B27999"/>
    <w:rsid w:val="00B31D66"/>
    <w:rsid w:val="00B329BE"/>
    <w:rsid w:val="00B332BE"/>
    <w:rsid w:val="00B367D8"/>
    <w:rsid w:val="00B379BB"/>
    <w:rsid w:val="00B403D1"/>
    <w:rsid w:val="00B40F27"/>
    <w:rsid w:val="00B415BA"/>
    <w:rsid w:val="00B41CA6"/>
    <w:rsid w:val="00B42543"/>
    <w:rsid w:val="00B429BB"/>
    <w:rsid w:val="00B439E3"/>
    <w:rsid w:val="00B43ABA"/>
    <w:rsid w:val="00B4415E"/>
    <w:rsid w:val="00B441D5"/>
    <w:rsid w:val="00B44532"/>
    <w:rsid w:val="00B44562"/>
    <w:rsid w:val="00B455F0"/>
    <w:rsid w:val="00B46073"/>
    <w:rsid w:val="00B47503"/>
    <w:rsid w:val="00B50DF3"/>
    <w:rsid w:val="00B52DF4"/>
    <w:rsid w:val="00B533E3"/>
    <w:rsid w:val="00B55460"/>
    <w:rsid w:val="00B5788E"/>
    <w:rsid w:val="00B57E47"/>
    <w:rsid w:val="00B610AC"/>
    <w:rsid w:val="00B61471"/>
    <w:rsid w:val="00B623BC"/>
    <w:rsid w:val="00B62FDA"/>
    <w:rsid w:val="00B64227"/>
    <w:rsid w:val="00B64285"/>
    <w:rsid w:val="00B64ECD"/>
    <w:rsid w:val="00B6502D"/>
    <w:rsid w:val="00B666DB"/>
    <w:rsid w:val="00B66D72"/>
    <w:rsid w:val="00B67502"/>
    <w:rsid w:val="00B67547"/>
    <w:rsid w:val="00B7025C"/>
    <w:rsid w:val="00B7166A"/>
    <w:rsid w:val="00B7185A"/>
    <w:rsid w:val="00B72439"/>
    <w:rsid w:val="00B73621"/>
    <w:rsid w:val="00B73B11"/>
    <w:rsid w:val="00B73C5C"/>
    <w:rsid w:val="00B77557"/>
    <w:rsid w:val="00B77B8C"/>
    <w:rsid w:val="00B8087E"/>
    <w:rsid w:val="00B81826"/>
    <w:rsid w:val="00B8199E"/>
    <w:rsid w:val="00B81D81"/>
    <w:rsid w:val="00B81FDA"/>
    <w:rsid w:val="00B8367E"/>
    <w:rsid w:val="00B838A2"/>
    <w:rsid w:val="00B8456D"/>
    <w:rsid w:val="00B85262"/>
    <w:rsid w:val="00B9047B"/>
    <w:rsid w:val="00B926CD"/>
    <w:rsid w:val="00B9299A"/>
    <w:rsid w:val="00B93203"/>
    <w:rsid w:val="00B93885"/>
    <w:rsid w:val="00B9421E"/>
    <w:rsid w:val="00B95A14"/>
    <w:rsid w:val="00B95C96"/>
    <w:rsid w:val="00B967BE"/>
    <w:rsid w:val="00B96B4E"/>
    <w:rsid w:val="00B96EED"/>
    <w:rsid w:val="00B96FDC"/>
    <w:rsid w:val="00BA082E"/>
    <w:rsid w:val="00BA0A31"/>
    <w:rsid w:val="00BA122A"/>
    <w:rsid w:val="00BA1A63"/>
    <w:rsid w:val="00BA2577"/>
    <w:rsid w:val="00BA2682"/>
    <w:rsid w:val="00BA2DBF"/>
    <w:rsid w:val="00BA3D10"/>
    <w:rsid w:val="00BA49A2"/>
    <w:rsid w:val="00BA4B0E"/>
    <w:rsid w:val="00BA4DE2"/>
    <w:rsid w:val="00BA5437"/>
    <w:rsid w:val="00BA59CB"/>
    <w:rsid w:val="00BA6323"/>
    <w:rsid w:val="00BB0B44"/>
    <w:rsid w:val="00BB1304"/>
    <w:rsid w:val="00BB15ED"/>
    <w:rsid w:val="00BB196C"/>
    <w:rsid w:val="00BB2B14"/>
    <w:rsid w:val="00BB757F"/>
    <w:rsid w:val="00BB758F"/>
    <w:rsid w:val="00BC0675"/>
    <w:rsid w:val="00BC0B43"/>
    <w:rsid w:val="00BC18DB"/>
    <w:rsid w:val="00BC3AA9"/>
    <w:rsid w:val="00BC3E2B"/>
    <w:rsid w:val="00BC5534"/>
    <w:rsid w:val="00BC6176"/>
    <w:rsid w:val="00BC6F11"/>
    <w:rsid w:val="00BC771E"/>
    <w:rsid w:val="00BD01D1"/>
    <w:rsid w:val="00BD0ED2"/>
    <w:rsid w:val="00BD3840"/>
    <w:rsid w:val="00BD4406"/>
    <w:rsid w:val="00BD512E"/>
    <w:rsid w:val="00BD6744"/>
    <w:rsid w:val="00BD6924"/>
    <w:rsid w:val="00BD7E5D"/>
    <w:rsid w:val="00BE0EE3"/>
    <w:rsid w:val="00BE1057"/>
    <w:rsid w:val="00BE279F"/>
    <w:rsid w:val="00BE2B5D"/>
    <w:rsid w:val="00BE3B82"/>
    <w:rsid w:val="00BE497F"/>
    <w:rsid w:val="00BE50A3"/>
    <w:rsid w:val="00BF183C"/>
    <w:rsid w:val="00BF2361"/>
    <w:rsid w:val="00BF49D6"/>
    <w:rsid w:val="00BF4ED8"/>
    <w:rsid w:val="00BF5800"/>
    <w:rsid w:val="00BF5C4D"/>
    <w:rsid w:val="00BF5D42"/>
    <w:rsid w:val="00BF684A"/>
    <w:rsid w:val="00BF6C9E"/>
    <w:rsid w:val="00C00437"/>
    <w:rsid w:val="00C0077B"/>
    <w:rsid w:val="00C00843"/>
    <w:rsid w:val="00C01346"/>
    <w:rsid w:val="00C01787"/>
    <w:rsid w:val="00C01A34"/>
    <w:rsid w:val="00C03E28"/>
    <w:rsid w:val="00C04017"/>
    <w:rsid w:val="00C04FB9"/>
    <w:rsid w:val="00C055DB"/>
    <w:rsid w:val="00C11B7C"/>
    <w:rsid w:val="00C12375"/>
    <w:rsid w:val="00C12BA6"/>
    <w:rsid w:val="00C12C95"/>
    <w:rsid w:val="00C136C6"/>
    <w:rsid w:val="00C14247"/>
    <w:rsid w:val="00C14532"/>
    <w:rsid w:val="00C15083"/>
    <w:rsid w:val="00C15650"/>
    <w:rsid w:val="00C178D1"/>
    <w:rsid w:val="00C17BB9"/>
    <w:rsid w:val="00C17D6A"/>
    <w:rsid w:val="00C20C43"/>
    <w:rsid w:val="00C25D91"/>
    <w:rsid w:val="00C25F70"/>
    <w:rsid w:val="00C272BF"/>
    <w:rsid w:val="00C302E8"/>
    <w:rsid w:val="00C31C3A"/>
    <w:rsid w:val="00C31F80"/>
    <w:rsid w:val="00C320C9"/>
    <w:rsid w:val="00C322BA"/>
    <w:rsid w:val="00C335F8"/>
    <w:rsid w:val="00C337D1"/>
    <w:rsid w:val="00C338B8"/>
    <w:rsid w:val="00C40448"/>
    <w:rsid w:val="00C42A1F"/>
    <w:rsid w:val="00C42FDF"/>
    <w:rsid w:val="00C445DB"/>
    <w:rsid w:val="00C454F9"/>
    <w:rsid w:val="00C45954"/>
    <w:rsid w:val="00C46D58"/>
    <w:rsid w:val="00C471BA"/>
    <w:rsid w:val="00C5000D"/>
    <w:rsid w:val="00C51394"/>
    <w:rsid w:val="00C52B29"/>
    <w:rsid w:val="00C547E8"/>
    <w:rsid w:val="00C5596F"/>
    <w:rsid w:val="00C55EA9"/>
    <w:rsid w:val="00C575A7"/>
    <w:rsid w:val="00C60588"/>
    <w:rsid w:val="00C60FC9"/>
    <w:rsid w:val="00C6129C"/>
    <w:rsid w:val="00C6231F"/>
    <w:rsid w:val="00C629E0"/>
    <w:rsid w:val="00C62DA1"/>
    <w:rsid w:val="00C643F2"/>
    <w:rsid w:val="00C647A5"/>
    <w:rsid w:val="00C6542E"/>
    <w:rsid w:val="00C67EE6"/>
    <w:rsid w:val="00C71474"/>
    <w:rsid w:val="00C718C1"/>
    <w:rsid w:val="00C71ED1"/>
    <w:rsid w:val="00C72B6C"/>
    <w:rsid w:val="00C75156"/>
    <w:rsid w:val="00C751D5"/>
    <w:rsid w:val="00C75D34"/>
    <w:rsid w:val="00C768B0"/>
    <w:rsid w:val="00C7711C"/>
    <w:rsid w:val="00C77AE4"/>
    <w:rsid w:val="00C77F57"/>
    <w:rsid w:val="00C80AAD"/>
    <w:rsid w:val="00C80D8C"/>
    <w:rsid w:val="00C81F63"/>
    <w:rsid w:val="00C8328D"/>
    <w:rsid w:val="00C87469"/>
    <w:rsid w:val="00C900E5"/>
    <w:rsid w:val="00C905AF"/>
    <w:rsid w:val="00C91523"/>
    <w:rsid w:val="00C925F6"/>
    <w:rsid w:val="00C93A3E"/>
    <w:rsid w:val="00C95346"/>
    <w:rsid w:val="00C972E6"/>
    <w:rsid w:val="00C97450"/>
    <w:rsid w:val="00CA0CD3"/>
    <w:rsid w:val="00CA0EA3"/>
    <w:rsid w:val="00CA172E"/>
    <w:rsid w:val="00CA1DEE"/>
    <w:rsid w:val="00CA27FD"/>
    <w:rsid w:val="00CA2B41"/>
    <w:rsid w:val="00CA5C0A"/>
    <w:rsid w:val="00CA746D"/>
    <w:rsid w:val="00CB111F"/>
    <w:rsid w:val="00CB1750"/>
    <w:rsid w:val="00CB17EF"/>
    <w:rsid w:val="00CB337F"/>
    <w:rsid w:val="00CB49DC"/>
    <w:rsid w:val="00CB4E08"/>
    <w:rsid w:val="00CB5FD6"/>
    <w:rsid w:val="00CB66CB"/>
    <w:rsid w:val="00CC012F"/>
    <w:rsid w:val="00CC1A20"/>
    <w:rsid w:val="00CC54A5"/>
    <w:rsid w:val="00CC5CC8"/>
    <w:rsid w:val="00CC7A2C"/>
    <w:rsid w:val="00CD1386"/>
    <w:rsid w:val="00CD1CEF"/>
    <w:rsid w:val="00CD481E"/>
    <w:rsid w:val="00CD4989"/>
    <w:rsid w:val="00CD5DC1"/>
    <w:rsid w:val="00CD6315"/>
    <w:rsid w:val="00CD63EC"/>
    <w:rsid w:val="00CD7C85"/>
    <w:rsid w:val="00CE08A5"/>
    <w:rsid w:val="00CE12B1"/>
    <w:rsid w:val="00CE13A1"/>
    <w:rsid w:val="00CE2837"/>
    <w:rsid w:val="00CE310A"/>
    <w:rsid w:val="00CE572E"/>
    <w:rsid w:val="00CE5B0E"/>
    <w:rsid w:val="00CE6788"/>
    <w:rsid w:val="00CE6CD9"/>
    <w:rsid w:val="00CF038D"/>
    <w:rsid w:val="00CF0FAD"/>
    <w:rsid w:val="00CF2C10"/>
    <w:rsid w:val="00CF3DF1"/>
    <w:rsid w:val="00CF5EE6"/>
    <w:rsid w:val="00D006E1"/>
    <w:rsid w:val="00D016BD"/>
    <w:rsid w:val="00D016CD"/>
    <w:rsid w:val="00D01ABC"/>
    <w:rsid w:val="00D03751"/>
    <w:rsid w:val="00D0459C"/>
    <w:rsid w:val="00D05BBF"/>
    <w:rsid w:val="00D116AE"/>
    <w:rsid w:val="00D14F8B"/>
    <w:rsid w:val="00D1572F"/>
    <w:rsid w:val="00D159B9"/>
    <w:rsid w:val="00D15D38"/>
    <w:rsid w:val="00D16024"/>
    <w:rsid w:val="00D1624B"/>
    <w:rsid w:val="00D16F6E"/>
    <w:rsid w:val="00D1777B"/>
    <w:rsid w:val="00D20857"/>
    <w:rsid w:val="00D22E4C"/>
    <w:rsid w:val="00D27E3C"/>
    <w:rsid w:val="00D32065"/>
    <w:rsid w:val="00D3254C"/>
    <w:rsid w:val="00D34F35"/>
    <w:rsid w:val="00D35D7E"/>
    <w:rsid w:val="00D3640C"/>
    <w:rsid w:val="00D36AC0"/>
    <w:rsid w:val="00D378F6"/>
    <w:rsid w:val="00D42944"/>
    <w:rsid w:val="00D43455"/>
    <w:rsid w:val="00D435D0"/>
    <w:rsid w:val="00D442BC"/>
    <w:rsid w:val="00D44581"/>
    <w:rsid w:val="00D45659"/>
    <w:rsid w:val="00D462B7"/>
    <w:rsid w:val="00D46C4F"/>
    <w:rsid w:val="00D51BB8"/>
    <w:rsid w:val="00D52BCD"/>
    <w:rsid w:val="00D536E3"/>
    <w:rsid w:val="00D53A31"/>
    <w:rsid w:val="00D54275"/>
    <w:rsid w:val="00D571A4"/>
    <w:rsid w:val="00D57560"/>
    <w:rsid w:val="00D623E0"/>
    <w:rsid w:val="00D62B3F"/>
    <w:rsid w:val="00D646D9"/>
    <w:rsid w:val="00D6472C"/>
    <w:rsid w:val="00D653D7"/>
    <w:rsid w:val="00D66700"/>
    <w:rsid w:val="00D67771"/>
    <w:rsid w:val="00D71449"/>
    <w:rsid w:val="00D71788"/>
    <w:rsid w:val="00D71825"/>
    <w:rsid w:val="00D71A24"/>
    <w:rsid w:val="00D72B03"/>
    <w:rsid w:val="00D7339B"/>
    <w:rsid w:val="00D74D5C"/>
    <w:rsid w:val="00D75624"/>
    <w:rsid w:val="00D75CEF"/>
    <w:rsid w:val="00D75E4C"/>
    <w:rsid w:val="00D76233"/>
    <w:rsid w:val="00D8049A"/>
    <w:rsid w:val="00D808C9"/>
    <w:rsid w:val="00D80D97"/>
    <w:rsid w:val="00D814F5"/>
    <w:rsid w:val="00D821F6"/>
    <w:rsid w:val="00D83881"/>
    <w:rsid w:val="00D84EB7"/>
    <w:rsid w:val="00D851F0"/>
    <w:rsid w:val="00D8553B"/>
    <w:rsid w:val="00D85C50"/>
    <w:rsid w:val="00D8618B"/>
    <w:rsid w:val="00D91334"/>
    <w:rsid w:val="00D9462B"/>
    <w:rsid w:val="00D952EE"/>
    <w:rsid w:val="00D962F8"/>
    <w:rsid w:val="00D972CE"/>
    <w:rsid w:val="00D97A14"/>
    <w:rsid w:val="00DA0E85"/>
    <w:rsid w:val="00DA231A"/>
    <w:rsid w:val="00DA3A70"/>
    <w:rsid w:val="00DA3C22"/>
    <w:rsid w:val="00DA4BF3"/>
    <w:rsid w:val="00DA4CF4"/>
    <w:rsid w:val="00DA69A7"/>
    <w:rsid w:val="00DA71EF"/>
    <w:rsid w:val="00DB0186"/>
    <w:rsid w:val="00DB0B60"/>
    <w:rsid w:val="00DB35D1"/>
    <w:rsid w:val="00DB4EC1"/>
    <w:rsid w:val="00DB63CD"/>
    <w:rsid w:val="00DB6485"/>
    <w:rsid w:val="00DC0187"/>
    <w:rsid w:val="00DC08E6"/>
    <w:rsid w:val="00DC0BBA"/>
    <w:rsid w:val="00DC0BE2"/>
    <w:rsid w:val="00DC0C7D"/>
    <w:rsid w:val="00DC3BB7"/>
    <w:rsid w:val="00DC4A4B"/>
    <w:rsid w:val="00DC5017"/>
    <w:rsid w:val="00DC5AFB"/>
    <w:rsid w:val="00DC5C5D"/>
    <w:rsid w:val="00DD0D60"/>
    <w:rsid w:val="00DD1B4F"/>
    <w:rsid w:val="00DD1E18"/>
    <w:rsid w:val="00DD1E94"/>
    <w:rsid w:val="00DD3FB5"/>
    <w:rsid w:val="00DD6675"/>
    <w:rsid w:val="00DE0024"/>
    <w:rsid w:val="00DE11C7"/>
    <w:rsid w:val="00DE21D6"/>
    <w:rsid w:val="00DE4D87"/>
    <w:rsid w:val="00DE6F62"/>
    <w:rsid w:val="00DE7937"/>
    <w:rsid w:val="00DE7BCA"/>
    <w:rsid w:val="00DF57CE"/>
    <w:rsid w:val="00DF6429"/>
    <w:rsid w:val="00DF6A29"/>
    <w:rsid w:val="00E00B9E"/>
    <w:rsid w:val="00E0637E"/>
    <w:rsid w:val="00E06796"/>
    <w:rsid w:val="00E1063B"/>
    <w:rsid w:val="00E10BB3"/>
    <w:rsid w:val="00E10C00"/>
    <w:rsid w:val="00E13249"/>
    <w:rsid w:val="00E151A3"/>
    <w:rsid w:val="00E20A4B"/>
    <w:rsid w:val="00E21FC6"/>
    <w:rsid w:val="00E2248B"/>
    <w:rsid w:val="00E229A1"/>
    <w:rsid w:val="00E23713"/>
    <w:rsid w:val="00E23AF2"/>
    <w:rsid w:val="00E2627D"/>
    <w:rsid w:val="00E26B2F"/>
    <w:rsid w:val="00E30A74"/>
    <w:rsid w:val="00E30BF6"/>
    <w:rsid w:val="00E323A6"/>
    <w:rsid w:val="00E32ACC"/>
    <w:rsid w:val="00E32C2D"/>
    <w:rsid w:val="00E3399F"/>
    <w:rsid w:val="00E35313"/>
    <w:rsid w:val="00E37439"/>
    <w:rsid w:val="00E377B8"/>
    <w:rsid w:val="00E4247F"/>
    <w:rsid w:val="00E432EF"/>
    <w:rsid w:val="00E43D35"/>
    <w:rsid w:val="00E50E70"/>
    <w:rsid w:val="00E510E6"/>
    <w:rsid w:val="00E516C3"/>
    <w:rsid w:val="00E51E65"/>
    <w:rsid w:val="00E524FC"/>
    <w:rsid w:val="00E52D0E"/>
    <w:rsid w:val="00E53622"/>
    <w:rsid w:val="00E547CE"/>
    <w:rsid w:val="00E556B0"/>
    <w:rsid w:val="00E56770"/>
    <w:rsid w:val="00E570E4"/>
    <w:rsid w:val="00E574D4"/>
    <w:rsid w:val="00E6039E"/>
    <w:rsid w:val="00E603BE"/>
    <w:rsid w:val="00E605F0"/>
    <w:rsid w:val="00E612CE"/>
    <w:rsid w:val="00E61BEC"/>
    <w:rsid w:val="00E6392E"/>
    <w:rsid w:val="00E63DA5"/>
    <w:rsid w:val="00E6426D"/>
    <w:rsid w:val="00E6435D"/>
    <w:rsid w:val="00E64D92"/>
    <w:rsid w:val="00E64F04"/>
    <w:rsid w:val="00E653AD"/>
    <w:rsid w:val="00E66F44"/>
    <w:rsid w:val="00E67821"/>
    <w:rsid w:val="00E67844"/>
    <w:rsid w:val="00E67926"/>
    <w:rsid w:val="00E67987"/>
    <w:rsid w:val="00E7112E"/>
    <w:rsid w:val="00E71C8F"/>
    <w:rsid w:val="00E72758"/>
    <w:rsid w:val="00E73B42"/>
    <w:rsid w:val="00E73F57"/>
    <w:rsid w:val="00E75276"/>
    <w:rsid w:val="00E77DBD"/>
    <w:rsid w:val="00E804FD"/>
    <w:rsid w:val="00E80752"/>
    <w:rsid w:val="00E80AA0"/>
    <w:rsid w:val="00E82533"/>
    <w:rsid w:val="00E82A1A"/>
    <w:rsid w:val="00E83981"/>
    <w:rsid w:val="00E904DD"/>
    <w:rsid w:val="00E90BFB"/>
    <w:rsid w:val="00E90CFD"/>
    <w:rsid w:val="00E91D42"/>
    <w:rsid w:val="00E91F1A"/>
    <w:rsid w:val="00E924B1"/>
    <w:rsid w:val="00E93964"/>
    <w:rsid w:val="00E940D0"/>
    <w:rsid w:val="00E94186"/>
    <w:rsid w:val="00E95C71"/>
    <w:rsid w:val="00E966B9"/>
    <w:rsid w:val="00E974AB"/>
    <w:rsid w:val="00E97BC5"/>
    <w:rsid w:val="00E97E7D"/>
    <w:rsid w:val="00EA00E1"/>
    <w:rsid w:val="00EA0DBF"/>
    <w:rsid w:val="00EA2664"/>
    <w:rsid w:val="00EA2DB6"/>
    <w:rsid w:val="00EA3293"/>
    <w:rsid w:val="00EA3BFE"/>
    <w:rsid w:val="00EA4EBF"/>
    <w:rsid w:val="00EA6B8C"/>
    <w:rsid w:val="00EA756A"/>
    <w:rsid w:val="00EB0D89"/>
    <w:rsid w:val="00EB1BDA"/>
    <w:rsid w:val="00EB37EB"/>
    <w:rsid w:val="00EB4EB5"/>
    <w:rsid w:val="00EC5926"/>
    <w:rsid w:val="00EC64AC"/>
    <w:rsid w:val="00EC6DE9"/>
    <w:rsid w:val="00EC7753"/>
    <w:rsid w:val="00ED1DE2"/>
    <w:rsid w:val="00ED48F7"/>
    <w:rsid w:val="00ED4AA1"/>
    <w:rsid w:val="00ED5C13"/>
    <w:rsid w:val="00ED5C73"/>
    <w:rsid w:val="00ED6103"/>
    <w:rsid w:val="00ED7466"/>
    <w:rsid w:val="00ED7BAA"/>
    <w:rsid w:val="00EE084A"/>
    <w:rsid w:val="00EE0BD5"/>
    <w:rsid w:val="00EE0EAB"/>
    <w:rsid w:val="00EE2432"/>
    <w:rsid w:val="00EE32B8"/>
    <w:rsid w:val="00EE356D"/>
    <w:rsid w:val="00EE4560"/>
    <w:rsid w:val="00EE4656"/>
    <w:rsid w:val="00EE5406"/>
    <w:rsid w:val="00EE546B"/>
    <w:rsid w:val="00EE5632"/>
    <w:rsid w:val="00EE5B9F"/>
    <w:rsid w:val="00EE5E6D"/>
    <w:rsid w:val="00EF06EA"/>
    <w:rsid w:val="00EF3B2F"/>
    <w:rsid w:val="00EF6C26"/>
    <w:rsid w:val="00EF7345"/>
    <w:rsid w:val="00EF73D7"/>
    <w:rsid w:val="00EF7690"/>
    <w:rsid w:val="00EF7917"/>
    <w:rsid w:val="00EF7C45"/>
    <w:rsid w:val="00EF7E86"/>
    <w:rsid w:val="00F01D49"/>
    <w:rsid w:val="00F0298E"/>
    <w:rsid w:val="00F030AB"/>
    <w:rsid w:val="00F030CE"/>
    <w:rsid w:val="00F03DC6"/>
    <w:rsid w:val="00F07349"/>
    <w:rsid w:val="00F105BD"/>
    <w:rsid w:val="00F113C7"/>
    <w:rsid w:val="00F118BB"/>
    <w:rsid w:val="00F1223D"/>
    <w:rsid w:val="00F12A49"/>
    <w:rsid w:val="00F12F85"/>
    <w:rsid w:val="00F16102"/>
    <w:rsid w:val="00F1733A"/>
    <w:rsid w:val="00F17813"/>
    <w:rsid w:val="00F20677"/>
    <w:rsid w:val="00F21CC3"/>
    <w:rsid w:val="00F221DE"/>
    <w:rsid w:val="00F3086A"/>
    <w:rsid w:val="00F30BCA"/>
    <w:rsid w:val="00F30ECC"/>
    <w:rsid w:val="00F34B20"/>
    <w:rsid w:val="00F35454"/>
    <w:rsid w:val="00F404D1"/>
    <w:rsid w:val="00F40CCD"/>
    <w:rsid w:val="00F42D78"/>
    <w:rsid w:val="00F436EB"/>
    <w:rsid w:val="00F44414"/>
    <w:rsid w:val="00F44DE8"/>
    <w:rsid w:val="00F4602C"/>
    <w:rsid w:val="00F5046A"/>
    <w:rsid w:val="00F51BF3"/>
    <w:rsid w:val="00F51CE5"/>
    <w:rsid w:val="00F521D5"/>
    <w:rsid w:val="00F52FFF"/>
    <w:rsid w:val="00F54D9C"/>
    <w:rsid w:val="00F55E0A"/>
    <w:rsid w:val="00F57E12"/>
    <w:rsid w:val="00F60452"/>
    <w:rsid w:val="00F60E68"/>
    <w:rsid w:val="00F61DC2"/>
    <w:rsid w:val="00F62554"/>
    <w:rsid w:val="00F63D31"/>
    <w:rsid w:val="00F64EB4"/>
    <w:rsid w:val="00F661C9"/>
    <w:rsid w:val="00F66CE4"/>
    <w:rsid w:val="00F6744F"/>
    <w:rsid w:val="00F700BA"/>
    <w:rsid w:val="00F70C2F"/>
    <w:rsid w:val="00F71761"/>
    <w:rsid w:val="00F72994"/>
    <w:rsid w:val="00F7326C"/>
    <w:rsid w:val="00F75927"/>
    <w:rsid w:val="00F76B4A"/>
    <w:rsid w:val="00F8066B"/>
    <w:rsid w:val="00F80834"/>
    <w:rsid w:val="00F80C68"/>
    <w:rsid w:val="00F81EE2"/>
    <w:rsid w:val="00F825E0"/>
    <w:rsid w:val="00F83AB3"/>
    <w:rsid w:val="00F85119"/>
    <w:rsid w:val="00F86B9B"/>
    <w:rsid w:val="00F8756A"/>
    <w:rsid w:val="00F87841"/>
    <w:rsid w:val="00F919A5"/>
    <w:rsid w:val="00F931D7"/>
    <w:rsid w:val="00F976CE"/>
    <w:rsid w:val="00FA2320"/>
    <w:rsid w:val="00FA3D06"/>
    <w:rsid w:val="00FA450C"/>
    <w:rsid w:val="00FA4DBA"/>
    <w:rsid w:val="00FA4DFB"/>
    <w:rsid w:val="00FA7B54"/>
    <w:rsid w:val="00FB069F"/>
    <w:rsid w:val="00FB154A"/>
    <w:rsid w:val="00FB1933"/>
    <w:rsid w:val="00FB1D5C"/>
    <w:rsid w:val="00FB22ED"/>
    <w:rsid w:val="00FB3710"/>
    <w:rsid w:val="00FB44ED"/>
    <w:rsid w:val="00FB474F"/>
    <w:rsid w:val="00FB4814"/>
    <w:rsid w:val="00FB49CE"/>
    <w:rsid w:val="00FB5777"/>
    <w:rsid w:val="00FB5D5A"/>
    <w:rsid w:val="00FB6327"/>
    <w:rsid w:val="00FB65A0"/>
    <w:rsid w:val="00FB7231"/>
    <w:rsid w:val="00FC0C10"/>
    <w:rsid w:val="00FC362F"/>
    <w:rsid w:val="00FC3A03"/>
    <w:rsid w:val="00FC4C88"/>
    <w:rsid w:val="00FC4CB2"/>
    <w:rsid w:val="00FC6104"/>
    <w:rsid w:val="00FC786A"/>
    <w:rsid w:val="00FC7DFB"/>
    <w:rsid w:val="00FD0B05"/>
    <w:rsid w:val="00FD144C"/>
    <w:rsid w:val="00FD15A4"/>
    <w:rsid w:val="00FD33E3"/>
    <w:rsid w:val="00FD3E09"/>
    <w:rsid w:val="00FD6D23"/>
    <w:rsid w:val="00FE0CEE"/>
    <w:rsid w:val="00FE0EDC"/>
    <w:rsid w:val="00FE115D"/>
    <w:rsid w:val="00FE2E9C"/>
    <w:rsid w:val="00FE44AE"/>
    <w:rsid w:val="00FE4973"/>
    <w:rsid w:val="00FE586D"/>
    <w:rsid w:val="00FE700D"/>
    <w:rsid w:val="00FE7D29"/>
    <w:rsid w:val="00FE7DE2"/>
    <w:rsid w:val="00FF069E"/>
    <w:rsid w:val="00FF1CCE"/>
    <w:rsid w:val="00FF533D"/>
    <w:rsid w:val="00FF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02E71"/>
  <w15:chartTrackingRefBased/>
  <w15:docId w15:val="{F4264EA7-3336-47D9-9758-AE67C871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BC4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D2DB9"/>
    <w:pPr>
      <w:keepNext/>
      <w:keepLines/>
      <w:spacing w:before="240" w:after="0"/>
      <w:outlineLvl w:val="0"/>
    </w:pPr>
    <w:rPr>
      <w:rFonts w:eastAsiaTheme="majorEastAsia" w:cstheme="majorBidi"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7146D"/>
    <w:pPr>
      <w:keepNext/>
      <w:keepLines/>
      <w:spacing w:before="40" w:after="0"/>
      <w:outlineLvl w:val="1"/>
    </w:pPr>
    <w:rPr>
      <w:rFonts w:eastAsiaTheme="majorEastAsia" w:cstheme="majorBidi"/>
      <w:b/>
      <w:color w:val="1F3864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06B07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66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1F3864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66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84F0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F03"/>
    <w:rPr>
      <w:rFonts w:ascii="Ubuntu" w:eastAsiaTheme="majorEastAsia" w:hAnsi="Ubuntu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2DB9"/>
    <w:rPr>
      <w:rFonts w:ascii="Arial" w:eastAsiaTheme="majorEastAsia" w:hAnsi="Arial" w:cstheme="majorBidi"/>
      <w:color w:val="1F3864" w:themeColor="accent1" w:themeShade="80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BE1057"/>
    <w:rPr>
      <w:rFonts w:ascii="Arial" w:hAnsi="Arial"/>
      <w:b/>
      <w:bCs/>
      <w:i/>
      <w:iCs/>
      <w:spacing w:val="5"/>
      <w:sz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7146D"/>
    <w:rPr>
      <w:rFonts w:ascii="Arial" w:eastAsiaTheme="majorEastAsia" w:hAnsi="Arial" w:cstheme="majorBidi"/>
      <w:b/>
      <w:color w:val="1F3864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07"/>
    <w:rPr>
      <w:rFonts w:ascii="Arial" w:eastAsiaTheme="majorEastAsia" w:hAnsi="Arial" w:cstheme="majorBidi"/>
      <w:b/>
      <w:color w:val="1F3763" w:themeColor="accent1" w:themeShade="7F"/>
      <w:sz w:val="24"/>
      <w:szCs w:val="24"/>
    </w:rPr>
  </w:style>
  <w:style w:type="paragraph" w:customStyle="1" w:styleId="CodeBlock">
    <w:name w:val="CodeBlock"/>
    <w:basedOn w:val="Normal"/>
    <w:link w:val="CodeBlockChar"/>
    <w:autoRedefine/>
    <w:qFormat/>
    <w:rsid w:val="00D27E3C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BDBDB" w:themeFill="accent3" w:themeFillTint="66"/>
      <w:spacing w:after="0" w:line="240" w:lineRule="auto"/>
      <w:ind w:left="1440" w:right="1440"/>
    </w:pPr>
    <w:rPr>
      <w:rFonts w:ascii="Consolas" w:hAnsi="Consolas"/>
      <w:b/>
      <w:noProof/>
      <w:color w:val="000000"/>
      <w:sz w:val="18"/>
      <w:szCs w:val="20"/>
      <w14:textFill>
        <w14:solidFill>
          <w14:srgbClr w14:val="000000">
            <w14:lumMod w14:val="50000"/>
          </w14:srgbClr>
        </w14:solidFill>
      </w14:textFill>
    </w:rPr>
  </w:style>
  <w:style w:type="character" w:styleId="Emphasis">
    <w:name w:val="Emphasis"/>
    <w:basedOn w:val="DefaultParagraphFont"/>
    <w:uiPriority w:val="20"/>
    <w:qFormat/>
    <w:rsid w:val="00AD5BC0"/>
    <w:rPr>
      <w:i/>
      <w:iCs/>
    </w:rPr>
  </w:style>
  <w:style w:type="character" w:customStyle="1" w:styleId="CodeBlockChar">
    <w:name w:val="CodeBlock Char"/>
    <w:basedOn w:val="DefaultParagraphFont"/>
    <w:link w:val="CodeBlock"/>
    <w:rsid w:val="00D27E3C"/>
    <w:rPr>
      <w:rFonts w:ascii="Consolas" w:hAnsi="Consolas"/>
      <w:b/>
      <w:noProof/>
      <w:color w:val="000000"/>
      <w:sz w:val="18"/>
      <w:szCs w:val="20"/>
      <w:shd w:val="clear" w:color="auto" w:fill="DBDBDB" w:themeFill="accent3" w:themeFillTint="66"/>
      <w14:textFill>
        <w14:solidFill>
          <w14:srgbClr w14:val="000000">
            <w14:lumMod w14:val="50000"/>
          </w14:srgbClr>
        </w14:solidFill>
      </w14:textFill>
    </w:rPr>
  </w:style>
  <w:style w:type="paragraph" w:styleId="ListParagraph">
    <w:name w:val="List Paragraph"/>
    <w:basedOn w:val="Normal"/>
    <w:uiPriority w:val="34"/>
    <w:qFormat/>
    <w:rsid w:val="00BA632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51AFD"/>
    <w:pPr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051A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1AF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51AFD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2047B"/>
    <w:pPr>
      <w:spacing w:after="0" w:line="240" w:lineRule="auto"/>
      <w:ind w:left="220" w:hanging="220"/>
    </w:pPr>
  </w:style>
  <w:style w:type="character" w:customStyle="1" w:styleId="Heading4Char">
    <w:name w:val="Heading 4 Char"/>
    <w:basedOn w:val="DefaultParagraphFont"/>
    <w:link w:val="Heading4"/>
    <w:uiPriority w:val="9"/>
    <w:rsid w:val="004A6642"/>
    <w:rPr>
      <w:rFonts w:asciiTheme="majorHAnsi" w:eastAsiaTheme="majorEastAsia" w:hAnsiTheme="majorHAnsi" w:cstheme="majorBidi"/>
      <w:b/>
      <w:i/>
      <w:iCs/>
      <w:color w:val="1F3864" w:themeColor="accent1" w:themeShade="80"/>
      <w:sz w:val="20"/>
    </w:rPr>
  </w:style>
  <w:style w:type="table" w:styleId="TableGrid">
    <w:name w:val="Table Grid"/>
    <w:basedOn w:val="TableNormal"/>
    <w:uiPriority w:val="39"/>
    <w:rsid w:val="00E50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2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BCD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D52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BCD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A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A41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4A6642"/>
    <w:rPr>
      <w:rFonts w:asciiTheme="majorHAnsi" w:eastAsiaTheme="majorEastAsia" w:hAnsiTheme="majorHAnsi" w:cstheme="majorBidi"/>
      <w:b/>
      <w:color w:val="1F3864" w:themeColor="accent1" w:themeShade="80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2683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33B8F"/>
    <w:pPr>
      <w:spacing w:after="0" w:line="240" w:lineRule="auto"/>
    </w:pPr>
    <w:rPr>
      <w:rFonts w:ascii="Arial" w:hAnsi="Arial"/>
      <w:sz w:val="20"/>
    </w:rPr>
  </w:style>
  <w:style w:type="paragraph" w:customStyle="1" w:styleId="TableMid">
    <w:name w:val="TableMid"/>
    <w:basedOn w:val="Normal"/>
    <w:qFormat/>
    <w:rsid w:val="00931BC4"/>
    <w:pPr>
      <w:spacing w:before="240" w:after="0" w:line="360" w:lineRule="auto"/>
      <w:jc w:val="center"/>
    </w:pPr>
  </w:style>
  <w:style w:type="table" w:styleId="PlainTable1">
    <w:name w:val="Plain Table 1"/>
    <w:basedOn w:val="TableNormal"/>
    <w:uiPriority w:val="41"/>
    <w:rsid w:val="001D31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533041"/>
    <w:pPr>
      <w:spacing w:after="100"/>
      <w:ind w:left="400"/>
    </w:pPr>
    <w:rPr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C45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5.png"/><Relationship Id="rId1" Type="http://schemas.openxmlformats.org/officeDocument/2006/relationships/image" Target="media/image7.png"/><Relationship Id="rId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chacow\Documents\Custom%20Office%20Templates\TheB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49282B-67B3-426A-88CF-06741A57A7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D9B8DDB-91C6-4602-80C7-CFCBCFC1E84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1348E40-A9A5-4199-92A0-5FD0DEFF8C5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3D352BD-A389-4E68-9D82-FA4447C251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TheBook.dotx</Template>
  <TotalTime>615</TotalTime>
  <Pages>4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Links>
    <vt:vector size="108" baseType="variant">
      <vt:variant>
        <vt:i4>2031672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_Toc27301788</vt:lpwstr>
      </vt:variant>
      <vt:variant>
        <vt:i4>1048632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_Toc27301787</vt:lpwstr>
      </vt:variant>
      <vt:variant>
        <vt:i4>1114168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_Toc27301786</vt:lpwstr>
      </vt:variant>
      <vt:variant>
        <vt:i4>1179704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_Toc27301785</vt:lpwstr>
      </vt:variant>
      <vt:variant>
        <vt:i4>1245240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_Toc27301784</vt:lpwstr>
      </vt:variant>
      <vt:variant>
        <vt:i4>1310776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_Toc27301783</vt:lpwstr>
      </vt:variant>
      <vt:variant>
        <vt:i4>1376312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_Toc27301782</vt:lpwstr>
      </vt:variant>
      <vt:variant>
        <vt:i4>1441848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_Toc27301781</vt:lpwstr>
      </vt:variant>
      <vt:variant>
        <vt:i4>1507384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_Toc27301780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_Toc27301779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_Toc27301778</vt:lpwstr>
      </vt:variant>
      <vt:variant>
        <vt:i4>1048631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_Toc27301777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_Toc27301776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_Toc27301775</vt:lpwstr>
      </vt:variant>
      <vt:variant>
        <vt:i4>1245239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_Toc27301774</vt:lpwstr>
      </vt:variant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_Toc27301773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_Toc27301772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_Toc27301771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mechacow</dc:creator>
  <cp:keywords/>
  <dc:description/>
  <cp:lastModifiedBy>SMITH, CHRISTOPHER</cp:lastModifiedBy>
  <cp:revision>300</cp:revision>
  <cp:lastPrinted>2020-03-09T16:27:00Z</cp:lastPrinted>
  <dcterms:created xsi:type="dcterms:W3CDTF">2021-07-28T13:59:00Z</dcterms:created>
  <dcterms:modified xsi:type="dcterms:W3CDTF">2021-09-27T02:59:00Z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