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D2C6" w14:textId="17E619B2" w:rsidR="005269FE" w:rsidRPr="005269FE" w:rsidRDefault="004B07CB" w:rsidP="005269FE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 w:rsidR="00536EEB">
        <w:rPr>
          <w:rStyle w:val="BookTitle"/>
          <w:sz w:val="24"/>
          <w:szCs w:val="24"/>
        </w:rPr>
        <w:t xml:space="preserve"> [</w:t>
      </w:r>
      <w:r w:rsidR="0050793E">
        <w:rPr>
          <w:rStyle w:val="BookTitle"/>
          <w:sz w:val="24"/>
          <w:szCs w:val="24"/>
        </w:rPr>
        <w:t>Sep 3rd</w:t>
      </w:r>
      <w:bookmarkStart w:id="0" w:name="_GoBack"/>
      <w:bookmarkEnd w:id="0"/>
      <w:r w:rsidR="00BD6924">
        <w:rPr>
          <w:rStyle w:val="BookTitle"/>
          <w:sz w:val="24"/>
          <w:szCs w:val="24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6889"/>
      </w:tblGrid>
      <w:tr w:rsidR="00163AC6" w14:paraId="5A962850" w14:textId="77777777" w:rsidTr="00163AC6">
        <w:tc>
          <w:tcPr>
            <w:tcW w:w="2471" w:type="dxa"/>
          </w:tcPr>
          <w:p w14:paraId="52E5F1EE" w14:textId="0DBFFBED" w:rsidR="00163AC6" w:rsidRDefault="00163AC6" w:rsidP="00163AC6">
            <w:r>
              <w:t>Department:_______</w:t>
            </w:r>
          </w:p>
        </w:tc>
        <w:tc>
          <w:tcPr>
            <w:tcW w:w="6889" w:type="dxa"/>
          </w:tcPr>
          <w:p w14:paraId="5A7F2408" w14:textId="5C3B7E53" w:rsidR="00163AC6" w:rsidRDefault="00163AC6" w:rsidP="00163AC6">
            <w:r>
              <w:t>Student:___________________________</w:t>
            </w:r>
          </w:p>
        </w:tc>
      </w:tr>
    </w:tbl>
    <w:p w14:paraId="359320DA" w14:textId="71F5081E" w:rsidR="00BD6924" w:rsidRDefault="00BD6924" w:rsidP="00BD6924">
      <w:pPr>
        <w:pStyle w:val="Heading1"/>
      </w:pPr>
      <w:r>
        <w:t>Goals:</w:t>
      </w:r>
    </w:p>
    <w:p w14:paraId="0ECF974B" w14:textId="71187F99" w:rsidR="00655C23" w:rsidRDefault="00DA4CF4" w:rsidP="00655C23">
      <w:pPr>
        <w:pStyle w:val="ListParagraph"/>
        <w:numPr>
          <w:ilvl w:val="0"/>
          <w:numId w:val="20"/>
        </w:numPr>
      </w:pPr>
      <w:r>
        <w:t>Understand different ways of sharing files and data with teammates</w:t>
      </w:r>
    </w:p>
    <w:p w14:paraId="470B7A35" w14:textId="6B061A86" w:rsidR="00345039" w:rsidRDefault="000D2B13" w:rsidP="00655C23">
      <w:pPr>
        <w:pStyle w:val="ListParagraph"/>
        <w:numPr>
          <w:ilvl w:val="0"/>
          <w:numId w:val="20"/>
        </w:numPr>
      </w:pPr>
      <w:r>
        <w:t xml:space="preserve">Review using </w:t>
      </w:r>
      <w:proofErr w:type="spellStart"/>
      <w:r>
        <w:t>github</w:t>
      </w:r>
      <w:proofErr w:type="spellEnd"/>
      <w:r>
        <w:t xml:space="preserve"> to complete projects together</w:t>
      </w:r>
    </w:p>
    <w:p w14:paraId="35959C47" w14:textId="2ACEF642" w:rsidR="00345039" w:rsidRDefault="000D2B13" w:rsidP="00655C23">
      <w:pPr>
        <w:pStyle w:val="ListParagraph"/>
        <w:numPr>
          <w:ilvl w:val="0"/>
          <w:numId w:val="20"/>
        </w:numPr>
      </w:pPr>
      <w:r>
        <w:t xml:space="preserve">Understand how basic </w:t>
      </w:r>
      <w:proofErr w:type="spellStart"/>
      <w:r>
        <w:t>nodejs</w:t>
      </w:r>
      <w:proofErr w:type="spellEnd"/>
      <w:r>
        <w:t xml:space="preserve"> applications work</w:t>
      </w:r>
    </w:p>
    <w:p w14:paraId="2384B819" w14:textId="2C7C0B40" w:rsidR="0016152E" w:rsidRDefault="00C900E5" w:rsidP="00B67547">
      <w:pPr>
        <w:pStyle w:val="Heading1"/>
      </w:pPr>
      <w:r>
        <w:t>Included Documentation</w:t>
      </w:r>
    </w:p>
    <w:p w14:paraId="4689C8E6" w14:textId="7F04BBC8" w:rsidR="00345039" w:rsidRDefault="00534005" w:rsidP="00C335F8">
      <w:pPr>
        <w:pStyle w:val="ListParagraph"/>
        <w:numPr>
          <w:ilvl w:val="0"/>
          <w:numId w:val="20"/>
        </w:numPr>
      </w:pPr>
      <w:r>
        <w:t>N/A</w:t>
      </w:r>
    </w:p>
    <w:p w14:paraId="2F6FC7B7" w14:textId="3FD864F5" w:rsidR="00C12C95" w:rsidRDefault="001C341E" w:rsidP="00C12C95">
      <w:pPr>
        <w:pStyle w:val="Heading1"/>
      </w:pPr>
      <w:r>
        <w:t>Required Documentation</w:t>
      </w:r>
    </w:p>
    <w:p w14:paraId="2674A527" w14:textId="2CF3273A" w:rsidR="009A36DD" w:rsidRDefault="009A36DD" w:rsidP="009B43E3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3058A0CB" wp14:editId="2443A5B0">
            <wp:extent cx="153909" cy="153909"/>
            <wp:effectExtent l="0" t="0" r="0" b="0"/>
            <wp:docPr id="7" name="Picture 7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A36DD">
        <w:t xml:space="preserve">Build </w:t>
      </w:r>
      <w:r>
        <w:t>A</w:t>
      </w:r>
      <w:r w:rsidRPr="009A36DD">
        <w:t xml:space="preserve"> </w:t>
      </w:r>
      <w:r>
        <w:t>W</w:t>
      </w:r>
      <w:r w:rsidRPr="009A36DD">
        <w:t xml:space="preserve">ebserver </w:t>
      </w:r>
      <w:r>
        <w:t>U</w:t>
      </w:r>
      <w:r w:rsidRPr="009A36DD">
        <w:t xml:space="preserve">sing </w:t>
      </w:r>
      <w:proofErr w:type="spellStart"/>
      <w:r w:rsidRPr="009A36DD">
        <w:t>nodejs</w:t>
      </w:r>
      <w:proofErr w:type="spellEnd"/>
      <w:r>
        <w:t xml:space="preserve"> (pg. 2)</w:t>
      </w:r>
    </w:p>
    <w:p w14:paraId="0734B490" w14:textId="29961255" w:rsidR="008F0553" w:rsidRDefault="008F0553" w:rsidP="008F0553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6D67F3C8" wp14:editId="48002D80">
            <wp:extent cx="153909" cy="153909"/>
            <wp:effectExtent l="0" t="0" r="0" b="0"/>
            <wp:docPr id="10" name="Picture 10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90436">
        <w:t>Sept. 1</w:t>
      </w:r>
      <w:r w:rsidR="00490436" w:rsidRPr="00490436">
        <w:rPr>
          <w:vertAlign w:val="superscript"/>
        </w:rPr>
        <w:t>st</w:t>
      </w:r>
      <w:r w:rsidR="00490436">
        <w:t xml:space="preserve">: </w:t>
      </w:r>
      <w:proofErr w:type="spellStart"/>
      <w:r w:rsidR="00490436">
        <w:t>Github</w:t>
      </w:r>
      <w:proofErr w:type="spellEnd"/>
      <w:r w:rsidR="00490436">
        <w:t xml:space="preserve"> practice assignment (assigned in-class)</w:t>
      </w:r>
    </w:p>
    <w:p w14:paraId="4F09ED5D" w14:textId="7A12C9C1" w:rsidR="00D9462B" w:rsidRDefault="0050793E" w:rsidP="009B43E3">
      <w:pPr>
        <w:pStyle w:val="ListParagraph"/>
        <w:numPr>
          <w:ilvl w:val="0"/>
          <w:numId w:val="31"/>
        </w:numPr>
      </w:pPr>
      <w:r>
        <w:pict w14:anchorId="187921CF">
          <v:shape id="Picture 36" o:spid="_x0000_i1027" type="#_x0000_t75" alt="Eye Icon - Free Download at Icons8" style="width:12pt;height:12pt;flip:y;visibility:visible;mso-wrap-style:square">
            <v:imagedata r:id="rId12" o:title="Eye Icon - Free Download at Icons8"/>
          </v:shape>
        </w:pict>
      </w:r>
      <w:r w:rsidR="00345039">
        <w:rPr>
          <w:noProof/>
        </w:rPr>
        <w:drawing>
          <wp:inline distT="0" distB="0" distL="0" distR="0" wp14:anchorId="0045690C" wp14:editId="5D557E0A">
            <wp:extent cx="129654" cy="129654"/>
            <wp:effectExtent l="0" t="0" r="3810" b="3810"/>
            <wp:docPr id="1" name="Picture 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039">
        <w:t xml:space="preserve"> </w:t>
      </w:r>
      <w:r w:rsidR="0084420F">
        <w:rPr>
          <w:b/>
          <w:bCs/>
          <w:i/>
          <w:iCs/>
        </w:rPr>
        <w:t xml:space="preserve">[data </w:t>
      </w:r>
      <w:r w:rsidR="006540A1">
        <w:rPr>
          <w:b/>
          <w:bCs/>
          <w:i/>
          <w:iCs/>
        </w:rPr>
        <w:t>missing</w:t>
      </w:r>
      <w:r w:rsidR="0084420F">
        <w:rPr>
          <w:b/>
          <w:bCs/>
          <w:i/>
          <w:iCs/>
        </w:rPr>
        <w:t>]</w:t>
      </w:r>
    </w:p>
    <w:p w14:paraId="00CA96CD" w14:textId="2E6C40D6" w:rsidR="00073D92" w:rsidRPr="00073D92" w:rsidRDefault="00363516" w:rsidP="00073D92">
      <w:pPr>
        <w:pStyle w:val="Heading1"/>
      </w:pPr>
      <w:r>
        <w:t>Changes:</w:t>
      </w:r>
    </w:p>
    <w:p w14:paraId="6C4A1ADA" w14:textId="77777777" w:rsidR="00163AC6" w:rsidRDefault="00073D92" w:rsidP="00363516">
      <w:pPr>
        <w:pStyle w:val="ListParagraph"/>
        <w:numPr>
          <w:ilvl w:val="0"/>
          <w:numId w:val="39"/>
        </w:numPr>
      </w:pPr>
      <w:r>
        <w:t xml:space="preserve">Department and Name required on front of </w:t>
      </w:r>
      <w:proofErr w:type="spellStart"/>
      <w:r>
        <w:t>DocPacs</w:t>
      </w:r>
      <w:proofErr w:type="spellEnd"/>
    </w:p>
    <w:p w14:paraId="5555B5D4" w14:textId="0797F978" w:rsidR="00363516" w:rsidRDefault="00082F69" w:rsidP="00363516">
      <w:pPr>
        <w:pStyle w:val="ListParagraph"/>
        <w:numPr>
          <w:ilvl w:val="0"/>
          <w:numId w:val="39"/>
        </w:numPr>
      </w:pPr>
      <w:r>
        <w:t xml:space="preserve">Permanent changes made to </w:t>
      </w:r>
      <w:proofErr w:type="spellStart"/>
      <w:r>
        <w:t>DocPacs</w:t>
      </w:r>
      <w:proofErr w:type="spellEnd"/>
      <w:r>
        <w:t xml:space="preserve"> are now listed here each week</w:t>
      </w:r>
    </w:p>
    <w:p w14:paraId="4F47F515" w14:textId="2ADEED07" w:rsidR="00082F69" w:rsidRDefault="000B0C36" w:rsidP="00363516">
      <w:pPr>
        <w:pStyle w:val="ListParagraph"/>
        <w:numPr>
          <w:ilvl w:val="0"/>
          <w:numId w:val="39"/>
        </w:numPr>
      </w:pPr>
      <w:r>
        <w:t>Each</w:t>
      </w:r>
      <w:r w:rsidR="00082F69">
        <w:t xml:space="preserve"> week’s important events are now listed on the front of the DocPac</w:t>
      </w:r>
    </w:p>
    <w:p w14:paraId="4537F02D" w14:textId="29EE5C12" w:rsidR="008C2FDA" w:rsidRDefault="008C2FDA" w:rsidP="00363516">
      <w:pPr>
        <w:pStyle w:val="ListParagraph"/>
        <w:numPr>
          <w:ilvl w:val="0"/>
          <w:numId w:val="39"/>
        </w:numPr>
      </w:pPr>
      <w:r>
        <w:t xml:space="preserve">A new icon ( </w:t>
      </w:r>
      <w:r>
        <w:rPr>
          <w:noProof/>
        </w:rPr>
        <w:drawing>
          <wp:inline distT="0" distB="0" distL="0" distR="0" wp14:anchorId="0F6DFD5E" wp14:editId="099DCB21">
            <wp:extent cx="153909" cy="153909"/>
            <wp:effectExtent l="0" t="0" r="0" b="0"/>
            <wp:docPr id="8" name="Picture 8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) means this </w:t>
      </w:r>
      <w:r w:rsidR="003A1799">
        <w:t xml:space="preserve">needs to be reviewed and signed off on by Mr. Smith </w:t>
      </w:r>
      <w:r w:rsidR="00534005">
        <w:t>during the week, before final submission of your DocPac</w:t>
      </w:r>
      <w:r w:rsidR="004360D6">
        <w:t>. It also means you must be present in class to receive this assignment.</w:t>
      </w:r>
    </w:p>
    <w:p w14:paraId="5B3E2396" w14:textId="1286CFCE" w:rsidR="000B0C36" w:rsidRDefault="000B0C36" w:rsidP="00363516">
      <w:pPr>
        <w:pStyle w:val="ListParagraph"/>
        <w:numPr>
          <w:ilvl w:val="0"/>
          <w:numId w:val="39"/>
        </w:numPr>
      </w:pPr>
      <w:proofErr w:type="spellStart"/>
      <w:r>
        <w:t>DocPac</w:t>
      </w:r>
      <w:r w:rsidR="007D6AA7">
        <w:t>s</w:t>
      </w:r>
      <w:proofErr w:type="spellEnd"/>
      <w:r w:rsidR="007D6AA7">
        <w:t xml:space="preserve"> are now in a </w:t>
      </w:r>
      <w:proofErr w:type="spellStart"/>
      <w:r w:rsidR="007D6AA7">
        <w:t>Github</w:t>
      </w:r>
      <w:proofErr w:type="spellEnd"/>
      <w:r w:rsidR="007D6AA7">
        <w:t xml:space="preserve"> repository for students to fork and make pull requests. Having pull requests accepted </w:t>
      </w:r>
      <w:r w:rsidR="00E966B9">
        <w:t>yields extra credit.</w:t>
      </w:r>
    </w:p>
    <w:p w14:paraId="58DEC995" w14:textId="61988B8E" w:rsidR="00765D75" w:rsidRPr="00363516" w:rsidRDefault="006C3857" w:rsidP="00363516">
      <w:pPr>
        <w:pStyle w:val="ListParagraph"/>
        <w:numPr>
          <w:ilvl w:val="0"/>
          <w:numId w:val="39"/>
        </w:numPr>
      </w:pPr>
      <w:r>
        <w:t xml:space="preserve">Checkboxes circled with “OK” </w:t>
      </w:r>
      <w:r w:rsidR="00B455F0">
        <w:t xml:space="preserve">decrease the maximum number of checks available for grading, but can still count </w:t>
      </w:r>
      <w:r w:rsidR="00AB5CDF">
        <w:t>towards your score if completed anyways.</w:t>
      </w:r>
    </w:p>
    <w:p w14:paraId="426E7B27" w14:textId="77777777" w:rsidR="00E3399F" w:rsidRDefault="00212248" w:rsidP="006D2DB9">
      <w:pPr>
        <w:pStyle w:val="Heading1"/>
      </w:pPr>
      <w:r>
        <w:t>Events</w:t>
      </w:r>
      <w:r w:rsidR="00E3399F">
        <w:t>:</w:t>
      </w:r>
    </w:p>
    <w:p w14:paraId="3652B594" w14:textId="2C3707C0" w:rsidR="00E3399F" w:rsidRDefault="00E3399F" w:rsidP="00E3399F">
      <w:pPr>
        <w:pStyle w:val="ListParagraph"/>
        <w:numPr>
          <w:ilvl w:val="0"/>
          <w:numId w:val="38"/>
        </w:numPr>
      </w:pPr>
      <w:r>
        <w:t>Aug. 30</w:t>
      </w:r>
      <w:r w:rsidRPr="00E3399F">
        <w:rPr>
          <w:vertAlign w:val="superscript"/>
        </w:rPr>
        <w:t>th</w:t>
      </w:r>
      <w:r w:rsidR="00115222">
        <w:t>: Pictures</w:t>
      </w:r>
    </w:p>
    <w:p w14:paraId="59726A27" w14:textId="15D8920F" w:rsidR="00115222" w:rsidRDefault="00363516" w:rsidP="00E3399F">
      <w:pPr>
        <w:pStyle w:val="ListParagraph"/>
        <w:numPr>
          <w:ilvl w:val="0"/>
          <w:numId w:val="38"/>
        </w:numPr>
      </w:pPr>
      <w:r>
        <w:t>Aug. 30</w:t>
      </w:r>
      <w:r w:rsidRPr="00E3399F">
        <w:rPr>
          <w:vertAlign w:val="superscript"/>
        </w:rPr>
        <w:t>th</w:t>
      </w:r>
      <w:r>
        <w:t xml:space="preserve">: </w:t>
      </w:r>
      <w:r w:rsidR="00115222">
        <w:t xml:space="preserve">Lesson: Reviewing </w:t>
      </w:r>
      <w:r>
        <w:t>D</w:t>
      </w:r>
      <w:r w:rsidR="00115222">
        <w:t xml:space="preserve">ata </w:t>
      </w:r>
      <w:r>
        <w:t>S</w:t>
      </w:r>
      <w:r w:rsidR="00115222">
        <w:t xml:space="preserve">haring and </w:t>
      </w:r>
      <w:r>
        <w:t>Cloud Services</w:t>
      </w:r>
    </w:p>
    <w:p w14:paraId="3067F9EE" w14:textId="35A5C027" w:rsidR="00AD7778" w:rsidRDefault="00AD7778" w:rsidP="00AD7778">
      <w:pPr>
        <w:pStyle w:val="ListParagraph"/>
        <w:numPr>
          <w:ilvl w:val="0"/>
          <w:numId w:val="31"/>
        </w:numPr>
      </w:pPr>
      <w:r>
        <w:t>Aug. 31</w:t>
      </w:r>
      <w:r w:rsidRPr="00AD7778">
        <w:rPr>
          <w:vertAlign w:val="superscript"/>
        </w:rPr>
        <w:t>st</w:t>
      </w:r>
      <w:r>
        <w:t xml:space="preserve">: </w:t>
      </w:r>
      <w:r>
        <w:rPr>
          <w:b/>
          <w:bCs/>
          <w:i/>
          <w:iCs/>
        </w:rPr>
        <w:t xml:space="preserve">[data </w:t>
      </w:r>
      <w:r w:rsidR="006540A1">
        <w:rPr>
          <w:b/>
          <w:bCs/>
          <w:i/>
          <w:iCs/>
        </w:rPr>
        <w:t>missing</w:t>
      </w:r>
      <w:r>
        <w:rPr>
          <w:b/>
          <w:bCs/>
          <w:i/>
          <w:iCs/>
        </w:rPr>
        <w:t>]</w:t>
      </w:r>
    </w:p>
    <w:p w14:paraId="647355E0" w14:textId="7F045B1D" w:rsidR="00262482" w:rsidRDefault="00553D04" w:rsidP="00E3399F">
      <w:pPr>
        <w:pStyle w:val="ListParagraph"/>
        <w:numPr>
          <w:ilvl w:val="0"/>
          <w:numId w:val="38"/>
        </w:numPr>
      </w:pPr>
      <w:r>
        <w:t>Sept.</w:t>
      </w:r>
      <w:r w:rsidR="005D5855">
        <w:t xml:space="preserve"> 1</w:t>
      </w:r>
      <w:r w:rsidR="005D5855" w:rsidRPr="005D5855">
        <w:rPr>
          <w:vertAlign w:val="superscript"/>
        </w:rPr>
        <w:t>st</w:t>
      </w:r>
      <w:r w:rsidR="005D5855">
        <w:t>: Lesson: Git Review</w:t>
      </w:r>
    </w:p>
    <w:p w14:paraId="65285C7F" w14:textId="4BF281B0" w:rsidR="00F75927" w:rsidRDefault="008C16C4" w:rsidP="00E3399F">
      <w:pPr>
        <w:pStyle w:val="ListParagraph"/>
        <w:numPr>
          <w:ilvl w:val="0"/>
          <w:numId w:val="38"/>
        </w:numPr>
      </w:pPr>
      <w:r>
        <w:t>Sept. 3</w:t>
      </w:r>
      <w:r w:rsidRPr="008C16C4">
        <w:rPr>
          <w:vertAlign w:val="superscript"/>
        </w:rPr>
        <w:t>rd</w:t>
      </w:r>
      <w:r>
        <w:t>: No school until Sept. 7</w:t>
      </w:r>
      <w:r w:rsidRPr="008C16C4">
        <w:rPr>
          <w:vertAlign w:val="superscript"/>
        </w:rPr>
        <w:t>th</w:t>
      </w:r>
    </w:p>
    <w:p w14:paraId="7A97AA0E" w14:textId="77777777" w:rsidR="00932C25" w:rsidRDefault="00932C25">
      <w:pPr>
        <w:rPr>
          <w:rStyle w:val="Heading1Char"/>
        </w:rPr>
      </w:pPr>
      <w:r>
        <w:rPr>
          <w:rStyle w:val="Heading1Char"/>
        </w:rPr>
        <w:br w:type="page"/>
      </w:r>
    </w:p>
    <w:p w14:paraId="27D465E5" w14:textId="6EBACCFD" w:rsidR="00932C25" w:rsidRDefault="00932C25" w:rsidP="007229CC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 xml:space="preserve">Build </w:t>
      </w:r>
      <w:r w:rsidR="009A36DD">
        <w:rPr>
          <w:rStyle w:val="Heading1Char"/>
        </w:rPr>
        <w:t>A</w:t>
      </w:r>
      <w:r>
        <w:rPr>
          <w:rStyle w:val="Heading1Char"/>
        </w:rPr>
        <w:t xml:space="preserve"> </w:t>
      </w:r>
      <w:r w:rsidR="009A36DD">
        <w:rPr>
          <w:rStyle w:val="Heading1Char"/>
        </w:rPr>
        <w:t>W</w:t>
      </w:r>
      <w:r>
        <w:rPr>
          <w:rStyle w:val="Heading1Char"/>
        </w:rPr>
        <w:t xml:space="preserve">ebserver </w:t>
      </w:r>
      <w:r w:rsidR="009A36DD">
        <w:rPr>
          <w:rStyle w:val="Heading1Char"/>
        </w:rPr>
        <w:t>U</w:t>
      </w:r>
      <w:r>
        <w:rPr>
          <w:rStyle w:val="Heading1Char"/>
        </w:rPr>
        <w:t>s</w:t>
      </w:r>
      <w:r w:rsidR="00DE7BCA">
        <w:rPr>
          <w:rStyle w:val="Heading1Char"/>
        </w:rPr>
        <w:t>ing</w:t>
      </w:r>
      <w:r>
        <w:rPr>
          <w:rStyle w:val="Heading1Char"/>
        </w:rPr>
        <w:t xml:space="preserve"> </w:t>
      </w:r>
      <w:proofErr w:type="spellStart"/>
      <w:r>
        <w:rPr>
          <w:rStyle w:val="Heading1Char"/>
        </w:rPr>
        <w:t>nodejs</w:t>
      </w:r>
      <w:proofErr w:type="spellEnd"/>
      <w:r w:rsidR="006D2DB9">
        <w:rPr>
          <w:rStyle w:val="Heading1Char"/>
        </w:rPr>
        <w:t>:</w:t>
      </w:r>
    </w:p>
    <w:p w14:paraId="7267EA64" w14:textId="1161F646" w:rsidR="00DE7BCA" w:rsidRDefault="00DE7BCA" w:rsidP="00DE7BCA">
      <w:pPr>
        <w:pStyle w:val="ListParagraph"/>
        <w:numPr>
          <w:ilvl w:val="0"/>
          <w:numId w:val="40"/>
        </w:numPr>
      </w:pPr>
      <w:r>
        <w:t xml:space="preserve">Your system has </w:t>
      </w:r>
      <w:proofErr w:type="spellStart"/>
      <w:r>
        <w:t>nodejs</w:t>
      </w:r>
      <w:proofErr w:type="spellEnd"/>
      <w:r>
        <w:t xml:space="preserve"> preinstalled.</w:t>
      </w:r>
    </w:p>
    <w:p w14:paraId="76318E87" w14:textId="2C878C7E" w:rsidR="00DE7BCA" w:rsidRDefault="00DE7BCA" w:rsidP="00DE7BCA">
      <w:pPr>
        <w:pStyle w:val="ListParagraph"/>
        <w:numPr>
          <w:ilvl w:val="0"/>
          <w:numId w:val="40"/>
        </w:numPr>
      </w:pPr>
      <w:r>
        <w:t>Find a tutorial online that will show you how to</w:t>
      </w:r>
      <w:r w:rsidR="003F0C1F">
        <w:t>:</w:t>
      </w:r>
    </w:p>
    <w:p w14:paraId="67258268" w14:textId="7DB69D89" w:rsidR="003F0C1F" w:rsidRDefault="003F0C1F" w:rsidP="003F0C1F">
      <w:pPr>
        <w:pStyle w:val="ListParagraph"/>
        <w:numPr>
          <w:ilvl w:val="1"/>
          <w:numId w:val="40"/>
        </w:numPr>
      </w:pPr>
      <w:r>
        <w:t xml:space="preserve">Start a </w:t>
      </w:r>
      <w:proofErr w:type="spellStart"/>
      <w:r>
        <w:t>nodejs</w:t>
      </w:r>
      <w:proofErr w:type="spellEnd"/>
      <w:r>
        <w:t xml:space="preserve"> project</w:t>
      </w:r>
    </w:p>
    <w:p w14:paraId="61C6850E" w14:textId="50B255B5" w:rsidR="003F0C1F" w:rsidRDefault="003F0C1F" w:rsidP="003F0C1F">
      <w:pPr>
        <w:pStyle w:val="ListParagraph"/>
        <w:numPr>
          <w:ilvl w:val="2"/>
          <w:numId w:val="40"/>
        </w:numPr>
      </w:pPr>
      <w:r>
        <w:t>Atom IDE is a great tool for this</w:t>
      </w:r>
    </w:p>
    <w:p w14:paraId="648ED26D" w14:textId="1A543C1A" w:rsidR="003F0C1F" w:rsidRDefault="00920D64" w:rsidP="003F0C1F">
      <w:pPr>
        <w:pStyle w:val="ListParagraph"/>
        <w:numPr>
          <w:ilvl w:val="1"/>
          <w:numId w:val="40"/>
        </w:numPr>
      </w:pPr>
      <w:r>
        <w:t xml:space="preserve">Initialize a </w:t>
      </w:r>
      <w:proofErr w:type="spellStart"/>
      <w:r>
        <w:t>nodejs</w:t>
      </w:r>
      <w:proofErr w:type="spellEnd"/>
      <w:r>
        <w:t xml:space="preserve"> project</w:t>
      </w:r>
    </w:p>
    <w:p w14:paraId="2C927568" w14:textId="280F8276" w:rsidR="00920D64" w:rsidRDefault="00733A46" w:rsidP="003F0C1F">
      <w:pPr>
        <w:pStyle w:val="ListParagraph"/>
        <w:numPr>
          <w:ilvl w:val="1"/>
          <w:numId w:val="40"/>
        </w:numPr>
      </w:pPr>
      <w:r>
        <w:t>Use node modules</w:t>
      </w:r>
    </w:p>
    <w:p w14:paraId="760CADE0" w14:textId="393317D4" w:rsidR="00733A46" w:rsidRDefault="00733A46" w:rsidP="003F0C1F">
      <w:pPr>
        <w:pStyle w:val="ListParagraph"/>
        <w:numPr>
          <w:ilvl w:val="1"/>
          <w:numId w:val="40"/>
        </w:numPr>
      </w:pPr>
      <w:r>
        <w:t>Create an HTTP listen server</w:t>
      </w:r>
    </w:p>
    <w:p w14:paraId="7825E58C" w14:textId="73E89842" w:rsidR="00733A46" w:rsidRDefault="00207680" w:rsidP="003F0C1F">
      <w:pPr>
        <w:pStyle w:val="ListParagraph"/>
        <w:numPr>
          <w:ilvl w:val="1"/>
          <w:numId w:val="40"/>
        </w:numPr>
      </w:pPr>
      <w:r>
        <w:t>Find your computer’s internal IP</w:t>
      </w:r>
    </w:p>
    <w:p w14:paraId="3D262373" w14:textId="3D80F12F" w:rsidR="00056A5B" w:rsidRDefault="00056A5B" w:rsidP="003F0C1F">
      <w:pPr>
        <w:pStyle w:val="ListParagraph"/>
        <w:numPr>
          <w:ilvl w:val="1"/>
          <w:numId w:val="40"/>
        </w:numPr>
      </w:pPr>
      <w:r>
        <w:t xml:space="preserve">Run the </w:t>
      </w:r>
      <w:proofErr w:type="spellStart"/>
      <w:r>
        <w:t>nodejs</w:t>
      </w:r>
      <w:proofErr w:type="spellEnd"/>
      <w:r>
        <w:t xml:space="preserve"> application from a batch file or command prompt</w:t>
      </w:r>
    </w:p>
    <w:p w14:paraId="75BC4EBC" w14:textId="6A6220EE" w:rsidR="00207680" w:rsidRDefault="00207680" w:rsidP="003F0C1F">
      <w:pPr>
        <w:pStyle w:val="ListParagraph"/>
        <w:numPr>
          <w:ilvl w:val="1"/>
          <w:numId w:val="40"/>
        </w:numPr>
      </w:pPr>
      <w:r>
        <w:t xml:space="preserve">Log something to the console if someone tries to connect to your </w:t>
      </w:r>
      <w:proofErr w:type="spellStart"/>
      <w:r>
        <w:t>IP:Port</w:t>
      </w:r>
      <w:proofErr w:type="spellEnd"/>
      <w:r w:rsidR="009F2D32">
        <w:t xml:space="preserve"> via http from a web browser</w:t>
      </w:r>
    </w:p>
    <w:p w14:paraId="58405EFC" w14:textId="1C98B8A6" w:rsidR="0099209D" w:rsidRDefault="009F2D32" w:rsidP="00244675">
      <w:pPr>
        <w:pStyle w:val="ListParagraph"/>
        <w:numPr>
          <w:ilvl w:val="1"/>
          <w:numId w:val="40"/>
        </w:numPr>
      </w:pPr>
      <w:r>
        <w:t>Se</w:t>
      </w:r>
      <w:r w:rsidR="00E23AF2">
        <w:t>nds HTML data back to the user who connects via a browser</w:t>
      </w:r>
      <w:r w:rsidR="0099209D">
        <w:t>, so that they can see a simple web page</w:t>
      </w:r>
    </w:p>
    <w:p w14:paraId="29F07C91" w14:textId="39409973" w:rsidR="001271A5" w:rsidRDefault="001271A5" w:rsidP="001271A5">
      <w:pPr>
        <w:pStyle w:val="ListParagraph"/>
        <w:numPr>
          <w:ilvl w:val="0"/>
          <w:numId w:val="40"/>
        </w:numPr>
      </w:pPr>
      <w:r>
        <w:t>When complete, demonstrate your webserver functioning as intended to Mr. Smith.</w:t>
      </w:r>
    </w:p>
    <w:p w14:paraId="7E4BA5BE" w14:textId="503F2904" w:rsidR="001271A5" w:rsidRDefault="00B223CE" w:rsidP="001271A5">
      <w:pPr>
        <w:pStyle w:val="ListParagraph"/>
        <w:numPr>
          <w:ilvl w:val="1"/>
          <w:numId w:val="40"/>
        </w:numPr>
      </w:pPr>
      <w:r>
        <w:t>Have your DocPac ready for Mr. Smith to sign off for credit.</w:t>
      </w:r>
    </w:p>
    <w:p w14:paraId="221554C6" w14:textId="4A827BFD" w:rsidR="00B223CE" w:rsidRPr="00DE7BCA" w:rsidRDefault="00B223CE" w:rsidP="001271A5">
      <w:pPr>
        <w:pStyle w:val="ListParagraph"/>
        <w:numPr>
          <w:ilvl w:val="1"/>
          <w:numId w:val="40"/>
        </w:numPr>
      </w:pPr>
      <w:r>
        <w:t xml:space="preserve">If your DocPac is not signed off, your </w:t>
      </w:r>
      <w:r w:rsidR="003A1799">
        <w:t>program is not complete.</w:t>
      </w:r>
    </w:p>
    <w:p w14:paraId="3A6617AD" w14:textId="77777777" w:rsidR="00DE7BCA" w:rsidRDefault="00DE7BCA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319E7FCB" w14:textId="1797ECDA" w:rsidR="007229CC" w:rsidRPr="00A85ABB" w:rsidRDefault="007229CC" w:rsidP="007229CC">
      <w:pPr>
        <w:pStyle w:val="Heading1"/>
      </w:pPr>
      <w:r>
        <w:lastRenderedPageBreak/>
        <w:t>Reflection</w:t>
      </w:r>
    </w:p>
    <w:p w14:paraId="4F40E3FE" w14:textId="1D9916C1" w:rsidR="00793B68" w:rsidRPr="00DB0825" w:rsidRDefault="00793B68" w:rsidP="00793B68">
      <w:pPr>
        <w:rPr>
          <w:i/>
          <w:iCs/>
        </w:rPr>
      </w:pPr>
      <w:r w:rsidRPr="00DB0825">
        <w:rPr>
          <w:b/>
          <w:bCs/>
        </w:rPr>
        <w:t>What was the most impactful thing you learned this week?</w:t>
      </w:r>
      <w:r>
        <w:t xml:space="preserve"> </w:t>
      </w:r>
      <w:r w:rsidR="00FA450C" w:rsidRPr="00FA450C">
        <w:rPr>
          <w:b/>
          <w:highlight w:val="yellow"/>
        </w:rPr>
        <w:t>How can/will you use it in the future?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D3149" w14:paraId="37BC6F4D" w14:textId="77777777" w:rsidTr="001D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C796249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3FA3A925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069C3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0EBE15AF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49CCF01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54652BC8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D529685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69189F74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4EAA714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45262F2A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A024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4AB28EC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3AA3D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034792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4DAEB7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27353DA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8196CE5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60F7625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6490B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32845C4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A344AD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1F36707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094F5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646F8436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6862CC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A2C238C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2FE9E1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9659AD9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A5C7E49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14CB9C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9F258F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72C9F577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780C9C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0B2DF702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DAC114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</w:tbl>
    <w:p w14:paraId="38FB8D2C" w14:textId="77777777" w:rsidR="007229CC" w:rsidRPr="006B34C1" w:rsidRDefault="007229CC" w:rsidP="007229CC">
      <w:pPr>
        <w:rPr>
          <w:sz w:val="16"/>
          <w:szCs w:val="16"/>
        </w:rPr>
      </w:pPr>
    </w:p>
    <w:p w14:paraId="256392D9" w14:textId="201B7FBF" w:rsidR="007229CC" w:rsidRPr="00793B68" w:rsidRDefault="007229CC" w:rsidP="007229CC">
      <w:pPr>
        <w:rPr>
          <w:b/>
          <w:bCs/>
        </w:rPr>
      </w:pPr>
      <w:r w:rsidRPr="00793B68">
        <w:rPr>
          <w:b/>
          <w:bCs/>
        </w:rPr>
        <w:t xml:space="preserve">What did you </w:t>
      </w:r>
      <w:r w:rsidR="00FA450C">
        <w:rPr>
          <w:b/>
          <w:bCs/>
        </w:rPr>
        <w:t xml:space="preserve">do </w:t>
      </w:r>
      <w:r w:rsidR="00FA450C" w:rsidRPr="00FA450C">
        <w:rPr>
          <w:b/>
          <w:bCs/>
          <w:i/>
          <w:highlight w:val="yellow"/>
        </w:rPr>
        <w:t>wrong</w:t>
      </w:r>
      <w:r w:rsidR="00FA450C" w:rsidRPr="00FA450C">
        <w:rPr>
          <w:b/>
          <w:bCs/>
          <w:i/>
        </w:rPr>
        <w:t xml:space="preserve"> </w:t>
      </w:r>
      <w:r w:rsidRPr="00793B68">
        <w:rPr>
          <w:b/>
          <w:bCs/>
        </w:rPr>
        <w:t>this week that you could do better in the future, and how?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11FD3" w14:paraId="3FEA0017" w14:textId="77777777" w:rsidTr="006F3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497F9E5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4BC86E6C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24AB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504F8485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341045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153FFD2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59BCE2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9BA590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2E0160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7C53FA9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F6EBE9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C25BFD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527ED2B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695CDF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500326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7E062C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C0ADAEF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CCA57B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BFAFD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5C2A800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94350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0A8A4D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7B4082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F368831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C8B78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14128F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13B63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356B90E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CDDAF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9B7016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1064CA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4EE5AE96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BD8D62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933079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677CF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D44932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5B64A1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678EC5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CEB16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</w:tbl>
    <w:p w14:paraId="4C28ECF6" w14:textId="77777777" w:rsidR="00C335F8" w:rsidRPr="006B34C1" w:rsidRDefault="00C335F8">
      <w:pPr>
        <w:rPr>
          <w:sz w:val="16"/>
          <w:szCs w:val="16"/>
        </w:rPr>
      </w:pPr>
    </w:p>
    <w:p w14:paraId="38444D89" w14:textId="0EB1D49D" w:rsidR="00C335F8" w:rsidRPr="00793B68" w:rsidRDefault="006B34C1" w:rsidP="00C335F8">
      <w:pPr>
        <w:rPr>
          <w:b/>
          <w:bCs/>
        </w:rPr>
      </w:pPr>
      <w:r>
        <w:rPr>
          <w:b/>
          <w:bCs/>
        </w:rPr>
        <w:t>What is an obstacle to succeeding in class that you can foresee, and what plan do you have to overcome it</w:t>
      </w:r>
      <w:r w:rsidR="00C335F8" w:rsidRPr="00793B68">
        <w:rPr>
          <w:b/>
          <w:bCs/>
        </w:rPr>
        <w:t>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C335F8" w14:paraId="77EA66ED" w14:textId="77777777" w:rsidTr="00521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F5F591D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7E719CA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7B978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37817723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794189F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0EB2CF35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CC4385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020F3A5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CC3D72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3F4EC86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2FAEB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12C01571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C69D292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DDAE86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E0340D4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E8E7DAF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21158F5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20F1D4C3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784B6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7239510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87BF99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C17CE1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B1A541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6CC3F4DF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8493D5D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76E9537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5F1E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2DC5008B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85F5ECE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56331249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9B2AA1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BC4D798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05158B5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8C9FB8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98FB2C4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311D31D5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7C3E46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C1C7B1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0D9511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</w:tbl>
    <w:p w14:paraId="15B90C30" w14:textId="25B47820" w:rsidR="004A0C0D" w:rsidRDefault="004A0C0D" w:rsidP="004A0C0D">
      <w:pPr>
        <w:pStyle w:val="Heading1"/>
      </w:pPr>
      <w:r>
        <w:lastRenderedPageBreak/>
        <w:t>Grading</w:t>
      </w: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4176"/>
        <w:gridCol w:w="1443"/>
        <w:gridCol w:w="1247"/>
        <w:gridCol w:w="1239"/>
        <w:gridCol w:w="1250"/>
        <w:gridCol w:w="455"/>
      </w:tblGrid>
      <w:tr w:rsidR="00C335F8" w14:paraId="1EA37546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top w:val="nil"/>
              <w:left w:val="nil"/>
            </w:tcBorders>
          </w:tcPr>
          <w:p w14:paraId="652950E9" w14:textId="77777777" w:rsidR="00C335F8" w:rsidRDefault="00C335F8" w:rsidP="0052190D"/>
        </w:tc>
        <w:tc>
          <w:tcPr>
            <w:tcW w:w="1247" w:type="dxa"/>
            <w:shd w:val="clear" w:color="auto" w:fill="BFBFBF" w:themeFill="background1" w:themeFillShade="BF"/>
          </w:tcPr>
          <w:p w14:paraId="7D11F0A7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489" w:type="dxa"/>
            <w:gridSpan w:val="2"/>
            <w:shd w:val="clear" w:color="auto" w:fill="BFBFBF" w:themeFill="background1" w:themeFillShade="BF"/>
          </w:tcPr>
          <w:p w14:paraId="344A3A18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C335F8" w14:paraId="6760511D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bottom w:val="single" w:sz="4" w:space="0" w:color="auto"/>
            </w:tcBorders>
          </w:tcPr>
          <w:p w14:paraId="7FD6CE00" w14:textId="77777777" w:rsidR="00C335F8" w:rsidRDefault="00C335F8" w:rsidP="0052190D">
            <w:r>
              <w:t>Reflection</w:t>
            </w:r>
          </w:p>
        </w:tc>
        <w:tc>
          <w:tcPr>
            <w:tcW w:w="1247" w:type="dxa"/>
          </w:tcPr>
          <w:p w14:paraId="6EA9D274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489" w:type="dxa"/>
            <w:gridSpan w:val="2"/>
            <w:shd w:val="clear" w:color="auto" w:fill="FFFF00"/>
          </w:tcPr>
          <w:p w14:paraId="03FBA11C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</w:p>
        </w:tc>
      </w:tr>
      <w:tr w:rsidR="00A7780A" w:rsidRPr="00390EEB" w14:paraId="0323B536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756786F8" w14:textId="77777777" w:rsidR="00A7780A" w:rsidRDefault="00A7780A" w:rsidP="00A234E0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1FB1C8DD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02738800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253526F1" w14:textId="3BA57B6A" w:rsidR="00A7780A" w:rsidRPr="00390EEB" w:rsidRDefault="00A7780A" w:rsidP="00A234E0">
            <w:pPr>
              <w:jc w:val="center"/>
              <w:rPr>
                <w:sz w:val="20"/>
                <w:szCs w:val="20"/>
              </w:rPr>
            </w:pPr>
          </w:p>
        </w:tc>
      </w:tr>
      <w:tr w:rsidR="00A7780A" w:rsidRPr="00390EEB" w14:paraId="25A81052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</w:tcPr>
          <w:p w14:paraId="0BEB91F1" w14:textId="02768831" w:rsidR="00A7780A" w:rsidRDefault="00C14247" w:rsidP="00A7780A">
            <w:r>
              <w:rPr>
                <w:noProof/>
              </w:rPr>
              <w:drawing>
                <wp:inline distT="0" distB="0" distL="0" distR="0" wp14:anchorId="56C037F4" wp14:editId="272F6D20">
                  <wp:extent cx="153909" cy="153909"/>
                  <wp:effectExtent l="0" t="0" r="0" b="0"/>
                  <wp:docPr id="39" name="Picture 39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Sept. 1</w:t>
            </w:r>
            <w:r w:rsidRPr="00C14247">
              <w:rPr>
                <w:vertAlign w:val="superscript"/>
              </w:rPr>
              <w:t>st</w:t>
            </w:r>
            <w:r>
              <w:t xml:space="preserve">: </w:t>
            </w:r>
            <w:proofErr w:type="spellStart"/>
            <w:r>
              <w:t>Github</w:t>
            </w:r>
            <w:proofErr w:type="spellEnd"/>
            <w:r>
              <w:t xml:space="preserve"> practice assignment</w:t>
            </w:r>
          </w:p>
        </w:tc>
        <w:tc>
          <w:tcPr>
            <w:tcW w:w="1247" w:type="dxa"/>
          </w:tcPr>
          <w:p w14:paraId="674A7C4E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9" w:type="dxa"/>
          </w:tcPr>
          <w:p w14:paraId="2F8F9E2F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50" w:type="dxa"/>
          </w:tcPr>
          <w:p w14:paraId="33B4442C" w14:textId="5F1E6D6D" w:rsidR="00A7780A" w:rsidRPr="00390EEB" w:rsidRDefault="00A7780A" w:rsidP="00A234E0">
            <w:pPr>
              <w:jc w:val="center"/>
              <w:rPr>
                <w:szCs w:val="24"/>
              </w:rPr>
            </w:pPr>
          </w:p>
        </w:tc>
      </w:tr>
      <w:tr w:rsidR="00A7780A" w:rsidRPr="00390EEB" w14:paraId="2D94D843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5392EB32" w14:textId="77777777" w:rsidR="00A7780A" w:rsidRDefault="00A7780A" w:rsidP="00A234E0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4655BD86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625487C8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5FE9F625" w14:textId="4D2A729F" w:rsidR="00A7780A" w:rsidRPr="00390EEB" w:rsidRDefault="00A7780A" w:rsidP="00A234E0">
            <w:pPr>
              <w:jc w:val="center"/>
              <w:rPr>
                <w:sz w:val="20"/>
                <w:szCs w:val="20"/>
              </w:rPr>
            </w:pPr>
          </w:p>
        </w:tc>
      </w:tr>
      <w:tr w:rsidR="00A7780A" w:rsidRPr="00390EEB" w14:paraId="0246CC78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</w:tcPr>
          <w:p w14:paraId="42394E9E" w14:textId="033E229A" w:rsidR="00A7780A" w:rsidRDefault="005F15FD" w:rsidP="005F15FD">
            <w:r w:rsidRPr="00BE6DF1">
              <w:rPr>
                <w:noProof/>
              </w:rPr>
              <w:drawing>
                <wp:inline distT="0" distB="0" distL="0" distR="0" wp14:anchorId="4040DC35" wp14:editId="57797BB7">
                  <wp:extent cx="155575" cy="155575"/>
                  <wp:effectExtent l="0" t="0" r="0" b="0"/>
                  <wp:docPr id="41" name="Picture 41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C32BCC" wp14:editId="43742D31">
                  <wp:extent cx="129654" cy="129654"/>
                  <wp:effectExtent l="0" t="0" r="3810" b="3810"/>
                  <wp:docPr id="40" name="Picture 40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5F15FD">
              <w:rPr>
                <w:b/>
                <w:bCs/>
                <w:i/>
                <w:iCs/>
              </w:rPr>
              <w:t>[data missing]</w:t>
            </w:r>
          </w:p>
        </w:tc>
        <w:tc>
          <w:tcPr>
            <w:tcW w:w="1247" w:type="dxa"/>
          </w:tcPr>
          <w:p w14:paraId="2B89D9CB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9" w:type="dxa"/>
          </w:tcPr>
          <w:p w14:paraId="627504C7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50" w:type="dxa"/>
          </w:tcPr>
          <w:p w14:paraId="3E4543CC" w14:textId="17BDC049" w:rsidR="00A7780A" w:rsidRPr="00390EEB" w:rsidRDefault="00A7780A" w:rsidP="00A234E0">
            <w:pPr>
              <w:jc w:val="center"/>
              <w:rPr>
                <w:szCs w:val="24"/>
              </w:rPr>
            </w:pPr>
          </w:p>
        </w:tc>
      </w:tr>
      <w:tr w:rsidR="00C335F8" w14:paraId="4B395BCE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66992641" w14:textId="77777777" w:rsidR="00C335F8" w:rsidRDefault="00C335F8" w:rsidP="00C335F8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1C5D7EEE" w14:textId="2A1F689C" w:rsidR="00C335F8" w:rsidRDefault="00C335F8" w:rsidP="00C335F8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49DB38D7" w14:textId="3F9F2733" w:rsidR="00C335F8" w:rsidRDefault="00C335F8" w:rsidP="00C335F8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7A207BC6" w14:textId="7B40D717" w:rsidR="00C335F8" w:rsidRPr="00390EEB" w:rsidRDefault="00C335F8" w:rsidP="00C335F8">
            <w:pPr>
              <w:jc w:val="center"/>
              <w:rPr>
                <w:sz w:val="20"/>
                <w:szCs w:val="20"/>
              </w:rPr>
            </w:pPr>
          </w:p>
        </w:tc>
      </w:tr>
      <w:tr w:rsidR="00C335F8" w14:paraId="1BA37993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</w:tcPr>
          <w:p w14:paraId="7283D7DB" w14:textId="0EEEF403" w:rsidR="00C335F8" w:rsidRDefault="00926F0B" w:rsidP="00926F0B">
            <w:r>
              <w:rPr>
                <w:noProof/>
              </w:rPr>
              <w:drawing>
                <wp:inline distT="0" distB="0" distL="0" distR="0" wp14:anchorId="69141774" wp14:editId="42D4A404">
                  <wp:extent cx="153909" cy="153909"/>
                  <wp:effectExtent l="0" t="0" r="0" b="0"/>
                  <wp:docPr id="42" name="Picture 42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9A36DD">
              <w:t xml:space="preserve">Build </w:t>
            </w:r>
            <w:r>
              <w:t>A</w:t>
            </w:r>
            <w:r w:rsidRPr="009A36DD">
              <w:t xml:space="preserve"> </w:t>
            </w:r>
            <w:r>
              <w:t>W</w:t>
            </w:r>
            <w:r w:rsidRPr="009A36DD">
              <w:t xml:space="preserve">ebserver </w:t>
            </w:r>
            <w:r>
              <w:t>U</w:t>
            </w:r>
            <w:r w:rsidRPr="009A36DD">
              <w:t xml:space="preserve">sing </w:t>
            </w:r>
            <w:proofErr w:type="spellStart"/>
            <w:r w:rsidRPr="009A36DD">
              <w:t>nodejs</w:t>
            </w:r>
            <w:proofErr w:type="spellEnd"/>
            <w:r>
              <w:t xml:space="preserve"> (pg. 2)</w:t>
            </w:r>
          </w:p>
        </w:tc>
        <w:tc>
          <w:tcPr>
            <w:tcW w:w="1247" w:type="dxa"/>
          </w:tcPr>
          <w:p w14:paraId="46FCED96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9" w:type="dxa"/>
          </w:tcPr>
          <w:p w14:paraId="7033653D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50" w:type="dxa"/>
          </w:tcPr>
          <w:p w14:paraId="7EBFB584" w14:textId="05BB3DDC" w:rsidR="00C335F8" w:rsidRPr="00390EEB" w:rsidRDefault="00C335F8" w:rsidP="00926F0B">
            <w:pPr>
              <w:rPr>
                <w:szCs w:val="24"/>
              </w:rPr>
            </w:pPr>
          </w:p>
        </w:tc>
      </w:tr>
      <w:tr w:rsidR="00D91334" w14:paraId="166A6351" w14:textId="77777777" w:rsidTr="00C335F8">
        <w:tc>
          <w:tcPr>
            <w:tcW w:w="41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993E62" w14:textId="77777777" w:rsidR="00D91334" w:rsidRDefault="00D91334" w:rsidP="008E3355"/>
        </w:tc>
        <w:tc>
          <w:tcPr>
            <w:tcW w:w="56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FAF3DE" w14:textId="26E5144E" w:rsidR="00D91334" w:rsidRDefault="00D91334" w:rsidP="008E3355"/>
        </w:tc>
      </w:tr>
      <w:tr w:rsidR="00D91334" w14:paraId="5A53E953" w14:textId="77777777" w:rsidTr="00C335F8">
        <w:tc>
          <w:tcPr>
            <w:tcW w:w="4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C4F817" w14:textId="77777777" w:rsidR="00D91334" w:rsidRDefault="00D91334" w:rsidP="008E3355"/>
        </w:tc>
        <w:tc>
          <w:tcPr>
            <w:tcW w:w="56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6E738E" w14:textId="77777777" w:rsidR="00D91334" w:rsidRDefault="00D91334" w:rsidP="008E3355"/>
        </w:tc>
      </w:tr>
    </w:tbl>
    <w:p w14:paraId="020C22D7" w14:textId="467A6707" w:rsidR="00A065C2" w:rsidRDefault="00A065C2" w:rsidP="000F37AC"/>
    <w:sectPr w:rsidR="00A065C2" w:rsidSect="00494219">
      <w:footerReference w:type="default" r:id="rId14"/>
      <w:pgSz w:w="12240" w:h="15840" w:orient="landscape" w:code="262"/>
      <w:pgMar w:top="720" w:right="1440" w:bottom="245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59208" w14:textId="77777777" w:rsidR="00BB1304" w:rsidRDefault="00BB1304" w:rsidP="00D52BCD">
      <w:pPr>
        <w:spacing w:after="0" w:line="240" w:lineRule="auto"/>
      </w:pPr>
      <w:r>
        <w:separator/>
      </w:r>
    </w:p>
  </w:endnote>
  <w:endnote w:type="continuationSeparator" w:id="0">
    <w:p w14:paraId="504B4E28" w14:textId="77777777" w:rsidR="00BB1304" w:rsidRDefault="00BB1304" w:rsidP="00D52BCD">
      <w:pPr>
        <w:spacing w:after="0" w:line="240" w:lineRule="auto"/>
      </w:pPr>
      <w:r>
        <w:continuationSeparator/>
      </w:r>
    </w:p>
  </w:endnote>
  <w:endnote w:type="continuationNotice" w:id="1">
    <w:p w14:paraId="148E4F1B" w14:textId="77777777" w:rsidR="00BB1304" w:rsidRDefault="00BB13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47"/>
      <w:gridCol w:w="2913"/>
      <w:gridCol w:w="3105"/>
    </w:tblGrid>
    <w:tr w:rsidR="000F6BD6" w:rsidRPr="00451840" w14:paraId="7F72AF38" w14:textId="77777777" w:rsidTr="000F6BD6">
      <w:tc>
        <w:tcPr>
          <w:tcW w:w="3347" w:type="dxa"/>
        </w:tcPr>
        <w:p w14:paraId="2555EA0F" w14:textId="573090E7" w:rsidR="000F6BD6" w:rsidRPr="00451840" w:rsidRDefault="000F6BD6" w:rsidP="005D7642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35FD1BAE" wp14:editId="4A1BA6FF">
                <wp:extent cx="155575" cy="155575"/>
                <wp:effectExtent l="0" t="0" r="0" b="0"/>
                <wp:docPr id="34" name="Picture 34" descr="Download from clo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ownload from clou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download or upload</w:t>
          </w:r>
        </w:p>
      </w:tc>
      <w:tc>
        <w:tcPr>
          <w:tcW w:w="2913" w:type="dxa"/>
        </w:tcPr>
        <w:p w14:paraId="5A0BD697" w14:textId="68EE2E63" w:rsidR="000F6BD6" w:rsidRPr="00451840" w:rsidRDefault="000F6BD6" w:rsidP="005D7642">
          <w:pPr>
            <w:pStyle w:val="Footer"/>
            <w:jc w:val="center"/>
            <w:rPr>
              <w:noProof/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47687D3" wp14:editId="224566CC">
                <wp:extent cx="153909" cy="153909"/>
                <wp:effectExtent l="0" t="0" r="0" b="0"/>
                <wp:docPr id="35" name="Picture 35" descr="Eye Icon - Free Download at Icons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Eye Icon - Free Download at Icons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seen by student/teacher</w:t>
          </w:r>
        </w:p>
      </w:tc>
      <w:tc>
        <w:tcPr>
          <w:tcW w:w="3105" w:type="dxa"/>
        </w:tcPr>
        <w:p w14:paraId="6C010D93" w14:textId="1C1483AA" w:rsidR="000F6BD6" w:rsidRPr="00451840" w:rsidRDefault="000F6BD6" w:rsidP="005D7642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003F41A9" wp14:editId="15C69DBB">
                <wp:extent cx="129654" cy="129654"/>
                <wp:effectExtent l="0" t="0" r="3810" b="3810"/>
                <wp:docPr id="37" name="Picture 37" descr="C:\Users\csmith\AppData\Local\Microsoft\Windows\INetCache\Content.MSO\6867D38F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csmith\AppData\Local\Microsoft\Windows\INetCache\Content.MSO\6867D38F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printed out</w:t>
          </w:r>
        </w:p>
      </w:tc>
    </w:tr>
  </w:tbl>
  <w:p w14:paraId="41218407" w14:textId="59EC2E0F" w:rsidR="00E71C8F" w:rsidRPr="00451840" w:rsidRDefault="00E71C8F" w:rsidP="008467D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99571" w14:textId="77777777" w:rsidR="00BB1304" w:rsidRDefault="00BB1304" w:rsidP="00D52BCD">
      <w:pPr>
        <w:spacing w:after="0" w:line="240" w:lineRule="auto"/>
      </w:pPr>
      <w:r>
        <w:separator/>
      </w:r>
    </w:p>
  </w:footnote>
  <w:footnote w:type="continuationSeparator" w:id="0">
    <w:p w14:paraId="745D4C6F" w14:textId="77777777" w:rsidR="00BB1304" w:rsidRDefault="00BB1304" w:rsidP="00D52BCD">
      <w:pPr>
        <w:spacing w:after="0" w:line="240" w:lineRule="auto"/>
      </w:pPr>
      <w:r>
        <w:continuationSeparator/>
      </w:r>
    </w:p>
  </w:footnote>
  <w:footnote w:type="continuationNotice" w:id="1">
    <w:p w14:paraId="4B4DE9CF" w14:textId="77777777" w:rsidR="00BB1304" w:rsidRDefault="00BB130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ownload from cloud" style="width:15.75pt;height:15.75pt;visibility:visible;mso-wrap-style:square" o:bullet="t">
        <v:imagedata r:id="rId1" o:title="Download from cloud"/>
      </v:shape>
    </w:pict>
  </w:numPicBullet>
  <w:numPicBullet w:numPicBulletId="1">
    <w:pict>
      <v:shape id="_x0000_i1027" type="#_x0000_t75" alt="Eye Icon - Free Download at Icons8" style="width:25.5pt;height:25.5pt;flip:y;visibility:visible;mso-wrap-style:square" o:bullet="t">
        <v:imagedata r:id="rId2" o:title="Eye Icon - Free Download at Icons8"/>
      </v:shape>
    </w:pict>
  </w:numPicBullet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5E9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0A24592"/>
    <w:multiLevelType w:val="hybridMultilevel"/>
    <w:tmpl w:val="7A1CE5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2086DAE"/>
    <w:multiLevelType w:val="hybridMultilevel"/>
    <w:tmpl w:val="DB7A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250E"/>
    <w:multiLevelType w:val="hybridMultilevel"/>
    <w:tmpl w:val="7916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42B5C"/>
    <w:multiLevelType w:val="hybridMultilevel"/>
    <w:tmpl w:val="3CB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C6C5A"/>
    <w:multiLevelType w:val="hybridMultilevel"/>
    <w:tmpl w:val="30AE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D6F3B"/>
    <w:multiLevelType w:val="hybridMultilevel"/>
    <w:tmpl w:val="DEFE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F666B"/>
    <w:multiLevelType w:val="hybridMultilevel"/>
    <w:tmpl w:val="D01C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740ED"/>
    <w:multiLevelType w:val="hybridMultilevel"/>
    <w:tmpl w:val="11D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F770667"/>
    <w:multiLevelType w:val="hybridMultilevel"/>
    <w:tmpl w:val="9DCC1E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10B75AF"/>
    <w:multiLevelType w:val="hybridMultilevel"/>
    <w:tmpl w:val="2F16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3281E70"/>
    <w:multiLevelType w:val="hybridMultilevel"/>
    <w:tmpl w:val="DF94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602E1"/>
    <w:multiLevelType w:val="hybridMultilevel"/>
    <w:tmpl w:val="9F28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D5689"/>
    <w:multiLevelType w:val="hybridMultilevel"/>
    <w:tmpl w:val="17E8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31700"/>
    <w:multiLevelType w:val="hybridMultilevel"/>
    <w:tmpl w:val="2EC4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3236B"/>
    <w:multiLevelType w:val="hybridMultilevel"/>
    <w:tmpl w:val="DE20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26E71"/>
    <w:multiLevelType w:val="hybridMultilevel"/>
    <w:tmpl w:val="61E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E1538"/>
    <w:multiLevelType w:val="hybridMultilevel"/>
    <w:tmpl w:val="85FC92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39258DA"/>
    <w:multiLevelType w:val="hybridMultilevel"/>
    <w:tmpl w:val="84E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C6FAA"/>
    <w:multiLevelType w:val="hybridMultilevel"/>
    <w:tmpl w:val="40AC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C08E1"/>
    <w:multiLevelType w:val="hybridMultilevel"/>
    <w:tmpl w:val="A970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D18FD"/>
    <w:multiLevelType w:val="hybridMultilevel"/>
    <w:tmpl w:val="96AA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7417F"/>
    <w:multiLevelType w:val="hybridMultilevel"/>
    <w:tmpl w:val="714E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D2467B"/>
    <w:multiLevelType w:val="hybridMultilevel"/>
    <w:tmpl w:val="572E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CF367F"/>
    <w:multiLevelType w:val="hybridMultilevel"/>
    <w:tmpl w:val="B5502C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69A663DB"/>
    <w:multiLevelType w:val="hybridMultilevel"/>
    <w:tmpl w:val="15DA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37DCB"/>
    <w:multiLevelType w:val="hybridMultilevel"/>
    <w:tmpl w:val="732C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6F1724C6"/>
    <w:multiLevelType w:val="hybridMultilevel"/>
    <w:tmpl w:val="1586F2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715B75F7"/>
    <w:multiLevelType w:val="hybridMultilevel"/>
    <w:tmpl w:val="AC3A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35"/>
  </w:num>
  <w:num w:numId="4">
    <w:abstractNumId w:val="29"/>
  </w:num>
  <w:num w:numId="5">
    <w:abstractNumId w:val="6"/>
  </w:num>
  <w:num w:numId="6">
    <w:abstractNumId w:val="31"/>
  </w:num>
  <w:num w:numId="7">
    <w:abstractNumId w:val="11"/>
  </w:num>
  <w:num w:numId="8">
    <w:abstractNumId w:val="4"/>
  </w:num>
  <w:num w:numId="9">
    <w:abstractNumId w:val="38"/>
  </w:num>
  <w:num w:numId="10">
    <w:abstractNumId w:val="0"/>
  </w:num>
  <w:num w:numId="11">
    <w:abstractNumId w:val="39"/>
  </w:num>
  <w:num w:numId="12">
    <w:abstractNumId w:val="7"/>
  </w:num>
  <w:num w:numId="13">
    <w:abstractNumId w:val="1"/>
  </w:num>
  <w:num w:numId="14">
    <w:abstractNumId w:val="12"/>
  </w:num>
  <w:num w:numId="15">
    <w:abstractNumId w:val="28"/>
  </w:num>
  <w:num w:numId="16">
    <w:abstractNumId w:val="27"/>
  </w:num>
  <w:num w:numId="17">
    <w:abstractNumId w:val="34"/>
  </w:num>
  <w:num w:numId="18">
    <w:abstractNumId w:val="15"/>
  </w:num>
  <w:num w:numId="19">
    <w:abstractNumId w:val="30"/>
  </w:num>
  <w:num w:numId="20">
    <w:abstractNumId w:val="24"/>
  </w:num>
  <w:num w:numId="21">
    <w:abstractNumId w:val="23"/>
  </w:num>
  <w:num w:numId="22">
    <w:abstractNumId w:val="22"/>
  </w:num>
  <w:num w:numId="23">
    <w:abstractNumId w:val="10"/>
  </w:num>
  <w:num w:numId="24">
    <w:abstractNumId w:val="17"/>
  </w:num>
  <w:num w:numId="25">
    <w:abstractNumId w:val="5"/>
  </w:num>
  <w:num w:numId="26">
    <w:abstractNumId w:val="18"/>
  </w:num>
  <w:num w:numId="27">
    <w:abstractNumId w:val="3"/>
  </w:num>
  <w:num w:numId="28">
    <w:abstractNumId w:val="19"/>
  </w:num>
  <w:num w:numId="29">
    <w:abstractNumId w:val="9"/>
  </w:num>
  <w:num w:numId="30">
    <w:abstractNumId w:val="37"/>
  </w:num>
  <w:num w:numId="31">
    <w:abstractNumId w:val="20"/>
  </w:num>
  <w:num w:numId="32">
    <w:abstractNumId w:val="14"/>
  </w:num>
  <w:num w:numId="33">
    <w:abstractNumId w:val="33"/>
  </w:num>
  <w:num w:numId="34">
    <w:abstractNumId w:val="2"/>
  </w:num>
  <w:num w:numId="35">
    <w:abstractNumId w:val="32"/>
  </w:num>
  <w:num w:numId="36">
    <w:abstractNumId w:val="21"/>
  </w:num>
  <w:num w:numId="37">
    <w:abstractNumId w:val="36"/>
  </w:num>
  <w:num w:numId="38">
    <w:abstractNumId w:val="8"/>
  </w:num>
  <w:num w:numId="39">
    <w:abstractNumId w:val="25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02287"/>
    <w:rsid w:val="000027F9"/>
    <w:rsid w:val="00004184"/>
    <w:rsid w:val="0000454E"/>
    <w:rsid w:val="0000719D"/>
    <w:rsid w:val="00010BFA"/>
    <w:rsid w:val="00013132"/>
    <w:rsid w:val="000131B5"/>
    <w:rsid w:val="00013B0E"/>
    <w:rsid w:val="0001496C"/>
    <w:rsid w:val="00014A0F"/>
    <w:rsid w:val="00015199"/>
    <w:rsid w:val="000159C0"/>
    <w:rsid w:val="00016B2D"/>
    <w:rsid w:val="000173AF"/>
    <w:rsid w:val="000175C5"/>
    <w:rsid w:val="00017BB5"/>
    <w:rsid w:val="000230A6"/>
    <w:rsid w:val="00024532"/>
    <w:rsid w:val="000274AA"/>
    <w:rsid w:val="00027567"/>
    <w:rsid w:val="00030F55"/>
    <w:rsid w:val="0003171B"/>
    <w:rsid w:val="00031908"/>
    <w:rsid w:val="00036287"/>
    <w:rsid w:val="00037B8F"/>
    <w:rsid w:val="00041A86"/>
    <w:rsid w:val="0004265F"/>
    <w:rsid w:val="000428A3"/>
    <w:rsid w:val="00043E2B"/>
    <w:rsid w:val="00044AD8"/>
    <w:rsid w:val="000453C2"/>
    <w:rsid w:val="00046EA0"/>
    <w:rsid w:val="0004751F"/>
    <w:rsid w:val="000508B6"/>
    <w:rsid w:val="0005132A"/>
    <w:rsid w:val="00051AFD"/>
    <w:rsid w:val="00052381"/>
    <w:rsid w:val="000541A7"/>
    <w:rsid w:val="00056A5B"/>
    <w:rsid w:val="00060EF0"/>
    <w:rsid w:val="000613B4"/>
    <w:rsid w:val="000615D5"/>
    <w:rsid w:val="000622AA"/>
    <w:rsid w:val="00062DFD"/>
    <w:rsid w:val="0006480B"/>
    <w:rsid w:val="00065BD4"/>
    <w:rsid w:val="0006654C"/>
    <w:rsid w:val="00071BF5"/>
    <w:rsid w:val="00073D92"/>
    <w:rsid w:val="000740CE"/>
    <w:rsid w:val="00075F30"/>
    <w:rsid w:val="000762A4"/>
    <w:rsid w:val="00076809"/>
    <w:rsid w:val="000771AA"/>
    <w:rsid w:val="00077ADB"/>
    <w:rsid w:val="00080077"/>
    <w:rsid w:val="00080D58"/>
    <w:rsid w:val="00081DF1"/>
    <w:rsid w:val="00082F69"/>
    <w:rsid w:val="000834DF"/>
    <w:rsid w:val="000844B7"/>
    <w:rsid w:val="00087507"/>
    <w:rsid w:val="0008763D"/>
    <w:rsid w:val="000910E4"/>
    <w:rsid w:val="00091DF3"/>
    <w:rsid w:val="00091EBD"/>
    <w:rsid w:val="00091F00"/>
    <w:rsid w:val="000926E8"/>
    <w:rsid w:val="00093EC5"/>
    <w:rsid w:val="000953AF"/>
    <w:rsid w:val="00095BBA"/>
    <w:rsid w:val="0009672F"/>
    <w:rsid w:val="00096A27"/>
    <w:rsid w:val="000A15B4"/>
    <w:rsid w:val="000A1FEA"/>
    <w:rsid w:val="000A34D8"/>
    <w:rsid w:val="000A56CA"/>
    <w:rsid w:val="000A63CF"/>
    <w:rsid w:val="000B0B33"/>
    <w:rsid w:val="000B0C36"/>
    <w:rsid w:val="000B14B5"/>
    <w:rsid w:val="000B1D48"/>
    <w:rsid w:val="000B2233"/>
    <w:rsid w:val="000B2816"/>
    <w:rsid w:val="000B73AC"/>
    <w:rsid w:val="000B7D22"/>
    <w:rsid w:val="000C08ED"/>
    <w:rsid w:val="000C0F07"/>
    <w:rsid w:val="000C1A66"/>
    <w:rsid w:val="000C2AE3"/>
    <w:rsid w:val="000C32B0"/>
    <w:rsid w:val="000C3A63"/>
    <w:rsid w:val="000C512D"/>
    <w:rsid w:val="000C5253"/>
    <w:rsid w:val="000C574C"/>
    <w:rsid w:val="000C5EBF"/>
    <w:rsid w:val="000C69AA"/>
    <w:rsid w:val="000D0E4A"/>
    <w:rsid w:val="000D2B13"/>
    <w:rsid w:val="000D4A41"/>
    <w:rsid w:val="000D55DF"/>
    <w:rsid w:val="000D5B12"/>
    <w:rsid w:val="000D6345"/>
    <w:rsid w:val="000D7EAC"/>
    <w:rsid w:val="000E0644"/>
    <w:rsid w:val="000E1B33"/>
    <w:rsid w:val="000E2404"/>
    <w:rsid w:val="000E2CBB"/>
    <w:rsid w:val="000E32A6"/>
    <w:rsid w:val="000E5159"/>
    <w:rsid w:val="000E5F4B"/>
    <w:rsid w:val="000E6E0E"/>
    <w:rsid w:val="000E7105"/>
    <w:rsid w:val="000E7A3B"/>
    <w:rsid w:val="000E7E27"/>
    <w:rsid w:val="000F1572"/>
    <w:rsid w:val="000F2D04"/>
    <w:rsid w:val="000F37AC"/>
    <w:rsid w:val="000F4D59"/>
    <w:rsid w:val="000F68F2"/>
    <w:rsid w:val="000F6BD6"/>
    <w:rsid w:val="000F7CE7"/>
    <w:rsid w:val="00100451"/>
    <w:rsid w:val="00100DDF"/>
    <w:rsid w:val="00100E1C"/>
    <w:rsid w:val="00101D47"/>
    <w:rsid w:val="00101FA5"/>
    <w:rsid w:val="0010204C"/>
    <w:rsid w:val="00102946"/>
    <w:rsid w:val="00104B8A"/>
    <w:rsid w:val="0010638A"/>
    <w:rsid w:val="00107186"/>
    <w:rsid w:val="0010799F"/>
    <w:rsid w:val="00111BB2"/>
    <w:rsid w:val="00111C87"/>
    <w:rsid w:val="00111CD8"/>
    <w:rsid w:val="00111E0B"/>
    <w:rsid w:val="00115222"/>
    <w:rsid w:val="00115CCE"/>
    <w:rsid w:val="001176F8"/>
    <w:rsid w:val="00117DC2"/>
    <w:rsid w:val="0012047B"/>
    <w:rsid w:val="00120556"/>
    <w:rsid w:val="00120869"/>
    <w:rsid w:val="00120BE4"/>
    <w:rsid w:val="001212CF"/>
    <w:rsid w:val="00122D5F"/>
    <w:rsid w:val="00123AD1"/>
    <w:rsid w:val="0012593E"/>
    <w:rsid w:val="00125D80"/>
    <w:rsid w:val="00125DF8"/>
    <w:rsid w:val="001263D5"/>
    <w:rsid w:val="00126839"/>
    <w:rsid w:val="001271A5"/>
    <w:rsid w:val="0012772E"/>
    <w:rsid w:val="00127D62"/>
    <w:rsid w:val="001310B4"/>
    <w:rsid w:val="00131967"/>
    <w:rsid w:val="00132A0C"/>
    <w:rsid w:val="00133139"/>
    <w:rsid w:val="00134433"/>
    <w:rsid w:val="001347ED"/>
    <w:rsid w:val="00134CBE"/>
    <w:rsid w:val="00135F97"/>
    <w:rsid w:val="00137698"/>
    <w:rsid w:val="00142D82"/>
    <w:rsid w:val="001457B3"/>
    <w:rsid w:val="00150DBF"/>
    <w:rsid w:val="00151FA6"/>
    <w:rsid w:val="0015478D"/>
    <w:rsid w:val="00155AE4"/>
    <w:rsid w:val="0015625D"/>
    <w:rsid w:val="001577C6"/>
    <w:rsid w:val="001600E1"/>
    <w:rsid w:val="001609CB"/>
    <w:rsid w:val="0016152E"/>
    <w:rsid w:val="00161F86"/>
    <w:rsid w:val="00163AC6"/>
    <w:rsid w:val="00164537"/>
    <w:rsid w:val="0016526A"/>
    <w:rsid w:val="001654CB"/>
    <w:rsid w:val="0017102C"/>
    <w:rsid w:val="0017147C"/>
    <w:rsid w:val="0017271B"/>
    <w:rsid w:val="0017491D"/>
    <w:rsid w:val="00175A80"/>
    <w:rsid w:val="001804EB"/>
    <w:rsid w:val="00181063"/>
    <w:rsid w:val="001822A5"/>
    <w:rsid w:val="0018233B"/>
    <w:rsid w:val="001827CC"/>
    <w:rsid w:val="00182EA5"/>
    <w:rsid w:val="001903FC"/>
    <w:rsid w:val="00190E45"/>
    <w:rsid w:val="00193826"/>
    <w:rsid w:val="00193FE4"/>
    <w:rsid w:val="00194E37"/>
    <w:rsid w:val="00195882"/>
    <w:rsid w:val="00196ABA"/>
    <w:rsid w:val="00196BC9"/>
    <w:rsid w:val="00197B48"/>
    <w:rsid w:val="001A0876"/>
    <w:rsid w:val="001A3CED"/>
    <w:rsid w:val="001A62CA"/>
    <w:rsid w:val="001A6B74"/>
    <w:rsid w:val="001A6E05"/>
    <w:rsid w:val="001B1582"/>
    <w:rsid w:val="001B5028"/>
    <w:rsid w:val="001B5436"/>
    <w:rsid w:val="001C341E"/>
    <w:rsid w:val="001C35D8"/>
    <w:rsid w:val="001C3E48"/>
    <w:rsid w:val="001C43A6"/>
    <w:rsid w:val="001C4CFD"/>
    <w:rsid w:val="001C5A19"/>
    <w:rsid w:val="001C5A79"/>
    <w:rsid w:val="001C71E6"/>
    <w:rsid w:val="001C727B"/>
    <w:rsid w:val="001C7A14"/>
    <w:rsid w:val="001D0D59"/>
    <w:rsid w:val="001D1EB8"/>
    <w:rsid w:val="001D1F7C"/>
    <w:rsid w:val="001D3149"/>
    <w:rsid w:val="001D52FC"/>
    <w:rsid w:val="001D7727"/>
    <w:rsid w:val="001D77C8"/>
    <w:rsid w:val="001E1C6E"/>
    <w:rsid w:val="001E4EDD"/>
    <w:rsid w:val="001E57DE"/>
    <w:rsid w:val="001E6547"/>
    <w:rsid w:val="001E69FE"/>
    <w:rsid w:val="001E73D1"/>
    <w:rsid w:val="001E7CBD"/>
    <w:rsid w:val="001F04D7"/>
    <w:rsid w:val="001F1CD4"/>
    <w:rsid w:val="001F53E0"/>
    <w:rsid w:val="001F639C"/>
    <w:rsid w:val="001F7F83"/>
    <w:rsid w:val="00201747"/>
    <w:rsid w:val="00202B47"/>
    <w:rsid w:val="0020300C"/>
    <w:rsid w:val="00203D4C"/>
    <w:rsid w:val="00204ACB"/>
    <w:rsid w:val="00204FE5"/>
    <w:rsid w:val="0020531F"/>
    <w:rsid w:val="00205477"/>
    <w:rsid w:val="00206AC8"/>
    <w:rsid w:val="00207680"/>
    <w:rsid w:val="0020789E"/>
    <w:rsid w:val="002114DB"/>
    <w:rsid w:val="00212248"/>
    <w:rsid w:val="0021254C"/>
    <w:rsid w:val="002128FD"/>
    <w:rsid w:val="00213F0E"/>
    <w:rsid w:val="00214099"/>
    <w:rsid w:val="00214D8A"/>
    <w:rsid w:val="00214E38"/>
    <w:rsid w:val="00215CF5"/>
    <w:rsid w:val="00216BAB"/>
    <w:rsid w:val="00216D9E"/>
    <w:rsid w:val="00217038"/>
    <w:rsid w:val="0021763F"/>
    <w:rsid w:val="00221852"/>
    <w:rsid w:val="0022211B"/>
    <w:rsid w:val="002226CA"/>
    <w:rsid w:val="00223025"/>
    <w:rsid w:val="002245B4"/>
    <w:rsid w:val="00224DD1"/>
    <w:rsid w:val="0022528E"/>
    <w:rsid w:val="0022777B"/>
    <w:rsid w:val="00227813"/>
    <w:rsid w:val="00230BFC"/>
    <w:rsid w:val="0023307F"/>
    <w:rsid w:val="00233B8F"/>
    <w:rsid w:val="002341D0"/>
    <w:rsid w:val="00234E25"/>
    <w:rsid w:val="00237810"/>
    <w:rsid w:val="00240112"/>
    <w:rsid w:val="00240232"/>
    <w:rsid w:val="002416FD"/>
    <w:rsid w:val="00241929"/>
    <w:rsid w:val="00241C22"/>
    <w:rsid w:val="00243F58"/>
    <w:rsid w:val="00244675"/>
    <w:rsid w:val="0024558B"/>
    <w:rsid w:val="00245DF0"/>
    <w:rsid w:val="00251487"/>
    <w:rsid w:val="00254576"/>
    <w:rsid w:val="00254BA5"/>
    <w:rsid w:val="00255076"/>
    <w:rsid w:val="0025543D"/>
    <w:rsid w:val="00255E4B"/>
    <w:rsid w:val="0025651F"/>
    <w:rsid w:val="002573E5"/>
    <w:rsid w:val="002578F6"/>
    <w:rsid w:val="00261A7B"/>
    <w:rsid w:val="002621A9"/>
    <w:rsid w:val="00262482"/>
    <w:rsid w:val="00262F22"/>
    <w:rsid w:val="00263599"/>
    <w:rsid w:val="00265289"/>
    <w:rsid w:val="00267A87"/>
    <w:rsid w:val="002700C7"/>
    <w:rsid w:val="00272AD8"/>
    <w:rsid w:val="002738CD"/>
    <w:rsid w:val="00273ACC"/>
    <w:rsid w:val="00273CD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6E46"/>
    <w:rsid w:val="00287AAF"/>
    <w:rsid w:val="002905B2"/>
    <w:rsid w:val="00290D3F"/>
    <w:rsid w:val="00291D5E"/>
    <w:rsid w:val="00292B19"/>
    <w:rsid w:val="002941B1"/>
    <w:rsid w:val="002941F0"/>
    <w:rsid w:val="00294E0C"/>
    <w:rsid w:val="002951E3"/>
    <w:rsid w:val="002A2137"/>
    <w:rsid w:val="002A3693"/>
    <w:rsid w:val="002A491A"/>
    <w:rsid w:val="002A55C6"/>
    <w:rsid w:val="002A686E"/>
    <w:rsid w:val="002A6E50"/>
    <w:rsid w:val="002A7B29"/>
    <w:rsid w:val="002A7D74"/>
    <w:rsid w:val="002A7FDC"/>
    <w:rsid w:val="002B0C1C"/>
    <w:rsid w:val="002B319A"/>
    <w:rsid w:val="002B5005"/>
    <w:rsid w:val="002B52C7"/>
    <w:rsid w:val="002B593A"/>
    <w:rsid w:val="002B6894"/>
    <w:rsid w:val="002B6EE1"/>
    <w:rsid w:val="002B785F"/>
    <w:rsid w:val="002B7CEA"/>
    <w:rsid w:val="002C0EA8"/>
    <w:rsid w:val="002C19CB"/>
    <w:rsid w:val="002C342B"/>
    <w:rsid w:val="002C343D"/>
    <w:rsid w:val="002C35C5"/>
    <w:rsid w:val="002C428F"/>
    <w:rsid w:val="002C4391"/>
    <w:rsid w:val="002C4E8C"/>
    <w:rsid w:val="002C6091"/>
    <w:rsid w:val="002D014A"/>
    <w:rsid w:val="002D2557"/>
    <w:rsid w:val="002D27A4"/>
    <w:rsid w:val="002D361D"/>
    <w:rsid w:val="002D4363"/>
    <w:rsid w:val="002D50A2"/>
    <w:rsid w:val="002D696E"/>
    <w:rsid w:val="002D6974"/>
    <w:rsid w:val="002D6E41"/>
    <w:rsid w:val="002E2233"/>
    <w:rsid w:val="002E2351"/>
    <w:rsid w:val="002E4310"/>
    <w:rsid w:val="002E44B4"/>
    <w:rsid w:val="002E6E1D"/>
    <w:rsid w:val="002E6FF0"/>
    <w:rsid w:val="002E780A"/>
    <w:rsid w:val="002E78C1"/>
    <w:rsid w:val="002F1321"/>
    <w:rsid w:val="002F2406"/>
    <w:rsid w:val="002F2554"/>
    <w:rsid w:val="002F276B"/>
    <w:rsid w:val="002F51BB"/>
    <w:rsid w:val="002F6926"/>
    <w:rsid w:val="002F7B1D"/>
    <w:rsid w:val="0030005E"/>
    <w:rsid w:val="00300271"/>
    <w:rsid w:val="00301680"/>
    <w:rsid w:val="00302463"/>
    <w:rsid w:val="0030295A"/>
    <w:rsid w:val="00306C33"/>
    <w:rsid w:val="003070C4"/>
    <w:rsid w:val="003117D5"/>
    <w:rsid w:val="00311DD6"/>
    <w:rsid w:val="00311FD3"/>
    <w:rsid w:val="00313D93"/>
    <w:rsid w:val="00314436"/>
    <w:rsid w:val="0031521C"/>
    <w:rsid w:val="00316740"/>
    <w:rsid w:val="00316919"/>
    <w:rsid w:val="00322259"/>
    <w:rsid w:val="0032228F"/>
    <w:rsid w:val="00323F0A"/>
    <w:rsid w:val="00325360"/>
    <w:rsid w:val="003259D5"/>
    <w:rsid w:val="00326DD2"/>
    <w:rsid w:val="00326F1D"/>
    <w:rsid w:val="0032739E"/>
    <w:rsid w:val="00330375"/>
    <w:rsid w:val="00330FC5"/>
    <w:rsid w:val="00331B3E"/>
    <w:rsid w:val="00334A85"/>
    <w:rsid w:val="003356EF"/>
    <w:rsid w:val="00335931"/>
    <w:rsid w:val="00336D61"/>
    <w:rsid w:val="003372C6"/>
    <w:rsid w:val="00337FBE"/>
    <w:rsid w:val="00341574"/>
    <w:rsid w:val="00341CD1"/>
    <w:rsid w:val="00341D21"/>
    <w:rsid w:val="00343618"/>
    <w:rsid w:val="00344732"/>
    <w:rsid w:val="00345039"/>
    <w:rsid w:val="00345974"/>
    <w:rsid w:val="003466DA"/>
    <w:rsid w:val="00346BFB"/>
    <w:rsid w:val="00346C4E"/>
    <w:rsid w:val="0034769A"/>
    <w:rsid w:val="00347820"/>
    <w:rsid w:val="00351364"/>
    <w:rsid w:val="003516D9"/>
    <w:rsid w:val="0035188F"/>
    <w:rsid w:val="00351F58"/>
    <w:rsid w:val="00353DEF"/>
    <w:rsid w:val="00353F14"/>
    <w:rsid w:val="0035504C"/>
    <w:rsid w:val="003610F8"/>
    <w:rsid w:val="0036119B"/>
    <w:rsid w:val="00361B67"/>
    <w:rsid w:val="00363516"/>
    <w:rsid w:val="00364ECC"/>
    <w:rsid w:val="00365EA0"/>
    <w:rsid w:val="00366D95"/>
    <w:rsid w:val="003678B7"/>
    <w:rsid w:val="00371AE9"/>
    <w:rsid w:val="00371BD9"/>
    <w:rsid w:val="00373283"/>
    <w:rsid w:val="00373BE0"/>
    <w:rsid w:val="00374C6F"/>
    <w:rsid w:val="00374EED"/>
    <w:rsid w:val="00375CCB"/>
    <w:rsid w:val="00380B2B"/>
    <w:rsid w:val="00382686"/>
    <w:rsid w:val="0038609F"/>
    <w:rsid w:val="003863C0"/>
    <w:rsid w:val="003863FD"/>
    <w:rsid w:val="0038658B"/>
    <w:rsid w:val="0038698C"/>
    <w:rsid w:val="00386C58"/>
    <w:rsid w:val="003872FF"/>
    <w:rsid w:val="00390EEB"/>
    <w:rsid w:val="00391AD2"/>
    <w:rsid w:val="0039316F"/>
    <w:rsid w:val="00393539"/>
    <w:rsid w:val="0039450B"/>
    <w:rsid w:val="003947A7"/>
    <w:rsid w:val="003A1799"/>
    <w:rsid w:val="003A201F"/>
    <w:rsid w:val="003A2DFF"/>
    <w:rsid w:val="003A3207"/>
    <w:rsid w:val="003A3AE5"/>
    <w:rsid w:val="003A5121"/>
    <w:rsid w:val="003A5195"/>
    <w:rsid w:val="003B048C"/>
    <w:rsid w:val="003B0E71"/>
    <w:rsid w:val="003B1E13"/>
    <w:rsid w:val="003B323F"/>
    <w:rsid w:val="003B37DF"/>
    <w:rsid w:val="003B578D"/>
    <w:rsid w:val="003B66E7"/>
    <w:rsid w:val="003D0D99"/>
    <w:rsid w:val="003D1057"/>
    <w:rsid w:val="003D15E4"/>
    <w:rsid w:val="003D1CDB"/>
    <w:rsid w:val="003D2B29"/>
    <w:rsid w:val="003D38E8"/>
    <w:rsid w:val="003D4829"/>
    <w:rsid w:val="003D4881"/>
    <w:rsid w:val="003D5D7F"/>
    <w:rsid w:val="003E2917"/>
    <w:rsid w:val="003E2D6C"/>
    <w:rsid w:val="003E3A57"/>
    <w:rsid w:val="003E3AC3"/>
    <w:rsid w:val="003E5145"/>
    <w:rsid w:val="003E527D"/>
    <w:rsid w:val="003E5920"/>
    <w:rsid w:val="003E7472"/>
    <w:rsid w:val="003F0C1F"/>
    <w:rsid w:val="003F148D"/>
    <w:rsid w:val="003F5A27"/>
    <w:rsid w:val="003F5ED7"/>
    <w:rsid w:val="003F63E7"/>
    <w:rsid w:val="003F6FE6"/>
    <w:rsid w:val="003F7608"/>
    <w:rsid w:val="003F7FDD"/>
    <w:rsid w:val="00400089"/>
    <w:rsid w:val="004023F8"/>
    <w:rsid w:val="0040313F"/>
    <w:rsid w:val="00404E72"/>
    <w:rsid w:val="00405CC9"/>
    <w:rsid w:val="00412605"/>
    <w:rsid w:val="00414360"/>
    <w:rsid w:val="004164CF"/>
    <w:rsid w:val="004203C7"/>
    <w:rsid w:val="004212BB"/>
    <w:rsid w:val="00421867"/>
    <w:rsid w:val="00422070"/>
    <w:rsid w:val="00422319"/>
    <w:rsid w:val="004228BF"/>
    <w:rsid w:val="00422905"/>
    <w:rsid w:val="004245A4"/>
    <w:rsid w:val="00426BE8"/>
    <w:rsid w:val="004272C4"/>
    <w:rsid w:val="004303F4"/>
    <w:rsid w:val="004312F4"/>
    <w:rsid w:val="004324F3"/>
    <w:rsid w:val="00433265"/>
    <w:rsid w:val="004360D6"/>
    <w:rsid w:val="00441743"/>
    <w:rsid w:val="00442CF5"/>
    <w:rsid w:val="00442D1C"/>
    <w:rsid w:val="00445C8C"/>
    <w:rsid w:val="00446B4E"/>
    <w:rsid w:val="004514BF"/>
    <w:rsid w:val="00451840"/>
    <w:rsid w:val="004532A0"/>
    <w:rsid w:val="0045383E"/>
    <w:rsid w:val="00453A25"/>
    <w:rsid w:val="00454E48"/>
    <w:rsid w:val="00456779"/>
    <w:rsid w:val="00457A0D"/>
    <w:rsid w:val="004601BE"/>
    <w:rsid w:val="00460AF0"/>
    <w:rsid w:val="00461C1D"/>
    <w:rsid w:val="00466BCB"/>
    <w:rsid w:val="00466C8C"/>
    <w:rsid w:val="00467B9F"/>
    <w:rsid w:val="0047022F"/>
    <w:rsid w:val="004707E9"/>
    <w:rsid w:val="0047143F"/>
    <w:rsid w:val="004737B7"/>
    <w:rsid w:val="004743C6"/>
    <w:rsid w:val="0047554E"/>
    <w:rsid w:val="00475DA0"/>
    <w:rsid w:val="00480839"/>
    <w:rsid w:val="004809D8"/>
    <w:rsid w:val="004814D4"/>
    <w:rsid w:val="004842E3"/>
    <w:rsid w:val="00484F03"/>
    <w:rsid w:val="00485E14"/>
    <w:rsid w:val="00486C81"/>
    <w:rsid w:val="00490436"/>
    <w:rsid w:val="00490BF7"/>
    <w:rsid w:val="0049246D"/>
    <w:rsid w:val="00492D03"/>
    <w:rsid w:val="0049394F"/>
    <w:rsid w:val="00494219"/>
    <w:rsid w:val="00494441"/>
    <w:rsid w:val="004A0AC1"/>
    <w:rsid w:val="004A0C0D"/>
    <w:rsid w:val="004A128B"/>
    <w:rsid w:val="004A15D4"/>
    <w:rsid w:val="004A2A07"/>
    <w:rsid w:val="004A3853"/>
    <w:rsid w:val="004A53DE"/>
    <w:rsid w:val="004A6642"/>
    <w:rsid w:val="004B07CB"/>
    <w:rsid w:val="004B1B3C"/>
    <w:rsid w:val="004B60FF"/>
    <w:rsid w:val="004C006B"/>
    <w:rsid w:val="004C1FBE"/>
    <w:rsid w:val="004C2DB0"/>
    <w:rsid w:val="004C3071"/>
    <w:rsid w:val="004C3193"/>
    <w:rsid w:val="004C346A"/>
    <w:rsid w:val="004C5EB9"/>
    <w:rsid w:val="004C5F84"/>
    <w:rsid w:val="004C6318"/>
    <w:rsid w:val="004C7273"/>
    <w:rsid w:val="004D0B99"/>
    <w:rsid w:val="004D2826"/>
    <w:rsid w:val="004D3827"/>
    <w:rsid w:val="004D4028"/>
    <w:rsid w:val="004D7254"/>
    <w:rsid w:val="004E03DA"/>
    <w:rsid w:val="004E044F"/>
    <w:rsid w:val="004E0B55"/>
    <w:rsid w:val="004E3EA2"/>
    <w:rsid w:val="004E6104"/>
    <w:rsid w:val="004E6A79"/>
    <w:rsid w:val="004E704F"/>
    <w:rsid w:val="004F0624"/>
    <w:rsid w:val="004F11A6"/>
    <w:rsid w:val="004F25D6"/>
    <w:rsid w:val="004F3014"/>
    <w:rsid w:val="004F3234"/>
    <w:rsid w:val="004F37C5"/>
    <w:rsid w:val="004F3AA4"/>
    <w:rsid w:val="004F59B2"/>
    <w:rsid w:val="004F6284"/>
    <w:rsid w:val="00501944"/>
    <w:rsid w:val="00502FB4"/>
    <w:rsid w:val="0050325C"/>
    <w:rsid w:val="00503C88"/>
    <w:rsid w:val="00503F9D"/>
    <w:rsid w:val="005058A2"/>
    <w:rsid w:val="00505EAE"/>
    <w:rsid w:val="00506DCD"/>
    <w:rsid w:val="005077BB"/>
    <w:rsid w:val="0050793E"/>
    <w:rsid w:val="00507A9E"/>
    <w:rsid w:val="0051145B"/>
    <w:rsid w:val="005127E8"/>
    <w:rsid w:val="00513B97"/>
    <w:rsid w:val="00521CA5"/>
    <w:rsid w:val="00521FE9"/>
    <w:rsid w:val="00522456"/>
    <w:rsid w:val="00522955"/>
    <w:rsid w:val="00523CF8"/>
    <w:rsid w:val="0052422C"/>
    <w:rsid w:val="0052470B"/>
    <w:rsid w:val="00525026"/>
    <w:rsid w:val="005250C1"/>
    <w:rsid w:val="005269FE"/>
    <w:rsid w:val="00530C11"/>
    <w:rsid w:val="00533041"/>
    <w:rsid w:val="0053368C"/>
    <w:rsid w:val="00534005"/>
    <w:rsid w:val="005349E9"/>
    <w:rsid w:val="005368B7"/>
    <w:rsid w:val="00536EEB"/>
    <w:rsid w:val="0054071C"/>
    <w:rsid w:val="00542A25"/>
    <w:rsid w:val="00543DB1"/>
    <w:rsid w:val="00543E0F"/>
    <w:rsid w:val="00543F76"/>
    <w:rsid w:val="00545ABD"/>
    <w:rsid w:val="005473E4"/>
    <w:rsid w:val="00547B94"/>
    <w:rsid w:val="00547FA1"/>
    <w:rsid w:val="00552D18"/>
    <w:rsid w:val="005533C5"/>
    <w:rsid w:val="00553D04"/>
    <w:rsid w:val="00555102"/>
    <w:rsid w:val="005555B9"/>
    <w:rsid w:val="005559BA"/>
    <w:rsid w:val="005575DE"/>
    <w:rsid w:val="005576F0"/>
    <w:rsid w:val="005578B3"/>
    <w:rsid w:val="00557938"/>
    <w:rsid w:val="00562035"/>
    <w:rsid w:val="00562118"/>
    <w:rsid w:val="00562256"/>
    <w:rsid w:val="00562C91"/>
    <w:rsid w:val="00567737"/>
    <w:rsid w:val="00567BDA"/>
    <w:rsid w:val="0057146D"/>
    <w:rsid w:val="00571475"/>
    <w:rsid w:val="005720D7"/>
    <w:rsid w:val="00572691"/>
    <w:rsid w:val="005726D5"/>
    <w:rsid w:val="00572FED"/>
    <w:rsid w:val="00573D57"/>
    <w:rsid w:val="00576219"/>
    <w:rsid w:val="0057734F"/>
    <w:rsid w:val="00580217"/>
    <w:rsid w:val="00581F71"/>
    <w:rsid w:val="0058681B"/>
    <w:rsid w:val="00587010"/>
    <w:rsid w:val="005903F1"/>
    <w:rsid w:val="005912C8"/>
    <w:rsid w:val="00592131"/>
    <w:rsid w:val="0059448F"/>
    <w:rsid w:val="005957A2"/>
    <w:rsid w:val="005957F5"/>
    <w:rsid w:val="00596115"/>
    <w:rsid w:val="005A13C3"/>
    <w:rsid w:val="005A2EE2"/>
    <w:rsid w:val="005A33B9"/>
    <w:rsid w:val="005A5545"/>
    <w:rsid w:val="005A5A70"/>
    <w:rsid w:val="005A629A"/>
    <w:rsid w:val="005A656A"/>
    <w:rsid w:val="005A65C8"/>
    <w:rsid w:val="005A6CB6"/>
    <w:rsid w:val="005A762A"/>
    <w:rsid w:val="005B2908"/>
    <w:rsid w:val="005B2BD1"/>
    <w:rsid w:val="005B2E12"/>
    <w:rsid w:val="005B317C"/>
    <w:rsid w:val="005B3401"/>
    <w:rsid w:val="005B4424"/>
    <w:rsid w:val="005B767A"/>
    <w:rsid w:val="005B7EEA"/>
    <w:rsid w:val="005C06C9"/>
    <w:rsid w:val="005C150B"/>
    <w:rsid w:val="005C1794"/>
    <w:rsid w:val="005C223C"/>
    <w:rsid w:val="005C3DED"/>
    <w:rsid w:val="005C584B"/>
    <w:rsid w:val="005D164B"/>
    <w:rsid w:val="005D19CA"/>
    <w:rsid w:val="005D20C2"/>
    <w:rsid w:val="005D530B"/>
    <w:rsid w:val="005D5855"/>
    <w:rsid w:val="005D5C20"/>
    <w:rsid w:val="005D713B"/>
    <w:rsid w:val="005D7642"/>
    <w:rsid w:val="005D769A"/>
    <w:rsid w:val="005D794B"/>
    <w:rsid w:val="005D7C4E"/>
    <w:rsid w:val="005E20A1"/>
    <w:rsid w:val="005F15FD"/>
    <w:rsid w:val="005F17B8"/>
    <w:rsid w:val="005F26F9"/>
    <w:rsid w:val="005F339B"/>
    <w:rsid w:val="005F5B8A"/>
    <w:rsid w:val="005F5CD8"/>
    <w:rsid w:val="005F6089"/>
    <w:rsid w:val="005F6B7B"/>
    <w:rsid w:val="005F71F5"/>
    <w:rsid w:val="005F785E"/>
    <w:rsid w:val="00605ADB"/>
    <w:rsid w:val="00605C10"/>
    <w:rsid w:val="00607AFA"/>
    <w:rsid w:val="006101A6"/>
    <w:rsid w:val="0061076E"/>
    <w:rsid w:val="00611025"/>
    <w:rsid w:val="00611700"/>
    <w:rsid w:val="006144F3"/>
    <w:rsid w:val="006148A5"/>
    <w:rsid w:val="00614C8E"/>
    <w:rsid w:val="00621582"/>
    <w:rsid w:val="0062221D"/>
    <w:rsid w:val="006227F9"/>
    <w:rsid w:val="00624482"/>
    <w:rsid w:val="006265E4"/>
    <w:rsid w:val="006271FF"/>
    <w:rsid w:val="00632D98"/>
    <w:rsid w:val="00635DDB"/>
    <w:rsid w:val="006368A3"/>
    <w:rsid w:val="00636F85"/>
    <w:rsid w:val="00637F7D"/>
    <w:rsid w:val="00640392"/>
    <w:rsid w:val="00642EE7"/>
    <w:rsid w:val="00642FB5"/>
    <w:rsid w:val="006436AA"/>
    <w:rsid w:val="0064514E"/>
    <w:rsid w:val="00646F15"/>
    <w:rsid w:val="00650610"/>
    <w:rsid w:val="006507F6"/>
    <w:rsid w:val="00650817"/>
    <w:rsid w:val="00650E8E"/>
    <w:rsid w:val="0065104B"/>
    <w:rsid w:val="00651E2A"/>
    <w:rsid w:val="00652A9F"/>
    <w:rsid w:val="006540A1"/>
    <w:rsid w:val="00654121"/>
    <w:rsid w:val="00654466"/>
    <w:rsid w:val="00655B3C"/>
    <w:rsid w:val="00655C23"/>
    <w:rsid w:val="00655EAF"/>
    <w:rsid w:val="00660B38"/>
    <w:rsid w:val="006611A5"/>
    <w:rsid w:val="006629A5"/>
    <w:rsid w:val="00662B55"/>
    <w:rsid w:val="006633D9"/>
    <w:rsid w:val="00663C54"/>
    <w:rsid w:val="00665245"/>
    <w:rsid w:val="006655B6"/>
    <w:rsid w:val="0066641E"/>
    <w:rsid w:val="00666C85"/>
    <w:rsid w:val="0066776B"/>
    <w:rsid w:val="006709C3"/>
    <w:rsid w:val="006716CC"/>
    <w:rsid w:val="00671D79"/>
    <w:rsid w:val="00671F86"/>
    <w:rsid w:val="00673E0E"/>
    <w:rsid w:val="00674A30"/>
    <w:rsid w:val="00677807"/>
    <w:rsid w:val="006806C9"/>
    <w:rsid w:val="00681364"/>
    <w:rsid w:val="006817B7"/>
    <w:rsid w:val="006820BC"/>
    <w:rsid w:val="0068248D"/>
    <w:rsid w:val="006832C4"/>
    <w:rsid w:val="00683FF6"/>
    <w:rsid w:val="006842EA"/>
    <w:rsid w:val="0068544A"/>
    <w:rsid w:val="00685E45"/>
    <w:rsid w:val="00692D31"/>
    <w:rsid w:val="00693FC6"/>
    <w:rsid w:val="00695299"/>
    <w:rsid w:val="006956D1"/>
    <w:rsid w:val="0069791D"/>
    <w:rsid w:val="006A2FFD"/>
    <w:rsid w:val="006A461F"/>
    <w:rsid w:val="006A556B"/>
    <w:rsid w:val="006A5FD4"/>
    <w:rsid w:val="006A6913"/>
    <w:rsid w:val="006A786F"/>
    <w:rsid w:val="006A78FB"/>
    <w:rsid w:val="006B0898"/>
    <w:rsid w:val="006B1F62"/>
    <w:rsid w:val="006B34C1"/>
    <w:rsid w:val="006B4169"/>
    <w:rsid w:val="006B52FE"/>
    <w:rsid w:val="006B5668"/>
    <w:rsid w:val="006B585A"/>
    <w:rsid w:val="006B5C46"/>
    <w:rsid w:val="006B63FD"/>
    <w:rsid w:val="006C3857"/>
    <w:rsid w:val="006C39BC"/>
    <w:rsid w:val="006C4FC2"/>
    <w:rsid w:val="006C53BE"/>
    <w:rsid w:val="006C6F42"/>
    <w:rsid w:val="006D1648"/>
    <w:rsid w:val="006D1C28"/>
    <w:rsid w:val="006D1E22"/>
    <w:rsid w:val="006D2DB9"/>
    <w:rsid w:val="006D3570"/>
    <w:rsid w:val="006D3665"/>
    <w:rsid w:val="006D3F53"/>
    <w:rsid w:val="006D462D"/>
    <w:rsid w:val="006D531F"/>
    <w:rsid w:val="006D6977"/>
    <w:rsid w:val="006E02EA"/>
    <w:rsid w:val="006E03F4"/>
    <w:rsid w:val="006E06CE"/>
    <w:rsid w:val="006E1CEE"/>
    <w:rsid w:val="006E42E1"/>
    <w:rsid w:val="006E5B0C"/>
    <w:rsid w:val="006E7FE8"/>
    <w:rsid w:val="006F14ED"/>
    <w:rsid w:val="006F2219"/>
    <w:rsid w:val="006F63D0"/>
    <w:rsid w:val="006F6822"/>
    <w:rsid w:val="006F6B56"/>
    <w:rsid w:val="006F7377"/>
    <w:rsid w:val="006F7774"/>
    <w:rsid w:val="0070053D"/>
    <w:rsid w:val="00702A3C"/>
    <w:rsid w:val="00703237"/>
    <w:rsid w:val="00706487"/>
    <w:rsid w:val="0070765C"/>
    <w:rsid w:val="007076F8"/>
    <w:rsid w:val="00707F2C"/>
    <w:rsid w:val="007106C0"/>
    <w:rsid w:val="007117F4"/>
    <w:rsid w:val="0071202B"/>
    <w:rsid w:val="00713CA3"/>
    <w:rsid w:val="00714705"/>
    <w:rsid w:val="00714946"/>
    <w:rsid w:val="007149C2"/>
    <w:rsid w:val="007154AD"/>
    <w:rsid w:val="00717FDC"/>
    <w:rsid w:val="00721444"/>
    <w:rsid w:val="00721DA0"/>
    <w:rsid w:val="007229CC"/>
    <w:rsid w:val="00725F96"/>
    <w:rsid w:val="007278C9"/>
    <w:rsid w:val="00732241"/>
    <w:rsid w:val="00733A46"/>
    <w:rsid w:val="00733A71"/>
    <w:rsid w:val="007343E3"/>
    <w:rsid w:val="00734926"/>
    <w:rsid w:val="00736F92"/>
    <w:rsid w:val="007468B9"/>
    <w:rsid w:val="00747398"/>
    <w:rsid w:val="007520E4"/>
    <w:rsid w:val="007526DB"/>
    <w:rsid w:val="0075653B"/>
    <w:rsid w:val="007572D3"/>
    <w:rsid w:val="00761298"/>
    <w:rsid w:val="00761C9A"/>
    <w:rsid w:val="00763267"/>
    <w:rsid w:val="007652AF"/>
    <w:rsid w:val="00765D75"/>
    <w:rsid w:val="00770884"/>
    <w:rsid w:val="00770C88"/>
    <w:rsid w:val="00770E0E"/>
    <w:rsid w:val="00772787"/>
    <w:rsid w:val="007729D4"/>
    <w:rsid w:val="00773ED3"/>
    <w:rsid w:val="00774137"/>
    <w:rsid w:val="00775A7F"/>
    <w:rsid w:val="00776FE3"/>
    <w:rsid w:val="00777FA8"/>
    <w:rsid w:val="007838D0"/>
    <w:rsid w:val="00784375"/>
    <w:rsid w:val="007858E8"/>
    <w:rsid w:val="0078614B"/>
    <w:rsid w:val="00790871"/>
    <w:rsid w:val="00791189"/>
    <w:rsid w:val="007924EC"/>
    <w:rsid w:val="00792B9C"/>
    <w:rsid w:val="00793561"/>
    <w:rsid w:val="00793B68"/>
    <w:rsid w:val="00794273"/>
    <w:rsid w:val="00795530"/>
    <w:rsid w:val="0079612E"/>
    <w:rsid w:val="00796431"/>
    <w:rsid w:val="00797779"/>
    <w:rsid w:val="007A110E"/>
    <w:rsid w:val="007A1D53"/>
    <w:rsid w:val="007A21FE"/>
    <w:rsid w:val="007A22C3"/>
    <w:rsid w:val="007A2786"/>
    <w:rsid w:val="007A2EF1"/>
    <w:rsid w:val="007A42DE"/>
    <w:rsid w:val="007A7BDF"/>
    <w:rsid w:val="007B0344"/>
    <w:rsid w:val="007B1718"/>
    <w:rsid w:val="007B55CC"/>
    <w:rsid w:val="007B66A4"/>
    <w:rsid w:val="007B6995"/>
    <w:rsid w:val="007B6C83"/>
    <w:rsid w:val="007C27A1"/>
    <w:rsid w:val="007C281F"/>
    <w:rsid w:val="007C2A43"/>
    <w:rsid w:val="007C2ADC"/>
    <w:rsid w:val="007C2C7C"/>
    <w:rsid w:val="007C3064"/>
    <w:rsid w:val="007C3DC3"/>
    <w:rsid w:val="007C74CC"/>
    <w:rsid w:val="007C756B"/>
    <w:rsid w:val="007C7B1B"/>
    <w:rsid w:val="007C7B5C"/>
    <w:rsid w:val="007D08AC"/>
    <w:rsid w:val="007D0C1E"/>
    <w:rsid w:val="007D0D61"/>
    <w:rsid w:val="007D5CDC"/>
    <w:rsid w:val="007D60C0"/>
    <w:rsid w:val="007D6AA7"/>
    <w:rsid w:val="007E3565"/>
    <w:rsid w:val="007E3783"/>
    <w:rsid w:val="007E37E1"/>
    <w:rsid w:val="007E7273"/>
    <w:rsid w:val="007E7A09"/>
    <w:rsid w:val="007E7A75"/>
    <w:rsid w:val="007F14F2"/>
    <w:rsid w:val="007F164F"/>
    <w:rsid w:val="007F1AC6"/>
    <w:rsid w:val="007F4EDC"/>
    <w:rsid w:val="007F5BA0"/>
    <w:rsid w:val="007F5D26"/>
    <w:rsid w:val="007F7404"/>
    <w:rsid w:val="00800EBF"/>
    <w:rsid w:val="0080230C"/>
    <w:rsid w:val="00803CE9"/>
    <w:rsid w:val="0080699A"/>
    <w:rsid w:val="008076C7"/>
    <w:rsid w:val="008106C8"/>
    <w:rsid w:val="00812A8D"/>
    <w:rsid w:val="008144DE"/>
    <w:rsid w:val="00815B59"/>
    <w:rsid w:val="00815E15"/>
    <w:rsid w:val="00815EDB"/>
    <w:rsid w:val="00816226"/>
    <w:rsid w:val="008204A9"/>
    <w:rsid w:val="008215F3"/>
    <w:rsid w:val="00822DE1"/>
    <w:rsid w:val="00823179"/>
    <w:rsid w:val="00823B96"/>
    <w:rsid w:val="00823E77"/>
    <w:rsid w:val="0082485C"/>
    <w:rsid w:val="00825C32"/>
    <w:rsid w:val="00830D37"/>
    <w:rsid w:val="008319AE"/>
    <w:rsid w:val="0083284C"/>
    <w:rsid w:val="0083402F"/>
    <w:rsid w:val="00834D5E"/>
    <w:rsid w:val="00834E02"/>
    <w:rsid w:val="00836EF2"/>
    <w:rsid w:val="00837664"/>
    <w:rsid w:val="008379E0"/>
    <w:rsid w:val="00837AAC"/>
    <w:rsid w:val="00837B71"/>
    <w:rsid w:val="00837BB1"/>
    <w:rsid w:val="00843C42"/>
    <w:rsid w:val="0084420F"/>
    <w:rsid w:val="00846303"/>
    <w:rsid w:val="008467D3"/>
    <w:rsid w:val="008479B2"/>
    <w:rsid w:val="0085059A"/>
    <w:rsid w:val="00851661"/>
    <w:rsid w:val="008525FD"/>
    <w:rsid w:val="0085478B"/>
    <w:rsid w:val="00854819"/>
    <w:rsid w:val="008549D3"/>
    <w:rsid w:val="008566EF"/>
    <w:rsid w:val="00856A35"/>
    <w:rsid w:val="008577EE"/>
    <w:rsid w:val="0086091B"/>
    <w:rsid w:val="00862D4C"/>
    <w:rsid w:val="008645B1"/>
    <w:rsid w:val="00864F73"/>
    <w:rsid w:val="00872371"/>
    <w:rsid w:val="0087338C"/>
    <w:rsid w:val="008750F8"/>
    <w:rsid w:val="00876061"/>
    <w:rsid w:val="008773B1"/>
    <w:rsid w:val="008778FC"/>
    <w:rsid w:val="0088061D"/>
    <w:rsid w:val="0088086D"/>
    <w:rsid w:val="00880EA4"/>
    <w:rsid w:val="00883EFF"/>
    <w:rsid w:val="00884AD7"/>
    <w:rsid w:val="00885037"/>
    <w:rsid w:val="0088556C"/>
    <w:rsid w:val="008871C9"/>
    <w:rsid w:val="00887421"/>
    <w:rsid w:val="0088776E"/>
    <w:rsid w:val="00891C55"/>
    <w:rsid w:val="00892187"/>
    <w:rsid w:val="008A2692"/>
    <w:rsid w:val="008B1337"/>
    <w:rsid w:val="008B25B8"/>
    <w:rsid w:val="008B300C"/>
    <w:rsid w:val="008B3080"/>
    <w:rsid w:val="008B3614"/>
    <w:rsid w:val="008B6CC6"/>
    <w:rsid w:val="008B7E37"/>
    <w:rsid w:val="008B7F6D"/>
    <w:rsid w:val="008C16C4"/>
    <w:rsid w:val="008C2FDA"/>
    <w:rsid w:val="008C420F"/>
    <w:rsid w:val="008C600E"/>
    <w:rsid w:val="008D01B6"/>
    <w:rsid w:val="008D043B"/>
    <w:rsid w:val="008D299D"/>
    <w:rsid w:val="008D3900"/>
    <w:rsid w:val="008D4718"/>
    <w:rsid w:val="008D4A2B"/>
    <w:rsid w:val="008D5C7B"/>
    <w:rsid w:val="008D7226"/>
    <w:rsid w:val="008D77F5"/>
    <w:rsid w:val="008D7B95"/>
    <w:rsid w:val="008E0925"/>
    <w:rsid w:val="008E0CCB"/>
    <w:rsid w:val="008E23BF"/>
    <w:rsid w:val="008E3355"/>
    <w:rsid w:val="008E6AFF"/>
    <w:rsid w:val="008F038F"/>
    <w:rsid w:val="008F0553"/>
    <w:rsid w:val="008F1725"/>
    <w:rsid w:val="008F4E00"/>
    <w:rsid w:val="008F4EA5"/>
    <w:rsid w:val="008F552B"/>
    <w:rsid w:val="008F6053"/>
    <w:rsid w:val="008F7610"/>
    <w:rsid w:val="00900B50"/>
    <w:rsid w:val="00901CB9"/>
    <w:rsid w:val="00903555"/>
    <w:rsid w:val="0090387E"/>
    <w:rsid w:val="00903B2D"/>
    <w:rsid w:val="00904C3F"/>
    <w:rsid w:val="009053DA"/>
    <w:rsid w:val="00906778"/>
    <w:rsid w:val="00906B07"/>
    <w:rsid w:val="00907832"/>
    <w:rsid w:val="009103D4"/>
    <w:rsid w:val="00910D03"/>
    <w:rsid w:val="0091119A"/>
    <w:rsid w:val="00914E32"/>
    <w:rsid w:val="00914F6B"/>
    <w:rsid w:val="00915E67"/>
    <w:rsid w:val="00915F7D"/>
    <w:rsid w:val="00916BA9"/>
    <w:rsid w:val="00917A1D"/>
    <w:rsid w:val="00917B7A"/>
    <w:rsid w:val="00920D64"/>
    <w:rsid w:val="00921904"/>
    <w:rsid w:val="009233E0"/>
    <w:rsid w:val="00924886"/>
    <w:rsid w:val="0092491C"/>
    <w:rsid w:val="00926F0B"/>
    <w:rsid w:val="00927030"/>
    <w:rsid w:val="0092725E"/>
    <w:rsid w:val="00931154"/>
    <w:rsid w:val="00931BC4"/>
    <w:rsid w:val="00932ABF"/>
    <w:rsid w:val="00932C25"/>
    <w:rsid w:val="00933A80"/>
    <w:rsid w:val="00933BD3"/>
    <w:rsid w:val="00935118"/>
    <w:rsid w:val="00935579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124E"/>
    <w:rsid w:val="0095237F"/>
    <w:rsid w:val="009524AA"/>
    <w:rsid w:val="00952F35"/>
    <w:rsid w:val="00953000"/>
    <w:rsid w:val="00953B90"/>
    <w:rsid w:val="00954557"/>
    <w:rsid w:val="0095628D"/>
    <w:rsid w:val="00956D1B"/>
    <w:rsid w:val="00956F5E"/>
    <w:rsid w:val="009571D2"/>
    <w:rsid w:val="00957741"/>
    <w:rsid w:val="009609B4"/>
    <w:rsid w:val="00961CE4"/>
    <w:rsid w:val="00962AF5"/>
    <w:rsid w:val="00962F2A"/>
    <w:rsid w:val="00962F5F"/>
    <w:rsid w:val="0096623C"/>
    <w:rsid w:val="00967BE1"/>
    <w:rsid w:val="00970013"/>
    <w:rsid w:val="00970314"/>
    <w:rsid w:val="00971262"/>
    <w:rsid w:val="009748FC"/>
    <w:rsid w:val="0097492E"/>
    <w:rsid w:val="0097532F"/>
    <w:rsid w:val="009768EA"/>
    <w:rsid w:val="009779A0"/>
    <w:rsid w:val="009813C0"/>
    <w:rsid w:val="0098352B"/>
    <w:rsid w:val="0098569D"/>
    <w:rsid w:val="0098782F"/>
    <w:rsid w:val="00987DFC"/>
    <w:rsid w:val="00991FC6"/>
    <w:rsid w:val="0099209D"/>
    <w:rsid w:val="00992803"/>
    <w:rsid w:val="009928FD"/>
    <w:rsid w:val="0099447E"/>
    <w:rsid w:val="009956E4"/>
    <w:rsid w:val="00996EDE"/>
    <w:rsid w:val="00997DC2"/>
    <w:rsid w:val="009A05F4"/>
    <w:rsid w:val="009A1484"/>
    <w:rsid w:val="009A1B96"/>
    <w:rsid w:val="009A32C5"/>
    <w:rsid w:val="009A36DD"/>
    <w:rsid w:val="009B0E31"/>
    <w:rsid w:val="009B1058"/>
    <w:rsid w:val="009B17E4"/>
    <w:rsid w:val="009B280F"/>
    <w:rsid w:val="009B2894"/>
    <w:rsid w:val="009B3457"/>
    <w:rsid w:val="009B43E3"/>
    <w:rsid w:val="009B53CB"/>
    <w:rsid w:val="009B564D"/>
    <w:rsid w:val="009B6A0E"/>
    <w:rsid w:val="009C091B"/>
    <w:rsid w:val="009C0B5E"/>
    <w:rsid w:val="009C1DBB"/>
    <w:rsid w:val="009C440F"/>
    <w:rsid w:val="009C61E0"/>
    <w:rsid w:val="009D0247"/>
    <w:rsid w:val="009D3CDA"/>
    <w:rsid w:val="009E04C6"/>
    <w:rsid w:val="009E1929"/>
    <w:rsid w:val="009E2771"/>
    <w:rsid w:val="009E2994"/>
    <w:rsid w:val="009E2B03"/>
    <w:rsid w:val="009E54CE"/>
    <w:rsid w:val="009E5E42"/>
    <w:rsid w:val="009F26A1"/>
    <w:rsid w:val="009F2D32"/>
    <w:rsid w:val="009F343B"/>
    <w:rsid w:val="009F4E4F"/>
    <w:rsid w:val="009F71DC"/>
    <w:rsid w:val="00A017C5"/>
    <w:rsid w:val="00A02559"/>
    <w:rsid w:val="00A05FBB"/>
    <w:rsid w:val="00A065C2"/>
    <w:rsid w:val="00A07AC1"/>
    <w:rsid w:val="00A1074C"/>
    <w:rsid w:val="00A12107"/>
    <w:rsid w:val="00A1329F"/>
    <w:rsid w:val="00A16B37"/>
    <w:rsid w:val="00A171A9"/>
    <w:rsid w:val="00A17A4E"/>
    <w:rsid w:val="00A17D8D"/>
    <w:rsid w:val="00A20A71"/>
    <w:rsid w:val="00A21932"/>
    <w:rsid w:val="00A222D8"/>
    <w:rsid w:val="00A2796B"/>
    <w:rsid w:val="00A30E4E"/>
    <w:rsid w:val="00A314D6"/>
    <w:rsid w:val="00A338D4"/>
    <w:rsid w:val="00A34555"/>
    <w:rsid w:val="00A35AC9"/>
    <w:rsid w:val="00A401E9"/>
    <w:rsid w:val="00A408E7"/>
    <w:rsid w:val="00A41E67"/>
    <w:rsid w:val="00A4307D"/>
    <w:rsid w:val="00A44A75"/>
    <w:rsid w:val="00A451C5"/>
    <w:rsid w:val="00A461FC"/>
    <w:rsid w:val="00A466FD"/>
    <w:rsid w:val="00A47FB0"/>
    <w:rsid w:val="00A50C16"/>
    <w:rsid w:val="00A50C40"/>
    <w:rsid w:val="00A51B51"/>
    <w:rsid w:val="00A51C23"/>
    <w:rsid w:val="00A53D92"/>
    <w:rsid w:val="00A5573F"/>
    <w:rsid w:val="00A56A1B"/>
    <w:rsid w:val="00A576B5"/>
    <w:rsid w:val="00A63408"/>
    <w:rsid w:val="00A65BCA"/>
    <w:rsid w:val="00A66D61"/>
    <w:rsid w:val="00A6772E"/>
    <w:rsid w:val="00A73175"/>
    <w:rsid w:val="00A76450"/>
    <w:rsid w:val="00A769D5"/>
    <w:rsid w:val="00A76B80"/>
    <w:rsid w:val="00A7780A"/>
    <w:rsid w:val="00A81412"/>
    <w:rsid w:val="00A83105"/>
    <w:rsid w:val="00A8416F"/>
    <w:rsid w:val="00A8440F"/>
    <w:rsid w:val="00A84F5F"/>
    <w:rsid w:val="00A85134"/>
    <w:rsid w:val="00A85499"/>
    <w:rsid w:val="00A85ABB"/>
    <w:rsid w:val="00A8613B"/>
    <w:rsid w:val="00A86FA8"/>
    <w:rsid w:val="00A90037"/>
    <w:rsid w:val="00A9015D"/>
    <w:rsid w:val="00A908BD"/>
    <w:rsid w:val="00A91227"/>
    <w:rsid w:val="00A921E1"/>
    <w:rsid w:val="00A95A00"/>
    <w:rsid w:val="00A97094"/>
    <w:rsid w:val="00AA1101"/>
    <w:rsid w:val="00AA594A"/>
    <w:rsid w:val="00AA5FCC"/>
    <w:rsid w:val="00AA629B"/>
    <w:rsid w:val="00AA72D8"/>
    <w:rsid w:val="00AA7301"/>
    <w:rsid w:val="00AA7897"/>
    <w:rsid w:val="00AB059B"/>
    <w:rsid w:val="00AB09B9"/>
    <w:rsid w:val="00AB0BF6"/>
    <w:rsid w:val="00AB1312"/>
    <w:rsid w:val="00AB4768"/>
    <w:rsid w:val="00AB5CDF"/>
    <w:rsid w:val="00AB639F"/>
    <w:rsid w:val="00AC0664"/>
    <w:rsid w:val="00AC2404"/>
    <w:rsid w:val="00AC24A4"/>
    <w:rsid w:val="00AC71AE"/>
    <w:rsid w:val="00AD03A0"/>
    <w:rsid w:val="00AD2253"/>
    <w:rsid w:val="00AD5BC0"/>
    <w:rsid w:val="00AD6A47"/>
    <w:rsid w:val="00AD7778"/>
    <w:rsid w:val="00AE1AFD"/>
    <w:rsid w:val="00AE2B62"/>
    <w:rsid w:val="00AE300D"/>
    <w:rsid w:val="00AE3E31"/>
    <w:rsid w:val="00AE5173"/>
    <w:rsid w:val="00AE5D21"/>
    <w:rsid w:val="00AE738C"/>
    <w:rsid w:val="00AE7F54"/>
    <w:rsid w:val="00AF07F9"/>
    <w:rsid w:val="00AF0E0B"/>
    <w:rsid w:val="00AF2BF4"/>
    <w:rsid w:val="00AF4DA5"/>
    <w:rsid w:val="00AF5C7B"/>
    <w:rsid w:val="00AF61C8"/>
    <w:rsid w:val="00B03978"/>
    <w:rsid w:val="00B03EC2"/>
    <w:rsid w:val="00B042C7"/>
    <w:rsid w:val="00B046BD"/>
    <w:rsid w:val="00B0572A"/>
    <w:rsid w:val="00B05EC7"/>
    <w:rsid w:val="00B06BDE"/>
    <w:rsid w:val="00B0773A"/>
    <w:rsid w:val="00B131B6"/>
    <w:rsid w:val="00B15D97"/>
    <w:rsid w:val="00B223CE"/>
    <w:rsid w:val="00B227F2"/>
    <w:rsid w:val="00B24D01"/>
    <w:rsid w:val="00B265F2"/>
    <w:rsid w:val="00B266B9"/>
    <w:rsid w:val="00B2706B"/>
    <w:rsid w:val="00B27999"/>
    <w:rsid w:val="00B31D66"/>
    <w:rsid w:val="00B329BE"/>
    <w:rsid w:val="00B332BE"/>
    <w:rsid w:val="00B367D8"/>
    <w:rsid w:val="00B379BB"/>
    <w:rsid w:val="00B403D1"/>
    <w:rsid w:val="00B40F27"/>
    <w:rsid w:val="00B415BA"/>
    <w:rsid w:val="00B41CA6"/>
    <w:rsid w:val="00B42543"/>
    <w:rsid w:val="00B439E3"/>
    <w:rsid w:val="00B43ABA"/>
    <w:rsid w:val="00B4415E"/>
    <w:rsid w:val="00B441D5"/>
    <w:rsid w:val="00B44532"/>
    <w:rsid w:val="00B44562"/>
    <w:rsid w:val="00B455F0"/>
    <w:rsid w:val="00B46073"/>
    <w:rsid w:val="00B47503"/>
    <w:rsid w:val="00B50DF3"/>
    <w:rsid w:val="00B52DF4"/>
    <w:rsid w:val="00B533E3"/>
    <w:rsid w:val="00B55460"/>
    <w:rsid w:val="00B5788E"/>
    <w:rsid w:val="00B61471"/>
    <w:rsid w:val="00B623BC"/>
    <w:rsid w:val="00B62FDA"/>
    <w:rsid w:val="00B64227"/>
    <w:rsid w:val="00B64285"/>
    <w:rsid w:val="00B6502D"/>
    <w:rsid w:val="00B666DB"/>
    <w:rsid w:val="00B66D72"/>
    <w:rsid w:val="00B67502"/>
    <w:rsid w:val="00B67547"/>
    <w:rsid w:val="00B7185A"/>
    <w:rsid w:val="00B72439"/>
    <w:rsid w:val="00B73621"/>
    <w:rsid w:val="00B73B11"/>
    <w:rsid w:val="00B73C5C"/>
    <w:rsid w:val="00B77557"/>
    <w:rsid w:val="00B77B8C"/>
    <w:rsid w:val="00B81826"/>
    <w:rsid w:val="00B81D81"/>
    <w:rsid w:val="00B81FDA"/>
    <w:rsid w:val="00B838A2"/>
    <w:rsid w:val="00B8456D"/>
    <w:rsid w:val="00B85262"/>
    <w:rsid w:val="00B926CD"/>
    <w:rsid w:val="00B9299A"/>
    <w:rsid w:val="00B93203"/>
    <w:rsid w:val="00B93885"/>
    <w:rsid w:val="00B95A14"/>
    <w:rsid w:val="00B95C96"/>
    <w:rsid w:val="00B967BE"/>
    <w:rsid w:val="00B96B4E"/>
    <w:rsid w:val="00B96EED"/>
    <w:rsid w:val="00B96FDC"/>
    <w:rsid w:val="00BA082E"/>
    <w:rsid w:val="00BA0A31"/>
    <w:rsid w:val="00BA122A"/>
    <w:rsid w:val="00BA2577"/>
    <w:rsid w:val="00BA2682"/>
    <w:rsid w:val="00BA2DBF"/>
    <w:rsid w:val="00BA3D10"/>
    <w:rsid w:val="00BA49A2"/>
    <w:rsid w:val="00BA4B0E"/>
    <w:rsid w:val="00BA4DE2"/>
    <w:rsid w:val="00BA5437"/>
    <w:rsid w:val="00BA59CB"/>
    <w:rsid w:val="00BA6323"/>
    <w:rsid w:val="00BB0B44"/>
    <w:rsid w:val="00BB1304"/>
    <w:rsid w:val="00BB15ED"/>
    <w:rsid w:val="00BB196C"/>
    <w:rsid w:val="00BB2B14"/>
    <w:rsid w:val="00BB757F"/>
    <w:rsid w:val="00BC0675"/>
    <w:rsid w:val="00BC0B43"/>
    <w:rsid w:val="00BC3AA9"/>
    <w:rsid w:val="00BC3E2B"/>
    <w:rsid w:val="00BC5534"/>
    <w:rsid w:val="00BC6176"/>
    <w:rsid w:val="00BC6F11"/>
    <w:rsid w:val="00BD01D1"/>
    <w:rsid w:val="00BD0ED2"/>
    <w:rsid w:val="00BD3840"/>
    <w:rsid w:val="00BD4406"/>
    <w:rsid w:val="00BD512E"/>
    <w:rsid w:val="00BD6744"/>
    <w:rsid w:val="00BD6924"/>
    <w:rsid w:val="00BD7E5D"/>
    <w:rsid w:val="00BE0EE3"/>
    <w:rsid w:val="00BE1057"/>
    <w:rsid w:val="00BE279F"/>
    <w:rsid w:val="00BE3B82"/>
    <w:rsid w:val="00BE497F"/>
    <w:rsid w:val="00BE50A3"/>
    <w:rsid w:val="00BF183C"/>
    <w:rsid w:val="00BF2361"/>
    <w:rsid w:val="00BF4ED8"/>
    <w:rsid w:val="00BF5800"/>
    <w:rsid w:val="00BF5C4D"/>
    <w:rsid w:val="00BF5D42"/>
    <w:rsid w:val="00BF684A"/>
    <w:rsid w:val="00BF6C9E"/>
    <w:rsid w:val="00C00437"/>
    <w:rsid w:val="00C0077B"/>
    <w:rsid w:val="00C00843"/>
    <w:rsid w:val="00C01346"/>
    <w:rsid w:val="00C01787"/>
    <w:rsid w:val="00C01A34"/>
    <w:rsid w:val="00C03E28"/>
    <w:rsid w:val="00C04017"/>
    <w:rsid w:val="00C055DB"/>
    <w:rsid w:val="00C11B7C"/>
    <w:rsid w:val="00C12BA6"/>
    <w:rsid w:val="00C12C95"/>
    <w:rsid w:val="00C136C6"/>
    <w:rsid w:val="00C14247"/>
    <w:rsid w:val="00C14532"/>
    <w:rsid w:val="00C15650"/>
    <w:rsid w:val="00C178D1"/>
    <w:rsid w:val="00C17BB9"/>
    <w:rsid w:val="00C17D6A"/>
    <w:rsid w:val="00C20C43"/>
    <w:rsid w:val="00C25D91"/>
    <w:rsid w:val="00C25F70"/>
    <w:rsid w:val="00C272BF"/>
    <w:rsid w:val="00C302E8"/>
    <w:rsid w:val="00C31C3A"/>
    <w:rsid w:val="00C320C9"/>
    <w:rsid w:val="00C322BA"/>
    <w:rsid w:val="00C335F8"/>
    <w:rsid w:val="00C337D1"/>
    <w:rsid w:val="00C338B8"/>
    <w:rsid w:val="00C40448"/>
    <w:rsid w:val="00C42A1F"/>
    <w:rsid w:val="00C42FDF"/>
    <w:rsid w:val="00C445DB"/>
    <w:rsid w:val="00C454F9"/>
    <w:rsid w:val="00C45954"/>
    <w:rsid w:val="00C46D58"/>
    <w:rsid w:val="00C471BA"/>
    <w:rsid w:val="00C5000D"/>
    <w:rsid w:val="00C52B29"/>
    <w:rsid w:val="00C547E8"/>
    <w:rsid w:val="00C55EA9"/>
    <w:rsid w:val="00C60588"/>
    <w:rsid w:val="00C60FC9"/>
    <w:rsid w:val="00C6129C"/>
    <w:rsid w:val="00C629E0"/>
    <w:rsid w:val="00C643F2"/>
    <w:rsid w:val="00C647A5"/>
    <w:rsid w:val="00C71474"/>
    <w:rsid w:val="00C718C1"/>
    <w:rsid w:val="00C71ED1"/>
    <w:rsid w:val="00C72B6C"/>
    <w:rsid w:val="00C75156"/>
    <w:rsid w:val="00C751D5"/>
    <w:rsid w:val="00C75D34"/>
    <w:rsid w:val="00C768B0"/>
    <w:rsid w:val="00C7711C"/>
    <w:rsid w:val="00C77F57"/>
    <w:rsid w:val="00C80AAD"/>
    <w:rsid w:val="00C80D8C"/>
    <w:rsid w:val="00C81F63"/>
    <w:rsid w:val="00C8328D"/>
    <w:rsid w:val="00C87469"/>
    <w:rsid w:val="00C900E5"/>
    <w:rsid w:val="00C905AF"/>
    <w:rsid w:val="00C91523"/>
    <w:rsid w:val="00C925F6"/>
    <w:rsid w:val="00C95346"/>
    <w:rsid w:val="00C972E6"/>
    <w:rsid w:val="00C97450"/>
    <w:rsid w:val="00CA0CD3"/>
    <w:rsid w:val="00CA0EA3"/>
    <w:rsid w:val="00CA172E"/>
    <w:rsid w:val="00CA1DEE"/>
    <w:rsid w:val="00CA2B41"/>
    <w:rsid w:val="00CA5C0A"/>
    <w:rsid w:val="00CA746D"/>
    <w:rsid w:val="00CB111F"/>
    <w:rsid w:val="00CB1750"/>
    <w:rsid w:val="00CB17EF"/>
    <w:rsid w:val="00CB337F"/>
    <w:rsid w:val="00CB49DC"/>
    <w:rsid w:val="00CB4E08"/>
    <w:rsid w:val="00CB5FD6"/>
    <w:rsid w:val="00CB66CB"/>
    <w:rsid w:val="00CC1A20"/>
    <w:rsid w:val="00CC54A5"/>
    <w:rsid w:val="00CC5CC8"/>
    <w:rsid w:val="00CC7A2C"/>
    <w:rsid w:val="00CD1386"/>
    <w:rsid w:val="00CD1CEF"/>
    <w:rsid w:val="00CD481E"/>
    <w:rsid w:val="00CD4989"/>
    <w:rsid w:val="00CD6315"/>
    <w:rsid w:val="00CD63EC"/>
    <w:rsid w:val="00CD7C85"/>
    <w:rsid w:val="00CE08A5"/>
    <w:rsid w:val="00CE13A1"/>
    <w:rsid w:val="00CE2837"/>
    <w:rsid w:val="00CE310A"/>
    <w:rsid w:val="00CE572E"/>
    <w:rsid w:val="00CE5B0E"/>
    <w:rsid w:val="00CE6788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116AE"/>
    <w:rsid w:val="00D14F8B"/>
    <w:rsid w:val="00D1572F"/>
    <w:rsid w:val="00D159B9"/>
    <w:rsid w:val="00D15D38"/>
    <w:rsid w:val="00D1624B"/>
    <w:rsid w:val="00D16F6E"/>
    <w:rsid w:val="00D1777B"/>
    <w:rsid w:val="00D20857"/>
    <w:rsid w:val="00D22E4C"/>
    <w:rsid w:val="00D27E3C"/>
    <w:rsid w:val="00D32065"/>
    <w:rsid w:val="00D3254C"/>
    <w:rsid w:val="00D34F35"/>
    <w:rsid w:val="00D35D7E"/>
    <w:rsid w:val="00D3640C"/>
    <w:rsid w:val="00D36AC0"/>
    <w:rsid w:val="00D378F6"/>
    <w:rsid w:val="00D42944"/>
    <w:rsid w:val="00D43455"/>
    <w:rsid w:val="00D435D0"/>
    <w:rsid w:val="00D44581"/>
    <w:rsid w:val="00D45659"/>
    <w:rsid w:val="00D462B7"/>
    <w:rsid w:val="00D51BB8"/>
    <w:rsid w:val="00D52BCD"/>
    <w:rsid w:val="00D536E3"/>
    <w:rsid w:val="00D53A31"/>
    <w:rsid w:val="00D54275"/>
    <w:rsid w:val="00D571A4"/>
    <w:rsid w:val="00D57560"/>
    <w:rsid w:val="00D623E0"/>
    <w:rsid w:val="00D62B3F"/>
    <w:rsid w:val="00D646D9"/>
    <w:rsid w:val="00D6472C"/>
    <w:rsid w:val="00D653D7"/>
    <w:rsid w:val="00D67771"/>
    <w:rsid w:val="00D71449"/>
    <w:rsid w:val="00D71788"/>
    <w:rsid w:val="00D71825"/>
    <w:rsid w:val="00D71A24"/>
    <w:rsid w:val="00D7339B"/>
    <w:rsid w:val="00D74D5C"/>
    <w:rsid w:val="00D75624"/>
    <w:rsid w:val="00D75CEF"/>
    <w:rsid w:val="00D75E4C"/>
    <w:rsid w:val="00D8049A"/>
    <w:rsid w:val="00D808C9"/>
    <w:rsid w:val="00D80D97"/>
    <w:rsid w:val="00D814F5"/>
    <w:rsid w:val="00D821F6"/>
    <w:rsid w:val="00D83881"/>
    <w:rsid w:val="00D84EB7"/>
    <w:rsid w:val="00D851F0"/>
    <w:rsid w:val="00D8553B"/>
    <w:rsid w:val="00D85C50"/>
    <w:rsid w:val="00D8618B"/>
    <w:rsid w:val="00D91334"/>
    <w:rsid w:val="00D9462B"/>
    <w:rsid w:val="00D952EE"/>
    <w:rsid w:val="00D972CE"/>
    <w:rsid w:val="00D97A14"/>
    <w:rsid w:val="00DA0E85"/>
    <w:rsid w:val="00DA3A70"/>
    <w:rsid w:val="00DA3C22"/>
    <w:rsid w:val="00DA4BF3"/>
    <w:rsid w:val="00DA4CF4"/>
    <w:rsid w:val="00DA69A7"/>
    <w:rsid w:val="00DB0186"/>
    <w:rsid w:val="00DB0B60"/>
    <w:rsid w:val="00DB35D1"/>
    <w:rsid w:val="00DB4EC1"/>
    <w:rsid w:val="00DB63CD"/>
    <w:rsid w:val="00DB6485"/>
    <w:rsid w:val="00DC0187"/>
    <w:rsid w:val="00DC08E6"/>
    <w:rsid w:val="00DC0BE2"/>
    <w:rsid w:val="00DC3BB7"/>
    <w:rsid w:val="00DC5017"/>
    <w:rsid w:val="00DC5AFB"/>
    <w:rsid w:val="00DC5C5D"/>
    <w:rsid w:val="00DD0D60"/>
    <w:rsid w:val="00DD1B4F"/>
    <w:rsid w:val="00DD1E18"/>
    <w:rsid w:val="00DD1E94"/>
    <w:rsid w:val="00DD6675"/>
    <w:rsid w:val="00DE0024"/>
    <w:rsid w:val="00DE21D6"/>
    <w:rsid w:val="00DE4D87"/>
    <w:rsid w:val="00DE7937"/>
    <w:rsid w:val="00DE7BCA"/>
    <w:rsid w:val="00DF57CE"/>
    <w:rsid w:val="00DF6429"/>
    <w:rsid w:val="00DF6A29"/>
    <w:rsid w:val="00E00B9E"/>
    <w:rsid w:val="00E0637E"/>
    <w:rsid w:val="00E06796"/>
    <w:rsid w:val="00E10BB3"/>
    <w:rsid w:val="00E10C00"/>
    <w:rsid w:val="00E13249"/>
    <w:rsid w:val="00E151A3"/>
    <w:rsid w:val="00E20A4B"/>
    <w:rsid w:val="00E2248B"/>
    <w:rsid w:val="00E229A1"/>
    <w:rsid w:val="00E23713"/>
    <w:rsid w:val="00E23AF2"/>
    <w:rsid w:val="00E2627D"/>
    <w:rsid w:val="00E26B2F"/>
    <w:rsid w:val="00E30A74"/>
    <w:rsid w:val="00E30BF6"/>
    <w:rsid w:val="00E323A6"/>
    <w:rsid w:val="00E32ACC"/>
    <w:rsid w:val="00E32C2D"/>
    <w:rsid w:val="00E3399F"/>
    <w:rsid w:val="00E35313"/>
    <w:rsid w:val="00E377B8"/>
    <w:rsid w:val="00E4247F"/>
    <w:rsid w:val="00E43D35"/>
    <w:rsid w:val="00E50E70"/>
    <w:rsid w:val="00E510E6"/>
    <w:rsid w:val="00E516C3"/>
    <w:rsid w:val="00E51E65"/>
    <w:rsid w:val="00E524FC"/>
    <w:rsid w:val="00E52D0E"/>
    <w:rsid w:val="00E53622"/>
    <w:rsid w:val="00E547CE"/>
    <w:rsid w:val="00E570E4"/>
    <w:rsid w:val="00E574D4"/>
    <w:rsid w:val="00E6039E"/>
    <w:rsid w:val="00E603BE"/>
    <w:rsid w:val="00E612CE"/>
    <w:rsid w:val="00E61BEC"/>
    <w:rsid w:val="00E6392E"/>
    <w:rsid w:val="00E63DA5"/>
    <w:rsid w:val="00E6426D"/>
    <w:rsid w:val="00E64D92"/>
    <w:rsid w:val="00E64F04"/>
    <w:rsid w:val="00E653AD"/>
    <w:rsid w:val="00E66F44"/>
    <w:rsid w:val="00E67821"/>
    <w:rsid w:val="00E67844"/>
    <w:rsid w:val="00E67926"/>
    <w:rsid w:val="00E67987"/>
    <w:rsid w:val="00E71C8F"/>
    <w:rsid w:val="00E72758"/>
    <w:rsid w:val="00E73B42"/>
    <w:rsid w:val="00E73F57"/>
    <w:rsid w:val="00E75276"/>
    <w:rsid w:val="00E77DBD"/>
    <w:rsid w:val="00E804FD"/>
    <w:rsid w:val="00E80752"/>
    <w:rsid w:val="00E80AA0"/>
    <w:rsid w:val="00E82533"/>
    <w:rsid w:val="00E82A1A"/>
    <w:rsid w:val="00E83981"/>
    <w:rsid w:val="00E904DD"/>
    <w:rsid w:val="00E90BFB"/>
    <w:rsid w:val="00E90CFD"/>
    <w:rsid w:val="00E91D42"/>
    <w:rsid w:val="00E91F1A"/>
    <w:rsid w:val="00E93964"/>
    <w:rsid w:val="00E940D0"/>
    <w:rsid w:val="00E94186"/>
    <w:rsid w:val="00E95C71"/>
    <w:rsid w:val="00E966B9"/>
    <w:rsid w:val="00E974AB"/>
    <w:rsid w:val="00E97BC5"/>
    <w:rsid w:val="00E97E7D"/>
    <w:rsid w:val="00EA00E1"/>
    <w:rsid w:val="00EA0DBF"/>
    <w:rsid w:val="00EA2664"/>
    <w:rsid w:val="00EA2DB6"/>
    <w:rsid w:val="00EA3293"/>
    <w:rsid w:val="00EA4EBF"/>
    <w:rsid w:val="00EA6B8C"/>
    <w:rsid w:val="00EA756A"/>
    <w:rsid w:val="00EB0D89"/>
    <w:rsid w:val="00EB1BDA"/>
    <w:rsid w:val="00EB37EB"/>
    <w:rsid w:val="00EB4EB5"/>
    <w:rsid w:val="00EC5926"/>
    <w:rsid w:val="00EC64AC"/>
    <w:rsid w:val="00EC6DE9"/>
    <w:rsid w:val="00EC7753"/>
    <w:rsid w:val="00ED1DE2"/>
    <w:rsid w:val="00ED48F7"/>
    <w:rsid w:val="00ED4AA1"/>
    <w:rsid w:val="00ED5C13"/>
    <w:rsid w:val="00ED5C73"/>
    <w:rsid w:val="00ED7466"/>
    <w:rsid w:val="00ED7BAA"/>
    <w:rsid w:val="00EE0BD5"/>
    <w:rsid w:val="00EE0EAB"/>
    <w:rsid w:val="00EE2432"/>
    <w:rsid w:val="00EE32B8"/>
    <w:rsid w:val="00EE356D"/>
    <w:rsid w:val="00EE4560"/>
    <w:rsid w:val="00EE4656"/>
    <w:rsid w:val="00EE5406"/>
    <w:rsid w:val="00EE546B"/>
    <w:rsid w:val="00EE5632"/>
    <w:rsid w:val="00EE5B9F"/>
    <w:rsid w:val="00EE5E6D"/>
    <w:rsid w:val="00EF3B2F"/>
    <w:rsid w:val="00EF6C26"/>
    <w:rsid w:val="00EF7345"/>
    <w:rsid w:val="00EF7690"/>
    <w:rsid w:val="00EF7917"/>
    <w:rsid w:val="00EF7C45"/>
    <w:rsid w:val="00EF7E86"/>
    <w:rsid w:val="00F01D49"/>
    <w:rsid w:val="00F0298E"/>
    <w:rsid w:val="00F030AB"/>
    <w:rsid w:val="00F030CE"/>
    <w:rsid w:val="00F03DC6"/>
    <w:rsid w:val="00F07349"/>
    <w:rsid w:val="00F105BD"/>
    <w:rsid w:val="00F113C7"/>
    <w:rsid w:val="00F118BB"/>
    <w:rsid w:val="00F1223D"/>
    <w:rsid w:val="00F12A49"/>
    <w:rsid w:val="00F12F85"/>
    <w:rsid w:val="00F16102"/>
    <w:rsid w:val="00F1733A"/>
    <w:rsid w:val="00F17813"/>
    <w:rsid w:val="00F20677"/>
    <w:rsid w:val="00F21CC3"/>
    <w:rsid w:val="00F3086A"/>
    <w:rsid w:val="00F30BCA"/>
    <w:rsid w:val="00F30ECC"/>
    <w:rsid w:val="00F34B20"/>
    <w:rsid w:val="00F35454"/>
    <w:rsid w:val="00F404D1"/>
    <w:rsid w:val="00F40CCD"/>
    <w:rsid w:val="00F44414"/>
    <w:rsid w:val="00F4602C"/>
    <w:rsid w:val="00F5046A"/>
    <w:rsid w:val="00F51BF3"/>
    <w:rsid w:val="00F51CE5"/>
    <w:rsid w:val="00F521D5"/>
    <w:rsid w:val="00F52FFF"/>
    <w:rsid w:val="00F55E0A"/>
    <w:rsid w:val="00F57E12"/>
    <w:rsid w:val="00F60452"/>
    <w:rsid w:val="00F60E68"/>
    <w:rsid w:val="00F61DC2"/>
    <w:rsid w:val="00F62554"/>
    <w:rsid w:val="00F63D31"/>
    <w:rsid w:val="00F64EB4"/>
    <w:rsid w:val="00F661C9"/>
    <w:rsid w:val="00F6744F"/>
    <w:rsid w:val="00F700BA"/>
    <w:rsid w:val="00F70C2F"/>
    <w:rsid w:val="00F71761"/>
    <w:rsid w:val="00F72994"/>
    <w:rsid w:val="00F7326C"/>
    <w:rsid w:val="00F75927"/>
    <w:rsid w:val="00F76B4A"/>
    <w:rsid w:val="00F8066B"/>
    <w:rsid w:val="00F80834"/>
    <w:rsid w:val="00F80C68"/>
    <w:rsid w:val="00F81EE2"/>
    <w:rsid w:val="00F825E0"/>
    <w:rsid w:val="00F83AB3"/>
    <w:rsid w:val="00F85119"/>
    <w:rsid w:val="00F86B9B"/>
    <w:rsid w:val="00F8756A"/>
    <w:rsid w:val="00F87841"/>
    <w:rsid w:val="00F931D7"/>
    <w:rsid w:val="00F976CE"/>
    <w:rsid w:val="00FA2320"/>
    <w:rsid w:val="00FA450C"/>
    <w:rsid w:val="00FA4DFB"/>
    <w:rsid w:val="00FA7B54"/>
    <w:rsid w:val="00FB1D5C"/>
    <w:rsid w:val="00FB22ED"/>
    <w:rsid w:val="00FB3710"/>
    <w:rsid w:val="00FB44ED"/>
    <w:rsid w:val="00FB474F"/>
    <w:rsid w:val="00FB4814"/>
    <w:rsid w:val="00FB49CE"/>
    <w:rsid w:val="00FB5777"/>
    <w:rsid w:val="00FB5D5A"/>
    <w:rsid w:val="00FB6327"/>
    <w:rsid w:val="00FB65A0"/>
    <w:rsid w:val="00FB7231"/>
    <w:rsid w:val="00FC0C10"/>
    <w:rsid w:val="00FC3A03"/>
    <w:rsid w:val="00FC4CB2"/>
    <w:rsid w:val="00FC6104"/>
    <w:rsid w:val="00FC786A"/>
    <w:rsid w:val="00FC7DFB"/>
    <w:rsid w:val="00FD0B05"/>
    <w:rsid w:val="00FD144C"/>
    <w:rsid w:val="00FD15A4"/>
    <w:rsid w:val="00FD33E3"/>
    <w:rsid w:val="00FD3E09"/>
    <w:rsid w:val="00FD6D23"/>
    <w:rsid w:val="00FE0CEE"/>
    <w:rsid w:val="00FE0EDC"/>
    <w:rsid w:val="00FE115D"/>
    <w:rsid w:val="00FE2E9C"/>
    <w:rsid w:val="00FE44AE"/>
    <w:rsid w:val="00FE4973"/>
    <w:rsid w:val="00FE586D"/>
    <w:rsid w:val="00FE700D"/>
    <w:rsid w:val="00FE7D29"/>
    <w:rsid w:val="00FE7DE2"/>
    <w:rsid w:val="00FF069E"/>
    <w:rsid w:val="00FF1CCE"/>
    <w:rsid w:val="00FF533D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2DB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6B0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DB9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07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D27E3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  <w:ind w:left="1440" w:right="1440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D27E3C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  <w:style w:type="table" w:styleId="PlainTable1">
    <w:name w:val="Plain Table 1"/>
    <w:basedOn w:val="TableNormal"/>
    <w:uiPriority w:val="41"/>
    <w:rsid w:val="001D3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33041"/>
    <w:pPr>
      <w:spacing w:after="100"/>
      <w:ind w:left="40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49282B-67B3-426A-88CF-06741A57A774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dcmitype/"/>
    <ds:schemaRef ds:uri="http://purl.org/dc/terms/"/>
    <ds:schemaRef ds:uri="fc2bff61-6a31-4c51-9f32-b9bba46405e5"/>
    <ds:schemaRef ds:uri="cc9255bc-4d99-4f42-bba5-857cbcc6e725"/>
  </ds:schemaRefs>
</ds:datastoreItem>
</file>

<file path=customXml/itemProps3.xml><?xml version="1.0" encoding="utf-8"?>
<ds:datastoreItem xmlns:ds="http://schemas.openxmlformats.org/officeDocument/2006/customXml" ds:itemID="{F3D352BD-A389-4E68-9D82-FA4447C25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6F6C8B-4ED4-4AE8-ACF6-DEA6CAB6E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</Template>
  <TotalTime>103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Caron, Abbygail</cp:lastModifiedBy>
  <cp:revision>66</cp:revision>
  <cp:lastPrinted>2020-03-09T16:27:00Z</cp:lastPrinted>
  <dcterms:created xsi:type="dcterms:W3CDTF">2021-07-28T13:59:00Z</dcterms:created>
  <dcterms:modified xsi:type="dcterms:W3CDTF">2022-01-31T16:00:00Z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