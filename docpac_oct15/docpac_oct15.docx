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2C6" w14:textId="5316C6C5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>Oct</w:t>
      </w:r>
      <w:r w:rsidR="004C382F">
        <w:rPr>
          <w:rStyle w:val="BookTitle"/>
          <w:sz w:val="24"/>
          <w:szCs w:val="24"/>
        </w:rPr>
        <w:t xml:space="preserve"> 15</w:t>
      </w:r>
      <w:r w:rsidR="003818A1" w:rsidRPr="003818A1">
        <w:rPr>
          <w:rStyle w:val="BookTitle"/>
          <w:sz w:val="24"/>
          <w:szCs w:val="24"/>
          <w:vertAlign w:val="superscript"/>
        </w:rPr>
        <w:t>th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4EBB5F74" w14:textId="0392FAFB" w:rsidR="003C23B2" w:rsidRDefault="004C382F" w:rsidP="008C3DE2">
      <w:pPr>
        <w:pStyle w:val="ListParagraph"/>
        <w:numPr>
          <w:ilvl w:val="0"/>
          <w:numId w:val="1"/>
        </w:numPr>
      </w:pPr>
      <w:r>
        <w:t>Ensure your Codecademy is up to date</w:t>
      </w:r>
    </w:p>
    <w:p w14:paraId="38B31FE3" w14:textId="5DF13F6F" w:rsidR="00082F87" w:rsidRDefault="00082F87" w:rsidP="008C3DE2">
      <w:pPr>
        <w:pStyle w:val="ListParagraph"/>
        <w:numPr>
          <w:ilvl w:val="0"/>
          <w:numId w:val="1"/>
        </w:numPr>
      </w:pPr>
      <w:r>
        <w:t xml:space="preserve">Analyze </w:t>
      </w:r>
      <w:r w:rsidR="00227FD2">
        <w:t>Merit</w:t>
      </w:r>
      <w:r w:rsidR="005C7B75">
        <w:t>ocracy and Team Composition</w:t>
      </w:r>
    </w:p>
    <w:p w14:paraId="16761C85" w14:textId="1CA2EEC6" w:rsidR="004C382F" w:rsidRDefault="00E736BA" w:rsidP="008C3DE2">
      <w:pPr>
        <w:pStyle w:val="ListParagraph"/>
        <w:numPr>
          <w:ilvl w:val="0"/>
          <w:numId w:val="1"/>
        </w:numPr>
      </w:pPr>
      <w:r>
        <w:t>Understand the difference between HTTP GET and HTTP POST requests</w:t>
      </w:r>
    </w:p>
    <w:p w14:paraId="19ADBA99" w14:textId="00DA588D" w:rsidR="00C252CF" w:rsidRDefault="00E736BA" w:rsidP="008C3DE2">
      <w:pPr>
        <w:pStyle w:val="ListParagraph"/>
        <w:numPr>
          <w:ilvl w:val="0"/>
          <w:numId w:val="1"/>
        </w:numPr>
      </w:pPr>
      <w:r>
        <w:t xml:space="preserve">Accept and handle POST requests </w:t>
      </w:r>
      <w:r w:rsidR="003E25AE">
        <w:t xml:space="preserve">and parameters </w:t>
      </w:r>
      <w:r>
        <w:t>in ExpressJS</w:t>
      </w:r>
    </w:p>
    <w:p w14:paraId="604504B3" w14:textId="0FCD43FA" w:rsidR="008D0D1A" w:rsidRDefault="008D0D1A" w:rsidP="008C3DE2">
      <w:pPr>
        <w:pStyle w:val="ListParagraph"/>
        <w:numPr>
          <w:ilvl w:val="0"/>
          <w:numId w:val="1"/>
        </w:numPr>
      </w:pPr>
      <w:r>
        <w:t xml:space="preserve">Send POST requests </w:t>
      </w:r>
      <w:r w:rsidR="003E25AE">
        <w:t xml:space="preserve">w/ parameters </w:t>
      </w:r>
      <w:r>
        <w:t>via Postman</w:t>
      </w:r>
    </w:p>
    <w:p w14:paraId="561824CB" w14:textId="77580639" w:rsidR="00CD220F" w:rsidRDefault="004C382F" w:rsidP="008C3DE2">
      <w:pPr>
        <w:pStyle w:val="ListParagraph"/>
        <w:numPr>
          <w:ilvl w:val="0"/>
          <w:numId w:val="1"/>
        </w:numPr>
      </w:pPr>
      <w:r>
        <w:t>Create an HTML form that can submit form data as a POST request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76C8C2A3" w14:textId="1FA21E77" w:rsidR="00A97DA7" w:rsidRDefault="00A97DA7" w:rsidP="008C3DE2">
      <w:pPr>
        <w:pStyle w:val="ListParagraph"/>
        <w:numPr>
          <w:ilvl w:val="0"/>
          <w:numId w:val="4"/>
        </w:numPr>
      </w:pPr>
      <w:r>
        <w:t>Notebook 5: HTML Submit Form Data</w:t>
      </w:r>
      <w:r>
        <w:t xml:space="preserve"> </w:t>
      </w:r>
    </w:p>
    <w:p w14:paraId="41976B8B" w14:textId="77777777" w:rsidR="00E5433F" w:rsidRDefault="00E5433F" w:rsidP="008C3DE2">
      <w:pPr>
        <w:pStyle w:val="ListParagraph"/>
        <w:numPr>
          <w:ilvl w:val="0"/>
          <w:numId w:val="4"/>
        </w:numPr>
      </w:pPr>
      <w:r>
        <w:t>Notebook 6: ExpressJS POST Requests</w:t>
      </w:r>
    </w:p>
    <w:p w14:paraId="1A32B169" w14:textId="77777777" w:rsidR="00A97DA7" w:rsidRDefault="00A97DA7" w:rsidP="008C3DE2">
      <w:pPr>
        <w:pStyle w:val="ListParagraph"/>
        <w:numPr>
          <w:ilvl w:val="0"/>
          <w:numId w:val="4"/>
        </w:numPr>
      </w:pPr>
      <w:r>
        <w:t>ExpressJS POST Requests</w:t>
      </w:r>
      <w:r>
        <w:t xml:space="preserve"> </w:t>
      </w:r>
    </w:p>
    <w:p w14:paraId="16E17DC8" w14:textId="542C45A9" w:rsidR="00517AEF" w:rsidRDefault="00A97DA7" w:rsidP="008C3DE2">
      <w:pPr>
        <w:pStyle w:val="ListParagraph"/>
        <w:numPr>
          <w:ilvl w:val="0"/>
          <w:numId w:val="4"/>
        </w:numPr>
      </w:pPr>
      <w:r>
        <w:t>Team Website Upgrade: Record Comments with HTML Form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2603C11D" w:rsidR="000E5CB2" w:rsidRDefault="000E5CB2" w:rsidP="008C3DE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E25AE">
        <w:t>Notebook 5</w:t>
      </w:r>
      <w:r w:rsidR="00CE4C87">
        <w:t xml:space="preserve">: </w:t>
      </w:r>
      <w:r w:rsidR="003E25AE">
        <w:t>H</w:t>
      </w:r>
      <w:r w:rsidR="00D026E8">
        <w:t>TML Submit Form Data</w:t>
      </w:r>
    </w:p>
    <w:p w14:paraId="68B0B7A1" w14:textId="59619D7E" w:rsidR="00D713DA" w:rsidRDefault="00D713DA" w:rsidP="008C3DE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A9B255E" wp14:editId="1CF5438B">
            <wp:extent cx="129654" cy="129654"/>
            <wp:effectExtent l="0" t="0" r="3810" b="3810"/>
            <wp:docPr id="21" name="Picture 2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026E8">
        <w:t>Notebook 6: ExpressJS POST Requests</w:t>
      </w:r>
    </w:p>
    <w:p w14:paraId="02937FB2" w14:textId="74477A3C" w:rsidR="00367E1C" w:rsidRDefault="009D7577" w:rsidP="008C3DE2">
      <w:pPr>
        <w:pStyle w:val="ListParagraph"/>
        <w:numPr>
          <w:ilvl w:val="0"/>
          <w:numId w:val="4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</w:t>
      </w:r>
      <w:r w:rsidR="000E4ED4">
        <w:t>Web</w:t>
      </w:r>
      <w:r w:rsidR="00457FE4">
        <w:t>s</w:t>
      </w:r>
      <w:r w:rsidR="000E4ED4">
        <w:t xml:space="preserve">ite Upgrade: </w:t>
      </w:r>
      <w:r w:rsidR="00960AF9">
        <w:t>Record Comments with HTML Form</w:t>
      </w:r>
    </w:p>
    <w:p w14:paraId="376BDE83" w14:textId="22BCF806" w:rsidR="00B8199E" w:rsidRDefault="001902B1" w:rsidP="008C3DE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</w:t>
      </w:r>
      <w:r w:rsidR="0067589B">
        <w:t>: Everything assigned in previous DocPacs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14D26587" w14:textId="6B985E16" w:rsidR="00772021" w:rsidRPr="00363516" w:rsidRDefault="00661423" w:rsidP="008C3DE2">
      <w:pPr>
        <w:pStyle w:val="ListParagraph"/>
        <w:numPr>
          <w:ilvl w:val="0"/>
          <w:numId w:val="3"/>
        </w:numPr>
      </w:pPr>
      <w:r>
        <w:t>No Changes this week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68743F03" w:rsidR="00E3399F" w:rsidRDefault="004A408A" w:rsidP="008C3DE2">
      <w:pPr>
        <w:pStyle w:val="ListParagraph"/>
        <w:numPr>
          <w:ilvl w:val="0"/>
          <w:numId w:val="2"/>
        </w:numPr>
      </w:pPr>
      <w:r>
        <w:t>Oct.</w:t>
      </w:r>
      <w:r w:rsidR="000709FE">
        <w:t xml:space="preserve"> </w:t>
      </w:r>
      <w:r w:rsidR="005C7B75">
        <w:t>12</w:t>
      </w:r>
      <w:r w:rsidRPr="004A408A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A38028" w14:textId="38E81507" w:rsidR="00BF1C84" w:rsidRDefault="005C7B75" w:rsidP="008C3DE2">
      <w:pPr>
        <w:pStyle w:val="ListParagraph"/>
        <w:numPr>
          <w:ilvl w:val="0"/>
          <w:numId w:val="2"/>
        </w:numPr>
      </w:pPr>
      <w:r>
        <w:t xml:space="preserve">Oct. </w:t>
      </w:r>
      <w:r w:rsidR="00661423">
        <w:t>12</w:t>
      </w:r>
      <w:r w:rsidR="00661423" w:rsidRPr="00661423">
        <w:rPr>
          <w:vertAlign w:val="superscript"/>
        </w:rPr>
        <w:t>th</w:t>
      </w:r>
      <w:r w:rsidR="00661423">
        <w:t xml:space="preserve">: </w:t>
      </w:r>
      <w:r w:rsidR="002B61C8">
        <w:t xml:space="preserve">[Lesson] </w:t>
      </w:r>
      <w:r w:rsidR="003E4B27">
        <w:t>HTTP Post Requests</w:t>
      </w:r>
    </w:p>
    <w:p w14:paraId="07C08E94" w14:textId="7572794F" w:rsidR="0014464A" w:rsidRDefault="004A408A" w:rsidP="008C3DE2">
      <w:pPr>
        <w:pStyle w:val="ListParagraph"/>
        <w:numPr>
          <w:ilvl w:val="0"/>
          <w:numId w:val="2"/>
        </w:numPr>
      </w:pPr>
      <w:r>
        <w:t>Oct</w:t>
      </w:r>
      <w:r w:rsidR="0014464A">
        <w:t xml:space="preserve">. </w:t>
      </w:r>
      <w:r w:rsidR="00BF1C84">
        <w:t>14</w:t>
      </w:r>
      <w:r w:rsidR="0014464A" w:rsidRPr="0095311C">
        <w:rPr>
          <w:vertAlign w:val="superscript"/>
        </w:rPr>
        <w:t>th</w:t>
      </w:r>
      <w:r w:rsidR="0014464A">
        <w:t xml:space="preserve">: </w:t>
      </w:r>
      <w:r w:rsidR="00BF1C84">
        <w:t>[Discussion] Meritocracy and Teams</w:t>
      </w:r>
    </w:p>
    <w:p w14:paraId="7A97AA0E" w14:textId="61B89575" w:rsidR="00932C25" w:rsidRPr="00A873BD" w:rsidRDefault="004A408A" w:rsidP="008C3DE2">
      <w:pPr>
        <w:pStyle w:val="ListParagraph"/>
        <w:numPr>
          <w:ilvl w:val="0"/>
          <w:numId w:val="2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</w:t>
      </w:r>
      <w:r w:rsidR="006C0B15">
        <w:t xml:space="preserve">. </w:t>
      </w:r>
      <w:r w:rsidR="00BF1C84">
        <w:t>15</w:t>
      </w:r>
      <w:r w:rsidR="00C5596F" w:rsidRPr="00C5596F">
        <w:rPr>
          <w:vertAlign w:val="superscript"/>
        </w:rPr>
        <w:t>th</w:t>
      </w:r>
      <w:r w:rsidR="006C0B15">
        <w:t xml:space="preserve">: </w:t>
      </w:r>
      <w:r w:rsidR="007F0FF6">
        <w:t>End-of-Week Code Review</w:t>
      </w:r>
      <w:r w:rsidR="00932C25">
        <w:rPr>
          <w:rStyle w:val="Heading1Char"/>
        </w:rPr>
        <w:br w:type="page"/>
      </w:r>
    </w:p>
    <w:p w14:paraId="496EF168" w14:textId="35A510FA" w:rsidR="00184808" w:rsidRDefault="00684907" w:rsidP="00184808">
      <w:pPr>
        <w:pStyle w:val="Heading1"/>
      </w:pPr>
      <w:r>
        <w:lastRenderedPageBreak/>
        <w:t>Notebook 5: HTML Submit Form Data</w:t>
      </w:r>
    </w:p>
    <w:p w14:paraId="188926CE" w14:textId="5E68A6B4" w:rsidR="00684907" w:rsidRDefault="00684907" w:rsidP="00684907">
      <w:r>
        <w:t>Write a new Notebook entry</w:t>
      </w:r>
      <w:r w:rsidR="00ED2BAA">
        <w:t xml:space="preserve"> explaining to a new programmer how to submit form data in an HTML file </w:t>
      </w:r>
      <w:r w:rsidR="00CB17C3">
        <w:t>in your web browser. Must contain the following:</w:t>
      </w:r>
    </w:p>
    <w:p w14:paraId="76E57884" w14:textId="5C1C659D" w:rsidR="007F43DA" w:rsidRDefault="007F43DA" w:rsidP="008C3DE2">
      <w:pPr>
        <w:pStyle w:val="ListParagraph"/>
        <w:numPr>
          <w:ilvl w:val="0"/>
          <w:numId w:val="7"/>
        </w:numPr>
      </w:pPr>
      <w:r>
        <w:t>How to use &lt;form&gt;</w:t>
      </w:r>
      <w:r w:rsidR="009853FD">
        <w:t xml:space="preserve"> with the ‘action’ and ‘</w:t>
      </w:r>
      <w:r w:rsidR="0008237F">
        <w:t>method’ attributes</w:t>
      </w:r>
    </w:p>
    <w:p w14:paraId="62F86537" w14:textId="48731C4A" w:rsidR="004C247A" w:rsidRPr="00684907" w:rsidRDefault="007F43DA" w:rsidP="008C3DE2">
      <w:pPr>
        <w:pStyle w:val="ListParagraph"/>
        <w:numPr>
          <w:ilvl w:val="0"/>
          <w:numId w:val="7"/>
        </w:numPr>
      </w:pPr>
      <w:r>
        <w:t>How to use &lt;input&gt;</w:t>
      </w:r>
      <w:r w:rsidR="004C247A">
        <w:t xml:space="preserve"> with the</w:t>
      </w:r>
      <w:r w:rsidR="005D39A8">
        <w:t xml:space="preserve"> following attributes</w:t>
      </w:r>
      <w:r w:rsidR="0008237F">
        <w:t>:</w:t>
      </w:r>
    </w:p>
    <w:p w14:paraId="45E034F4" w14:textId="2FDD9D17" w:rsidR="00E658C7" w:rsidRDefault="009853FD" w:rsidP="008C3DE2">
      <w:pPr>
        <w:pStyle w:val="ListParagraph"/>
        <w:numPr>
          <w:ilvl w:val="1"/>
          <w:numId w:val="7"/>
        </w:numPr>
      </w:pPr>
      <w:r>
        <w:t>t</w:t>
      </w:r>
      <w:r w:rsidR="00E658C7">
        <w:t>ype = text</w:t>
      </w:r>
      <w:r w:rsidR="0008237F">
        <w:t xml:space="preserve"> and type = submit</w:t>
      </w:r>
    </w:p>
    <w:p w14:paraId="7C408337" w14:textId="62A7BCB2" w:rsidR="009853FD" w:rsidRDefault="009853FD" w:rsidP="008C3DE2">
      <w:pPr>
        <w:pStyle w:val="ListParagraph"/>
        <w:numPr>
          <w:ilvl w:val="1"/>
          <w:numId w:val="7"/>
        </w:numPr>
      </w:pPr>
      <w:r>
        <w:t>n</w:t>
      </w:r>
      <w:r w:rsidR="003E2267">
        <w:t>ame</w:t>
      </w:r>
    </w:p>
    <w:p w14:paraId="30DAC935" w14:textId="091C3ADD" w:rsidR="0008237F" w:rsidRDefault="0008237F" w:rsidP="008C3DE2">
      <w:pPr>
        <w:pStyle w:val="ListParagraph"/>
        <w:numPr>
          <w:ilvl w:val="1"/>
          <w:numId w:val="7"/>
        </w:numPr>
      </w:pPr>
      <w:r>
        <w:t>value and placeholder</w:t>
      </w:r>
    </w:p>
    <w:p w14:paraId="1B0AF67F" w14:textId="3F8E42E1" w:rsidR="000F4FAE" w:rsidRDefault="000F4FAE" w:rsidP="008C3DE2">
      <w:pPr>
        <w:pStyle w:val="ListParagraph"/>
        <w:numPr>
          <w:ilvl w:val="0"/>
          <w:numId w:val="7"/>
        </w:numPr>
      </w:pPr>
      <w:r>
        <w:t>How to use &lt;textarea&gt; with the following attributes:</w:t>
      </w:r>
    </w:p>
    <w:p w14:paraId="4FA8776C" w14:textId="12E48F54" w:rsidR="000F4FAE" w:rsidRDefault="00153E7C" w:rsidP="008C3DE2">
      <w:pPr>
        <w:pStyle w:val="ListParagraph"/>
        <w:numPr>
          <w:ilvl w:val="1"/>
          <w:numId w:val="7"/>
        </w:numPr>
      </w:pPr>
      <w:r>
        <w:t>n</w:t>
      </w:r>
      <w:r w:rsidR="004048C4">
        <w:t xml:space="preserve">ame and </w:t>
      </w:r>
      <w:r>
        <w:t>form</w:t>
      </w:r>
    </w:p>
    <w:p w14:paraId="44BECC33" w14:textId="3751499C" w:rsidR="00153E7C" w:rsidRDefault="00153E7C" w:rsidP="008C3DE2">
      <w:pPr>
        <w:pStyle w:val="ListParagraph"/>
        <w:numPr>
          <w:ilvl w:val="1"/>
          <w:numId w:val="7"/>
        </w:numPr>
      </w:pPr>
      <w:r>
        <w:t>cols and rows</w:t>
      </w:r>
    </w:p>
    <w:p w14:paraId="4481ABF4" w14:textId="5E9A543E" w:rsidR="00D15C39" w:rsidRPr="00684907" w:rsidRDefault="00D15C39" w:rsidP="008C3DE2">
      <w:pPr>
        <w:pStyle w:val="ListParagraph"/>
        <w:numPr>
          <w:ilvl w:val="0"/>
          <w:numId w:val="7"/>
        </w:numPr>
      </w:pPr>
      <w:r>
        <w:t xml:space="preserve">What does </w:t>
      </w:r>
      <w:proofErr w:type="gramStart"/>
      <w:r>
        <w:t>clicking</w:t>
      </w:r>
      <w:proofErr w:type="gramEnd"/>
      <w:r>
        <w:t xml:space="preserve"> the Submit button do?</w:t>
      </w:r>
    </w:p>
    <w:p w14:paraId="6E962099" w14:textId="003A810C" w:rsidR="00E6435D" w:rsidRDefault="00E5433F" w:rsidP="00E6435D">
      <w:pPr>
        <w:pStyle w:val="Heading1"/>
      </w:pPr>
      <w:r w:rsidRPr="00E5433F">
        <w:t>Notebook 6: ExpressJS POST Requests</w:t>
      </w:r>
    </w:p>
    <w:p w14:paraId="5F75606E" w14:textId="34625D56" w:rsidR="00E5433F" w:rsidRDefault="00606C5A" w:rsidP="00E5433F">
      <w:r>
        <w:t>Write a new Notebook entry explaining to a new programmer how to submit form data in an HTML file in your web browser. Must contain the following:</w:t>
      </w:r>
    </w:p>
    <w:p w14:paraId="3CA38B2D" w14:textId="508DDDBF" w:rsidR="00606C5A" w:rsidRDefault="00827506" w:rsidP="008C3DE2">
      <w:pPr>
        <w:pStyle w:val="ListParagraph"/>
        <w:numPr>
          <w:ilvl w:val="0"/>
          <w:numId w:val="8"/>
        </w:numPr>
      </w:pPr>
      <w:r>
        <w:t>How to create a POST endpoint</w:t>
      </w:r>
      <w:r w:rsidR="005F5FAA">
        <w:t xml:space="preserve"> in ExpressJS</w:t>
      </w:r>
    </w:p>
    <w:p w14:paraId="56EF9711" w14:textId="4FD714DB" w:rsidR="0040792D" w:rsidRDefault="005F5FAA" w:rsidP="008C3DE2">
      <w:pPr>
        <w:pStyle w:val="ListParagraph"/>
        <w:numPr>
          <w:ilvl w:val="0"/>
          <w:numId w:val="8"/>
        </w:numPr>
      </w:pPr>
      <w:r>
        <w:t>How to read the POST request’s body</w:t>
      </w:r>
    </w:p>
    <w:p w14:paraId="0947E968" w14:textId="17C6C524" w:rsidR="0040792D" w:rsidRDefault="0040792D" w:rsidP="008C3DE2">
      <w:pPr>
        <w:pStyle w:val="ListParagraph"/>
        <w:numPr>
          <w:ilvl w:val="0"/>
          <w:numId w:val="8"/>
        </w:numPr>
      </w:pPr>
      <w:r>
        <w:t xml:space="preserve">How to tell ExpressJS to </w:t>
      </w:r>
      <w:r>
        <w:rPr>
          <w:i/>
          <w:iCs/>
        </w:rPr>
        <w:t>use</w:t>
      </w:r>
      <w:r>
        <w:t xml:space="preserve"> it’s ‘body-parser’ module to </w:t>
      </w:r>
      <w:r w:rsidR="00196B0F">
        <w:t>parse “URL-encoded request bodies” (the method HTML pages use by default)</w:t>
      </w:r>
    </w:p>
    <w:p w14:paraId="3F85AC8D" w14:textId="25BC8868" w:rsidR="00FC4743" w:rsidRPr="00E5433F" w:rsidRDefault="00FC4743" w:rsidP="008C3DE2">
      <w:pPr>
        <w:pStyle w:val="ListParagraph"/>
        <w:numPr>
          <w:ilvl w:val="0"/>
          <w:numId w:val="8"/>
        </w:numPr>
      </w:pPr>
      <w:r>
        <w:t>How to convert the POST data to JSON</w:t>
      </w:r>
    </w:p>
    <w:p w14:paraId="34033C90" w14:textId="01117167" w:rsidR="00B916C0" w:rsidRDefault="007E74CF" w:rsidP="00B916C0">
      <w:pPr>
        <w:spacing w:after="0"/>
        <w:rPr>
          <w:rFonts w:eastAsiaTheme="majorEastAsia" w:cstheme="majorBidi"/>
          <w:color w:val="1F3864" w:themeColor="accent1" w:themeShade="80"/>
          <w:sz w:val="32"/>
          <w:szCs w:val="32"/>
        </w:rPr>
      </w:pP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Team Website Upgrade: Save Query Param</w:t>
      </w:r>
      <w:r w:rsidR="001807A8">
        <w:rPr>
          <w:rFonts w:eastAsiaTheme="majorEastAsia" w:cstheme="majorBidi"/>
          <w:color w:val="1F3864" w:themeColor="accent1" w:themeShade="80"/>
          <w:sz w:val="32"/>
          <w:szCs w:val="32"/>
        </w:rPr>
        <w:t>eter</w:t>
      </w:r>
      <w:r w:rsidRPr="007E74CF">
        <w:rPr>
          <w:rFonts w:eastAsiaTheme="majorEastAsia" w:cstheme="majorBidi"/>
          <w:color w:val="1F3864" w:themeColor="accent1" w:themeShade="80"/>
          <w:sz w:val="32"/>
          <w:szCs w:val="32"/>
        </w:rPr>
        <w:t>s to JSON</w:t>
      </w:r>
    </w:p>
    <w:p w14:paraId="20456877" w14:textId="77777777" w:rsidR="00016FD5" w:rsidRDefault="00572735" w:rsidP="00AC3242">
      <w:r>
        <w:t>Right now, your team website has the “/feedback” endpoint. This can collect Query Parameters in the URL</w:t>
      </w:r>
      <w:r w:rsidR="00D64C41">
        <w:t xml:space="preserve"> to save data to a JSON. There are many drawbacks to this. You will need to upgrade your </w:t>
      </w:r>
      <w:r w:rsidR="004E4142">
        <w:t>team website to</w:t>
      </w:r>
      <w:r w:rsidR="001A4004">
        <w:t xml:space="preserve"> send a user to a new web page when they send a GET request with no </w:t>
      </w:r>
      <w:r w:rsidR="001137B3">
        <w:t>Q</w:t>
      </w:r>
      <w:r w:rsidR="001A4004">
        <w:t xml:space="preserve">uery </w:t>
      </w:r>
      <w:r w:rsidR="001137B3">
        <w:t>P</w:t>
      </w:r>
      <w:r w:rsidR="001A4004">
        <w:t>arameter</w:t>
      </w:r>
      <w:r w:rsidR="001137B3">
        <w:t>s to the endpoint “/feedback” This web page will have:</w:t>
      </w:r>
    </w:p>
    <w:p w14:paraId="2B5899E3" w14:textId="4F8E7DFE" w:rsidR="00FC1857" w:rsidRDefault="00016FD5" w:rsidP="008C3DE2">
      <w:pPr>
        <w:pStyle w:val="ListParagraph"/>
        <w:numPr>
          <w:ilvl w:val="0"/>
          <w:numId w:val="5"/>
        </w:numPr>
      </w:pPr>
      <w:r>
        <w:t xml:space="preserve">An HTML Form </w:t>
      </w:r>
      <w:r w:rsidR="00FC1857">
        <w:t>that uses the POST method</w:t>
      </w:r>
      <w:r w:rsidR="00EC3BE5">
        <w:t xml:space="preserve"> to “/feedback”</w:t>
      </w:r>
      <w:r w:rsidR="00FC1857">
        <w:t>, with three inputs:</w:t>
      </w:r>
    </w:p>
    <w:p w14:paraId="0C6743E8" w14:textId="77777777" w:rsidR="002617A9" w:rsidRDefault="00FC1857" w:rsidP="008C3DE2">
      <w:pPr>
        <w:pStyle w:val="ListParagraph"/>
        <w:numPr>
          <w:ilvl w:val="1"/>
          <w:numId w:val="5"/>
        </w:numPr>
      </w:pPr>
      <w:r>
        <w:t xml:space="preserve">A small text box for </w:t>
      </w:r>
      <w:r w:rsidR="002617A9">
        <w:t>the user’s name</w:t>
      </w:r>
    </w:p>
    <w:p w14:paraId="4E0AD721" w14:textId="77777777" w:rsidR="002617A9" w:rsidRDefault="002617A9" w:rsidP="008C3DE2">
      <w:pPr>
        <w:pStyle w:val="ListParagraph"/>
        <w:numPr>
          <w:ilvl w:val="1"/>
          <w:numId w:val="5"/>
        </w:numPr>
      </w:pPr>
      <w:r>
        <w:t>A larger text box for a large comment</w:t>
      </w:r>
    </w:p>
    <w:p w14:paraId="4615ADF1" w14:textId="77777777" w:rsidR="002617A9" w:rsidRDefault="002617A9" w:rsidP="008C3DE2">
      <w:pPr>
        <w:pStyle w:val="ListParagraph"/>
        <w:numPr>
          <w:ilvl w:val="1"/>
          <w:numId w:val="5"/>
        </w:numPr>
      </w:pPr>
      <w:r>
        <w:t>A Submit button</w:t>
      </w:r>
    </w:p>
    <w:p w14:paraId="3A6617AD" w14:textId="181F7CC5" w:rsidR="00DE7BCA" w:rsidRPr="00AC3242" w:rsidRDefault="00EC3BE5" w:rsidP="002617A9">
      <w:r>
        <w:t xml:space="preserve">When the user clicks submit, your server will handle the “/feedback” POST request and </w:t>
      </w:r>
      <w:r w:rsidR="00371702">
        <w:t xml:space="preserve">read the form data. If it is valid (contains a username and comment), it will push to the comments array and save it to the comments file the same way your </w:t>
      </w:r>
      <w:r w:rsidR="00684907">
        <w:t>“/feedback” GET request does now.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8531F36" w14:textId="77777777" w:rsidR="008C3DE2" w:rsidRPr="00793B68" w:rsidRDefault="008C3DE2" w:rsidP="008C3DE2">
      <w:pPr>
        <w:rPr>
          <w:b/>
          <w:bCs/>
        </w:rPr>
      </w:pPr>
      <w:r>
        <w:rPr>
          <w:b/>
          <w:bCs/>
        </w:rPr>
        <w:t xml:space="preserve">What is an obstacle to succeeding in class that you can foresee, </w:t>
      </w:r>
      <w:r w:rsidRPr="008C3DE2">
        <w:rPr>
          <w:b/>
          <w:bCs/>
          <w:highlight w:val="yellow"/>
        </w:rPr>
        <w:t>and what plan do you have to overcome it</w:t>
      </w:r>
      <w:r w:rsidRPr="00793B68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8C3DE2" w14:paraId="3039DCA4" w14:textId="77777777" w:rsidTr="00AA6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17E11045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14:paraId="3E0257F3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6D2548C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14:paraId="1EF53583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AF4DDFD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14:paraId="27893404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012AD25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0F9AF063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9D538B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405BDDED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604C73A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6821C81D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F5DAF7B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6D38B567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06F6D8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52574C58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39410DA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1CFCFAA0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A189AF1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7998A31C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0279555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4303E47C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B66314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3A6F4334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614A62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063D3650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72052B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00C1B7CE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5595FEB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17340315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B51003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2781819D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1670040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39C217E4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E56247A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3FC53C3D" w14:textId="77777777" w:rsidTr="00AA6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61B48D0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  <w:tr w:rsidR="008C3DE2" w:rsidRPr="0097061D" w14:paraId="27792419" w14:textId="77777777" w:rsidTr="00AA6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A4C07D" w14:textId="77777777" w:rsidR="008C3DE2" w:rsidRPr="0097061D" w:rsidRDefault="008C3DE2" w:rsidP="00AA650C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3D48F9" w:rsidRPr="00151FA6" w14:paraId="0D325908" w14:textId="77777777" w:rsidTr="0009150E">
        <w:tc>
          <w:tcPr>
            <w:tcW w:w="6220" w:type="dxa"/>
            <w:tcBorders>
              <w:top w:val="nil"/>
              <w:left w:val="nil"/>
            </w:tcBorders>
          </w:tcPr>
          <w:p w14:paraId="6E34851B" w14:textId="77777777" w:rsidR="003D48F9" w:rsidRDefault="003D48F9" w:rsidP="0009150E"/>
        </w:tc>
        <w:tc>
          <w:tcPr>
            <w:tcW w:w="1247" w:type="dxa"/>
            <w:shd w:val="clear" w:color="auto" w:fill="BFBFBF" w:themeFill="background1" w:themeFillShade="BF"/>
          </w:tcPr>
          <w:p w14:paraId="6FE3578A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7FA23759" w14:textId="77777777" w:rsidR="003D48F9" w:rsidRPr="00151FA6" w:rsidRDefault="003D48F9" w:rsidP="0009150E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3D48F9" w:rsidRPr="00390EEB" w14:paraId="0CF76FBA" w14:textId="77777777" w:rsidTr="0009150E">
        <w:tc>
          <w:tcPr>
            <w:tcW w:w="6220" w:type="dxa"/>
            <w:tcBorders>
              <w:bottom w:val="single" w:sz="4" w:space="0" w:color="auto"/>
            </w:tcBorders>
          </w:tcPr>
          <w:p w14:paraId="5F8E3995" w14:textId="77777777" w:rsidR="003D48F9" w:rsidRDefault="003D48F9" w:rsidP="0009150E">
            <w:r>
              <w:t>Reflection</w:t>
            </w:r>
          </w:p>
        </w:tc>
        <w:tc>
          <w:tcPr>
            <w:tcW w:w="1247" w:type="dxa"/>
          </w:tcPr>
          <w:p w14:paraId="6E43F360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3FDC9972" w14:textId="77777777" w:rsidR="003D48F9" w:rsidRPr="00390EEB" w:rsidRDefault="003D48F9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DF756E" w:rsidRPr="00390EEB" w14:paraId="36AA0E17" w14:textId="77777777" w:rsidTr="00AA650C">
        <w:tc>
          <w:tcPr>
            <w:tcW w:w="6220" w:type="dxa"/>
            <w:tcBorders>
              <w:left w:val="nil"/>
            </w:tcBorders>
          </w:tcPr>
          <w:p w14:paraId="6F8D7AD1" w14:textId="77777777" w:rsidR="00DF756E" w:rsidRDefault="00DF756E" w:rsidP="00AA650C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21AD9A3D" w14:textId="77777777" w:rsidR="00DF756E" w:rsidRDefault="00DF756E" w:rsidP="00AA650C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1C02E8CF" w14:textId="77777777" w:rsidR="00DF756E" w:rsidRPr="00390EEB" w:rsidRDefault="00DF756E" w:rsidP="00AA6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DF756E" w:rsidRPr="00390EEB" w14:paraId="6DFB0DFC" w14:textId="77777777" w:rsidTr="00AA650C">
        <w:tc>
          <w:tcPr>
            <w:tcW w:w="6220" w:type="dxa"/>
          </w:tcPr>
          <w:p w14:paraId="34EB475F" w14:textId="77777777" w:rsidR="00DF756E" w:rsidRDefault="00DF756E" w:rsidP="00AA650C">
            <w:r>
              <w:rPr>
                <w:noProof/>
              </w:rPr>
              <w:drawing>
                <wp:inline distT="0" distB="0" distL="0" distR="0" wp14:anchorId="5354696B" wp14:editId="685D04DC">
                  <wp:extent cx="129654" cy="129654"/>
                  <wp:effectExtent l="0" t="0" r="3810" b="3810"/>
                  <wp:docPr id="2" name="Picture 2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411DD823" w14:textId="77777777" w:rsidR="00DF756E" w:rsidRPr="00390EEB" w:rsidRDefault="00DF756E" w:rsidP="00AA650C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0F97B47" w14:textId="77777777" w:rsidR="00DF756E" w:rsidRPr="00390EEB" w:rsidRDefault="00DF756E" w:rsidP="00AA650C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64DF752" w:rsidR="00926FEE" w:rsidRDefault="00953A93" w:rsidP="00953A93">
            <w:r>
              <w:rPr>
                <w:noProof/>
              </w:rPr>
              <w:drawing>
                <wp:inline distT="0" distB="0" distL="0" distR="0" wp14:anchorId="7A93D7DD" wp14:editId="14CD3D76">
                  <wp:extent cx="129654" cy="129654"/>
                  <wp:effectExtent l="0" t="0" r="3810" b="3810"/>
                  <wp:docPr id="14" name="Picture 1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“Team Documentation: Notebook Entry Format”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  <w:bookmarkStart w:id="0" w:name="_Hlk84189635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953A93">
        <w:trPr>
          <w:trHeight w:val="143"/>
        </w:trPr>
        <w:tc>
          <w:tcPr>
            <w:tcW w:w="6220" w:type="dxa"/>
          </w:tcPr>
          <w:p w14:paraId="4F3F00D6" w14:textId="6D2B2D5D" w:rsidR="00DC0C7D" w:rsidRDefault="00953A93" w:rsidP="00953A93">
            <w:r w:rsidRPr="00451840">
              <w:rPr>
                <w:noProof/>
                <w:sz w:val="16"/>
                <w:szCs w:val="16"/>
              </w:rPr>
              <w:drawing>
                <wp:inline distT="0" distB="0" distL="0" distR="0" wp14:anchorId="14F0FC57" wp14:editId="7C0D482E">
                  <wp:extent cx="153909" cy="153909"/>
                  <wp:effectExtent l="0" t="0" r="0" b="0"/>
                  <wp:docPr id="16" name="Picture 16" descr="Eye Icon - Free Download at Icons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ye Icon - Free Download at Icons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53A93">
              <w:rPr>
                <w:sz w:val="22"/>
                <w:szCs w:val="21"/>
              </w:rPr>
              <w:t>Team Website Upgrade: Load Team Profiles from JSON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A873BD" w:rsidRPr="00390EEB" w14:paraId="6469BBA0" w14:textId="77777777" w:rsidTr="0009150E">
        <w:tc>
          <w:tcPr>
            <w:tcW w:w="6220" w:type="dxa"/>
            <w:tcBorders>
              <w:left w:val="nil"/>
            </w:tcBorders>
          </w:tcPr>
          <w:p w14:paraId="18296CC6" w14:textId="77777777" w:rsidR="00A873BD" w:rsidRDefault="00A873BD" w:rsidP="0009150E">
            <w:pPr>
              <w:jc w:val="center"/>
            </w:pPr>
            <w:bookmarkStart w:id="1" w:name="_Hlk84189792"/>
            <w:bookmarkEnd w:id="0"/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83E9869" w14:textId="77777777" w:rsidR="00A873BD" w:rsidRPr="00390EEB" w:rsidRDefault="00A873BD" w:rsidP="000915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A873BD" w:rsidRPr="00390EEB" w14:paraId="63D65FD8" w14:textId="77777777" w:rsidTr="0009150E">
        <w:tc>
          <w:tcPr>
            <w:tcW w:w="6220" w:type="dxa"/>
          </w:tcPr>
          <w:p w14:paraId="474FCDE7" w14:textId="4138977B" w:rsidR="00A873BD" w:rsidRDefault="00953A93" w:rsidP="0009150E">
            <w:r>
              <w:rPr>
                <w:noProof/>
              </w:rPr>
              <w:drawing>
                <wp:inline distT="0" distB="0" distL="0" distR="0" wp14:anchorId="3318271F" wp14:editId="40A19725">
                  <wp:extent cx="123776" cy="131276"/>
                  <wp:effectExtent l="0" t="0" r="0" b="2540"/>
                  <wp:docPr id="18" name="Picture 18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93" cy="16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Codecademy</w:t>
            </w:r>
          </w:p>
        </w:tc>
        <w:tc>
          <w:tcPr>
            <w:tcW w:w="3485" w:type="dxa"/>
            <w:gridSpan w:val="3"/>
          </w:tcPr>
          <w:p w14:paraId="5B9AFC85" w14:textId="77777777" w:rsidR="00A873BD" w:rsidRPr="00390EEB" w:rsidRDefault="00A873BD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bookmarkEnd w:id="1"/>
      <w:tr w:rsidR="00953A93" w:rsidRPr="00390EEB" w14:paraId="566EB0C8" w14:textId="77777777" w:rsidTr="0009150E">
        <w:tc>
          <w:tcPr>
            <w:tcW w:w="6220" w:type="dxa"/>
            <w:tcBorders>
              <w:left w:val="nil"/>
            </w:tcBorders>
          </w:tcPr>
          <w:p w14:paraId="0559B518" w14:textId="77777777" w:rsidR="00953A93" w:rsidRDefault="00953A93" w:rsidP="0009150E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5D851B21" w14:textId="43D0C60C" w:rsidR="00953A93" w:rsidRPr="00390EEB" w:rsidRDefault="00953A93" w:rsidP="0009150E">
            <w:pPr>
              <w:jc w:val="center"/>
              <w:rPr>
                <w:sz w:val="20"/>
                <w:szCs w:val="20"/>
              </w:rPr>
            </w:pPr>
            <w:r w:rsidRPr="00953A93">
              <w:rPr>
                <w:sz w:val="20"/>
                <w:szCs w:val="18"/>
              </w:rPr>
              <w:t>Undamaged</w:t>
            </w:r>
          </w:p>
        </w:tc>
      </w:tr>
      <w:tr w:rsidR="00953A93" w:rsidRPr="00390EEB" w14:paraId="425FAD4D" w14:textId="77777777" w:rsidTr="0009150E">
        <w:tc>
          <w:tcPr>
            <w:tcW w:w="6220" w:type="dxa"/>
          </w:tcPr>
          <w:p w14:paraId="6F80C2CB" w14:textId="7C005947" w:rsidR="00953A93" w:rsidRDefault="00953A93" w:rsidP="0009150E">
            <w:r>
              <w:t xml:space="preserve">DocPac </w:t>
            </w:r>
            <w:r w:rsidR="006B367D">
              <w:t>Condition</w:t>
            </w:r>
          </w:p>
        </w:tc>
        <w:tc>
          <w:tcPr>
            <w:tcW w:w="3485" w:type="dxa"/>
            <w:gridSpan w:val="3"/>
          </w:tcPr>
          <w:p w14:paraId="39BDD34B" w14:textId="1103A354" w:rsidR="00953A93" w:rsidRPr="00390EEB" w:rsidRDefault="00953A93" w:rsidP="0009150E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0218BEB1" w14:textId="3FAABDD1" w:rsidR="002974CE" w:rsidRDefault="002974CE" w:rsidP="00B76D69"/>
    <w:sectPr w:rsidR="002974CE" w:rsidSect="00494219">
      <w:footerReference w:type="default" r:id="rId14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D28A" w14:textId="77777777" w:rsidR="001E659A" w:rsidRDefault="001E659A" w:rsidP="00D52BCD">
      <w:pPr>
        <w:spacing w:after="0" w:line="240" w:lineRule="auto"/>
      </w:pPr>
      <w:r>
        <w:separator/>
      </w:r>
    </w:p>
  </w:endnote>
  <w:endnote w:type="continuationSeparator" w:id="0">
    <w:p w14:paraId="69FA272A" w14:textId="77777777" w:rsidR="001E659A" w:rsidRDefault="001E659A" w:rsidP="00D52BCD">
      <w:pPr>
        <w:spacing w:after="0" w:line="240" w:lineRule="auto"/>
      </w:pPr>
      <w:r>
        <w:continuationSeparator/>
      </w:r>
    </w:p>
  </w:endnote>
  <w:endnote w:type="continuationNotice" w:id="1">
    <w:p w14:paraId="493A5846" w14:textId="77777777" w:rsidR="001E659A" w:rsidRDefault="001E65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4942" w14:textId="77777777" w:rsidR="001E659A" w:rsidRDefault="001E659A" w:rsidP="00D52BCD">
      <w:pPr>
        <w:spacing w:after="0" w:line="240" w:lineRule="auto"/>
      </w:pPr>
      <w:r>
        <w:separator/>
      </w:r>
    </w:p>
  </w:footnote>
  <w:footnote w:type="continuationSeparator" w:id="0">
    <w:p w14:paraId="1BD2E8B9" w14:textId="77777777" w:rsidR="001E659A" w:rsidRDefault="001E659A" w:rsidP="00D52BCD">
      <w:pPr>
        <w:spacing w:after="0" w:line="240" w:lineRule="auto"/>
      </w:pPr>
      <w:r>
        <w:continuationSeparator/>
      </w:r>
    </w:p>
  </w:footnote>
  <w:footnote w:type="continuationNotice" w:id="1">
    <w:p w14:paraId="200BE03F" w14:textId="77777777" w:rsidR="001E659A" w:rsidRDefault="001E65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C71"/>
    <w:multiLevelType w:val="hybridMultilevel"/>
    <w:tmpl w:val="C30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E6994"/>
    <w:multiLevelType w:val="hybridMultilevel"/>
    <w:tmpl w:val="4B66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20"/>
  <w:bookFoldPrint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6FD5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37F"/>
    <w:rsid w:val="00082F69"/>
    <w:rsid w:val="00082F87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4FAE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37B3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3E7C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1BDC"/>
    <w:rsid w:val="00193826"/>
    <w:rsid w:val="00193FE4"/>
    <w:rsid w:val="00194E37"/>
    <w:rsid w:val="00195882"/>
    <w:rsid w:val="00196ABA"/>
    <w:rsid w:val="00196B0F"/>
    <w:rsid w:val="00196BC9"/>
    <w:rsid w:val="00197B48"/>
    <w:rsid w:val="001A0876"/>
    <w:rsid w:val="001A3CED"/>
    <w:rsid w:val="001A4004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59A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27FD2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7A9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1C8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61E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B82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702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267"/>
    <w:rsid w:val="003E25AE"/>
    <w:rsid w:val="003E2917"/>
    <w:rsid w:val="003E2D6C"/>
    <w:rsid w:val="003E3A57"/>
    <w:rsid w:val="003E3AC3"/>
    <w:rsid w:val="003E4B27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8C4"/>
    <w:rsid w:val="00404E72"/>
    <w:rsid w:val="00405CC9"/>
    <w:rsid w:val="0040792D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3324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872E8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60FF"/>
    <w:rsid w:val="004C006B"/>
    <w:rsid w:val="004C1FBE"/>
    <w:rsid w:val="004C247A"/>
    <w:rsid w:val="004C2DB0"/>
    <w:rsid w:val="004C3071"/>
    <w:rsid w:val="004C3193"/>
    <w:rsid w:val="004C346A"/>
    <w:rsid w:val="004C382F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414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73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C7B75"/>
    <w:rsid w:val="005D164B"/>
    <w:rsid w:val="005D19CA"/>
    <w:rsid w:val="005D20C2"/>
    <w:rsid w:val="005D39A8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5FAA"/>
    <w:rsid w:val="005F6089"/>
    <w:rsid w:val="005F6B7B"/>
    <w:rsid w:val="005F71F5"/>
    <w:rsid w:val="005F785E"/>
    <w:rsid w:val="0060077A"/>
    <w:rsid w:val="006058C0"/>
    <w:rsid w:val="00605ADB"/>
    <w:rsid w:val="00605C10"/>
    <w:rsid w:val="00606C5A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1423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589B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4907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A22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0FF6"/>
    <w:rsid w:val="007F14F2"/>
    <w:rsid w:val="007F164F"/>
    <w:rsid w:val="007F1AC6"/>
    <w:rsid w:val="007F43DA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1D90"/>
    <w:rsid w:val="00822DE1"/>
    <w:rsid w:val="00823179"/>
    <w:rsid w:val="00823B96"/>
    <w:rsid w:val="00823E77"/>
    <w:rsid w:val="0082485C"/>
    <w:rsid w:val="00825C32"/>
    <w:rsid w:val="00827506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3DE2"/>
    <w:rsid w:val="008C420F"/>
    <w:rsid w:val="008C600E"/>
    <w:rsid w:val="008D01B6"/>
    <w:rsid w:val="008D043B"/>
    <w:rsid w:val="008D0D1A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0AF9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3FD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97DA7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6D69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1C84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2CF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C3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26E8"/>
    <w:rsid w:val="00D03751"/>
    <w:rsid w:val="00D0459C"/>
    <w:rsid w:val="00D05BBF"/>
    <w:rsid w:val="00D116AE"/>
    <w:rsid w:val="00D11DAC"/>
    <w:rsid w:val="00D14F8B"/>
    <w:rsid w:val="00D1572F"/>
    <w:rsid w:val="00D159B9"/>
    <w:rsid w:val="00D15C3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4C41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3D72"/>
    <w:rsid w:val="00DE4D87"/>
    <w:rsid w:val="00DE6F62"/>
    <w:rsid w:val="00DE7937"/>
    <w:rsid w:val="00DE7BCA"/>
    <w:rsid w:val="00DF57CE"/>
    <w:rsid w:val="00DF6429"/>
    <w:rsid w:val="00DF6A29"/>
    <w:rsid w:val="00DF756E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33F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58C7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6BA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3BE5"/>
    <w:rsid w:val="00EC4617"/>
    <w:rsid w:val="00EC4A41"/>
    <w:rsid w:val="00EC4A78"/>
    <w:rsid w:val="00EC5926"/>
    <w:rsid w:val="00EC64AC"/>
    <w:rsid w:val="00EC6DE9"/>
    <w:rsid w:val="00EC7753"/>
    <w:rsid w:val="00ED1DE2"/>
    <w:rsid w:val="00ED2BAA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1857"/>
    <w:rsid w:val="00FC362F"/>
    <w:rsid w:val="00FC3A03"/>
    <w:rsid w:val="00FC474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436D-2135-4677-8CDB-8194EE0204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763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439</cp:revision>
  <cp:lastPrinted>2020-03-09T16:27:00Z</cp:lastPrinted>
  <dcterms:created xsi:type="dcterms:W3CDTF">2021-07-28T13:59:00Z</dcterms:created>
  <dcterms:modified xsi:type="dcterms:W3CDTF">2021-10-11T21:05:00Z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