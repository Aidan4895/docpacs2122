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2C6" w14:textId="3D4471D6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63124E">
        <w:rPr>
          <w:rStyle w:val="BookTitle"/>
          <w:sz w:val="24"/>
          <w:szCs w:val="24"/>
        </w:rPr>
        <w:t>Sep 10</w:t>
      </w:r>
      <w:r w:rsidR="0063124E" w:rsidRPr="0063124E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0DBFFBED" w:rsidR="00163AC6" w:rsidRDefault="00163AC6" w:rsidP="00163AC6">
            <w:r>
              <w:t>Department:_______</w:t>
            </w:r>
          </w:p>
        </w:tc>
        <w:tc>
          <w:tcPr>
            <w:tcW w:w="6889" w:type="dxa"/>
          </w:tcPr>
          <w:p w14:paraId="5A7F2408" w14:textId="5C3B7E53" w:rsidR="00163AC6" w:rsidRDefault="00163AC6" w:rsidP="00163AC6">
            <w:r>
              <w:t>Student:___________________________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470B7A35" w14:textId="41E4D950" w:rsidR="00345039" w:rsidRDefault="00E556B0" w:rsidP="00655C23">
      <w:pPr>
        <w:pStyle w:val="ListParagraph"/>
        <w:numPr>
          <w:ilvl w:val="0"/>
          <w:numId w:val="20"/>
        </w:numPr>
      </w:pPr>
      <w:r>
        <w:t>Successfully</w:t>
      </w:r>
      <w:r w:rsidR="00420B65">
        <w:t xml:space="preserve"> fork</w:t>
      </w:r>
      <w:r w:rsidR="00DC0BBA">
        <w:t>, clone, edit, commit, push, and pull</w:t>
      </w:r>
      <w:r w:rsidR="00CD5DC1">
        <w:t xml:space="preserve"> request</w:t>
      </w:r>
      <w:r w:rsidR="00DC0BBA">
        <w:t xml:space="preserve"> </w:t>
      </w:r>
      <w:r w:rsidR="00C575A7">
        <w:t>the DocPac git repository on GitHub</w:t>
      </w:r>
    </w:p>
    <w:p w14:paraId="35959C47" w14:textId="08D991D2" w:rsidR="00345039" w:rsidRDefault="007C26BC" w:rsidP="00655C23">
      <w:pPr>
        <w:pStyle w:val="ListParagraph"/>
        <w:numPr>
          <w:ilvl w:val="0"/>
          <w:numId w:val="20"/>
        </w:numPr>
      </w:pPr>
      <w:r>
        <w:t>Begin compiling</w:t>
      </w:r>
      <w:r w:rsidR="00455565">
        <w:t xml:space="preserve"> note</w:t>
      </w:r>
      <w:r w:rsidR="00AA6B53">
        <w:t>book and portfolio</w:t>
      </w:r>
    </w:p>
    <w:p w14:paraId="1DBBD46C" w14:textId="77777777" w:rsidR="001F11D3" w:rsidRDefault="001F11D3" w:rsidP="00655C23">
      <w:pPr>
        <w:pStyle w:val="ListParagraph"/>
        <w:numPr>
          <w:ilvl w:val="0"/>
          <w:numId w:val="20"/>
        </w:numPr>
      </w:pP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4689C8E6" w14:textId="44BB871C" w:rsidR="00345039" w:rsidRDefault="00345039" w:rsidP="00E7112E">
      <w:pPr>
        <w:pStyle w:val="ListParagraph"/>
      </w:pP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2674A527" w14:textId="2CF3273A" w:rsidR="009A36DD" w:rsidRDefault="009A36DD" w:rsidP="009B43E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3058A0CB" wp14:editId="2443A5B0">
            <wp:extent cx="153909" cy="153909"/>
            <wp:effectExtent l="0" t="0" r="0" b="0"/>
            <wp:docPr id="7" name="Picture 7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A36DD">
        <w:t xml:space="preserve">Build </w:t>
      </w:r>
      <w:r>
        <w:t>A</w:t>
      </w:r>
      <w:r w:rsidRPr="009A36DD">
        <w:t xml:space="preserve"> </w:t>
      </w:r>
      <w:r>
        <w:t>W</w:t>
      </w:r>
      <w:r w:rsidRPr="009A36DD">
        <w:t xml:space="preserve">ebserver </w:t>
      </w:r>
      <w:r>
        <w:t>U</w:t>
      </w:r>
      <w:r w:rsidRPr="009A36DD">
        <w:t xml:space="preserve">sing </w:t>
      </w:r>
      <w:proofErr w:type="spellStart"/>
      <w:r w:rsidRPr="009A36DD">
        <w:t>nodejs</w:t>
      </w:r>
      <w:proofErr w:type="spellEnd"/>
      <w:r>
        <w:t xml:space="preserve"> (pg. 2)</w:t>
      </w:r>
    </w:p>
    <w:p w14:paraId="0734B490" w14:textId="29961255" w:rsidR="008F0553" w:rsidRDefault="008F0553" w:rsidP="008F055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6D67F3C8" wp14:editId="48002D80">
            <wp:extent cx="153909" cy="153909"/>
            <wp:effectExtent l="0" t="0" r="0" b="0"/>
            <wp:docPr id="10" name="Picture 10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0436">
        <w:t>Sept. 1</w:t>
      </w:r>
      <w:r w:rsidR="00490436" w:rsidRPr="00490436">
        <w:rPr>
          <w:vertAlign w:val="superscript"/>
        </w:rPr>
        <w:t>st</w:t>
      </w:r>
      <w:r w:rsidR="00490436">
        <w:t xml:space="preserve">: </w:t>
      </w:r>
      <w:proofErr w:type="spellStart"/>
      <w:r w:rsidR="00490436">
        <w:t>Github</w:t>
      </w:r>
      <w:proofErr w:type="spellEnd"/>
      <w:r w:rsidR="00490436">
        <w:t xml:space="preserve"> practice assignment (assigned in-class)</w:t>
      </w:r>
    </w:p>
    <w:p w14:paraId="4F09ED5D" w14:textId="7A12C9C1" w:rsidR="00D9462B" w:rsidRDefault="009B6E23" w:rsidP="009B43E3">
      <w:pPr>
        <w:pStyle w:val="ListParagraph"/>
        <w:numPr>
          <w:ilvl w:val="0"/>
          <w:numId w:val="31"/>
        </w:numPr>
      </w:pPr>
      <w:r>
        <w:pict w14:anchorId="187921CF">
          <v:shape id="Picture 36" o:spid="_x0000_i1027" type="#_x0000_t75" alt="Eye Icon - Free Download at Icons8" style="width:12pt;height:12pt;flip:y;visibility:visible;mso-wrap-style:square">
            <v:imagedata r:id="rId12" o:title="Eye Icon - Free Download at Icons8"/>
          </v:shape>
        </w:pict>
      </w:r>
      <w:r w:rsidR="00345039">
        <w:rPr>
          <w:noProof/>
        </w:rPr>
        <w:drawing>
          <wp:inline distT="0" distB="0" distL="0" distR="0" wp14:anchorId="0045690C" wp14:editId="5D557E0A">
            <wp:extent cx="129654" cy="129654"/>
            <wp:effectExtent l="0" t="0" r="3810" b="381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39">
        <w:t xml:space="preserve"> </w:t>
      </w:r>
      <w:r w:rsidR="0084420F"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 w:rsidR="0084420F">
        <w:rPr>
          <w:b/>
          <w:bCs/>
          <w:i/>
          <w:iCs/>
        </w:rPr>
        <w:t>]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6C4A1ADA" w14:textId="77777777" w:rsidR="00163AC6" w:rsidRDefault="00073D92" w:rsidP="00363516">
      <w:pPr>
        <w:pStyle w:val="ListParagraph"/>
        <w:numPr>
          <w:ilvl w:val="0"/>
          <w:numId w:val="39"/>
        </w:numPr>
      </w:pPr>
      <w:r>
        <w:t xml:space="preserve">Department and Name required on front of </w:t>
      </w:r>
      <w:proofErr w:type="spellStart"/>
      <w:r>
        <w:t>DocPacs</w:t>
      </w:r>
      <w:proofErr w:type="spellEnd"/>
    </w:p>
    <w:p w14:paraId="5555B5D4" w14:textId="0797F978" w:rsidR="00363516" w:rsidRDefault="00082F69" w:rsidP="00363516">
      <w:pPr>
        <w:pStyle w:val="ListParagraph"/>
        <w:numPr>
          <w:ilvl w:val="0"/>
          <w:numId w:val="39"/>
        </w:numPr>
      </w:pPr>
      <w:r>
        <w:t xml:space="preserve">Permanent changes made to </w:t>
      </w:r>
      <w:proofErr w:type="spellStart"/>
      <w:r>
        <w:t>DocPacs</w:t>
      </w:r>
      <w:proofErr w:type="spellEnd"/>
      <w:r>
        <w:t xml:space="preserve"> are now listed here each week</w:t>
      </w:r>
    </w:p>
    <w:p w14:paraId="4F47F515" w14:textId="2ADEED07" w:rsidR="00082F69" w:rsidRDefault="000B0C36" w:rsidP="00363516">
      <w:pPr>
        <w:pStyle w:val="ListParagraph"/>
        <w:numPr>
          <w:ilvl w:val="0"/>
          <w:numId w:val="39"/>
        </w:numPr>
      </w:pPr>
      <w:r>
        <w:t>Each</w:t>
      </w:r>
      <w:r w:rsidR="00082F69">
        <w:t xml:space="preserve"> week’s important events are now listed on the front of the DocPac</w:t>
      </w:r>
    </w:p>
    <w:p w14:paraId="4537F02D" w14:textId="29EE5C12" w:rsidR="008C2FDA" w:rsidRDefault="008C2FDA" w:rsidP="00363516">
      <w:pPr>
        <w:pStyle w:val="ListParagraph"/>
        <w:numPr>
          <w:ilvl w:val="0"/>
          <w:numId w:val="39"/>
        </w:numPr>
      </w:pPr>
      <w:r>
        <w:t xml:space="preserve">A new icon ( </w:t>
      </w:r>
      <w:r>
        <w:rPr>
          <w:noProof/>
        </w:rPr>
        <w:drawing>
          <wp:inline distT="0" distB="0" distL="0" distR="0" wp14:anchorId="0F6DFD5E" wp14:editId="099DCB21">
            <wp:extent cx="153909" cy="153909"/>
            <wp:effectExtent l="0" t="0" r="0" b="0"/>
            <wp:docPr id="8" name="Picture 8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 means this </w:t>
      </w:r>
      <w:r w:rsidR="003A1799">
        <w:t xml:space="preserve">needs to be reviewed and signed off on by Mr. Smith </w:t>
      </w:r>
      <w:r w:rsidR="00534005">
        <w:t xml:space="preserve">during the </w:t>
      </w:r>
      <w:proofErr w:type="gramStart"/>
      <w:r w:rsidR="00534005">
        <w:t>week, before</w:t>
      </w:r>
      <w:proofErr w:type="gramEnd"/>
      <w:r w:rsidR="00534005">
        <w:t xml:space="preserve"> final submission of your DocPac</w:t>
      </w:r>
      <w:r w:rsidR="004360D6">
        <w:t>. It also means you must be present in class to receive this assignment.</w:t>
      </w:r>
    </w:p>
    <w:p w14:paraId="5B3E2396" w14:textId="1286CFCE" w:rsidR="000B0C36" w:rsidRDefault="000B0C36" w:rsidP="00363516">
      <w:pPr>
        <w:pStyle w:val="ListParagraph"/>
        <w:numPr>
          <w:ilvl w:val="0"/>
          <w:numId w:val="39"/>
        </w:numPr>
      </w:pPr>
      <w:proofErr w:type="spellStart"/>
      <w:r>
        <w:t>DocPac</w:t>
      </w:r>
      <w:r w:rsidR="007D6AA7">
        <w:t>s</w:t>
      </w:r>
      <w:proofErr w:type="spellEnd"/>
      <w:r w:rsidR="007D6AA7">
        <w:t xml:space="preserve"> are now in a </w:t>
      </w:r>
      <w:proofErr w:type="spellStart"/>
      <w:r w:rsidR="007D6AA7">
        <w:t>Github</w:t>
      </w:r>
      <w:proofErr w:type="spellEnd"/>
      <w:r w:rsidR="007D6AA7">
        <w:t xml:space="preserve"> repository for students to fork and make pull requests. Having pull requests accepted </w:t>
      </w:r>
      <w:r w:rsidR="00E966B9">
        <w:t>yields extra credit.</w:t>
      </w:r>
    </w:p>
    <w:p w14:paraId="58DEC995" w14:textId="61988B8E" w:rsidR="00765D75" w:rsidRPr="00363516" w:rsidRDefault="006C3857" w:rsidP="00363516">
      <w:pPr>
        <w:pStyle w:val="ListParagraph"/>
        <w:numPr>
          <w:ilvl w:val="0"/>
          <w:numId w:val="39"/>
        </w:numPr>
      </w:pPr>
      <w:r>
        <w:t xml:space="preserve">Checkboxes circled with “OK” </w:t>
      </w:r>
      <w:r w:rsidR="00B455F0">
        <w:t xml:space="preserve">decrease the maximum number of checks available for </w:t>
      </w:r>
      <w:proofErr w:type="gramStart"/>
      <w:r w:rsidR="00B455F0">
        <w:t>grading, but</w:t>
      </w:r>
      <w:proofErr w:type="gramEnd"/>
      <w:r w:rsidR="00B455F0">
        <w:t xml:space="preserve"> can still count </w:t>
      </w:r>
      <w:r w:rsidR="00AB5CDF">
        <w:t>towards your score if completed anyways.</w:t>
      </w:r>
    </w:p>
    <w:p w14:paraId="426E7B27" w14:textId="77777777" w:rsidR="00E3399F" w:rsidRDefault="00212248" w:rsidP="006D2DB9">
      <w:pPr>
        <w:pStyle w:val="Heading1"/>
      </w:pPr>
      <w:r>
        <w:t>Events</w:t>
      </w:r>
      <w:r w:rsidR="00E3399F">
        <w:t>:</w:t>
      </w:r>
    </w:p>
    <w:p w14:paraId="3652B594" w14:textId="2C3707C0" w:rsidR="00E3399F" w:rsidRDefault="00E3399F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 w:rsidR="00115222">
        <w:t>: Pictures</w:t>
      </w:r>
    </w:p>
    <w:p w14:paraId="59726A27" w14:textId="15D8920F" w:rsidR="00115222" w:rsidRDefault="00363516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>
        <w:t xml:space="preserve">: </w:t>
      </w:r>
      <w:r w:rsidR="00115222">
        <w:t xml:space="preserve">Lesson: Reviewing </w:t>
      </w:r>
      <w:r>
        <w:t>D</w:t>
      </w:r>
      <w:r w:rsidR="00115222">
        <w:t xml:space="preserve">ata </w:t>
      </w:r>
      <w:r>
        <w:t>S</w:t>
      </w:r>
      <w:r w:rsidR="00115222">
        <w:t xml:space="preserve">haring and </w:t>
      </w:r>
      <w:r>
        <w:t>Cloud Services</w:t>
      </w:r>
    </w:p>
    <w:p w14:paraId="3067F9EE" w14:textId="35A5C027" w:rsidR="00AD7778" w:rsidRDefault="00AD7778" w:rsidP="00AD7778">
      <w:pPr>
        <w:pStyle w:val="ListParagraph"/>
        <w:numPr>
          <w:ilvl w:val="0"/>
          <w:numId w:val="31"/>
        </w:numPr>
      </w:pPr>
      <w:r>
        <w:t>Aug. 31</w:t>
      </w:r>
      <w:r w:rsidRPr="00AD7778">
        <w:rPr>
          <w:vertAlign w:val="superscript"/>
        </w:rPr>
        <w:t>st</w:t>
      </w:r>
      <w:r>
        <w:t xml:space="preserve">: </w:t>
      </w:r>
      <w:r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>
        <w:rPr>
          <w:b/>
          <w:bCs/>
          <w:i/>
          <w:iCs/>
        </w:rPr>
        <w:t>]</w:t>
      </w:r>
    </w:p>
    <w:p w14:paraId="647355E0" w14:textId="7F045B1D" w:rsidR="00262482" w:rsidRDefault="00553D04" w:rsidP="00E3399F">
      <w:pPr>
        <w:pStyle w:val="ListParagraph"/>
        <w:numPr>
          <w:ilvl w:val="0"/>
          <w:numId w:val="38"/>
        </w:numPr>
      </w:pPr>
      <w:r>
        <w:t>Sept.</w:t>
      </w:r>
      <w:r w:rsidR="005D5855">
        <w:t xml:space="preserve"> 1</w:t>
      </w:r>
      <w:r w:rsidR="005D5855" w:rsidRPr="005D5855">
        <w:rPr>
          <w:vertAlign w:val="superscript"/>
        </w:rPr>
        <w:t>st</w:t>
      </w:r>
      <w:r w:rsidR="005D5855">
        <w:t>: Lesson: Git Review</w:t>
      </w:r>
    </w:p>
    <w:p w14:paraId="65285C7F" w14:textId="4BF281B0" w:rsidR="00F75927" w:rsidRDefault="008C16C4" w:rsidP="00E3399F">
      <w:pPr>
        <w:pStyle w:val="ListParagraph"/>
        <w:numPr>
          <w:ilvl w:val="0"/>
          <w:numId w:val="38"/>
        </w:numPr>
      </w:pPr>
      <w:r>
        <w:t>Sept. 3</w:t>
      </w:r>
      <w:r w:rsidRPr="008C16C4">
        <w:rPr>
          <w:vertAlign w:val="superscript"/>
        </w:rPr>
        <w:t>rd</w:t>
      </w:r>
      <w:r>
        <w:t>: No school until Sept. 7</w:t>
      </w:r>
      <w:r w:rsidRPr="008C16C4">
        <w:rPr>
          <w:vertAlign w:val="superscript"/>
        </w:rPr>
        <w:t>th</w:t>
      </w:r>
    </w:p>
    <w:p w14:paraId="7A97AA0E" w14:textId="77777777" w:rsidR="00932C25" w:rsidRDefault="00932C25">
      <w:pPr>
        <w:rPr>
          <w:rStyle w:val="Heading1Char"/>
        </w:rPr>
      </w:pPr>
      <w:r>
        <w:rPr>
          <w:rStyle w:val="Heading1Char"/>
        </w:rPr>
        <w:br w:type="page"/>
      </w:r>
    </w:p>
    <w:p w14:paraId="27D465E5" w14:textId="6EBACCFD" w:rsidR="00932C25" w:rsidRDefault="00932C25" w:rsidP="007229C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Build </w:t>
      </w:r>
      <w:r w:rsidR="009A36DD">
        <w:rPr>
          <w:rStyle w:val="Heading1Char"/>
        </w:rPr>
        <w:t>A</w:t>
      </w:r>
      <w:r>
        <w:rPr>
          <w:rStyle w:val="Heading1Char"/>
        </w:rPr>
        <w:t xml:space="preserve"> </w:t>
      </w:r>
      <w:r w:rsidR="009A36DD">
        <w:rPr>
          <w:rStyle w:val="Heading1Char"/>
        </w:rPr>
        <w:t>W</w:t>
      </w:r>
      <w:r>
        <w:rPr>
          <w:rStyle w:val="Heading1Char"/>
        </w:rPr>
        <w:t xml:space="preserve">ebserver </w:t>
      </w:r>
      <w:r w:rsidR="009A36DD">
        <w:rPr>
          <w:rStyle w:val="Heading1Char"/>
        </w:rPr>
        <w:t>U</w:t>
      </w:r>
      <w:r>
        <w:rPr>
          <w:rStyle w:val="Heading1Char"/>
        </w:rPr>
        <w:t>s</w:t>
      </w:r>
      <w:r w:rsidR="00DE7BCA">
        <w:rPr>
          <w:rStyle w:val="Heading1Char"/>
        </w:rPr>
        <w:t>ing</w:t>
      </w:r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nodejs</w:t>
      </w:r>
      <w:proofErr w:type="spellEnd"/>
      <w:r w:rsidR="006D2DB9">
        <w:rPr>
          <w:rStyle w:val="Heading1Char"/>
        </w:rPr>
        <w:t>:</w:t>
      </w:r>
    </w:p>
    <w:p w14:paraId="7267EA64" w14:textId="1161F646" w:rsidR="00DE7BCA" w:rsidRDefault="00DE7BCA" w:rsidP="00DE7BCA">
      <w:pPr>
        <w:pStyle w:val="ListParagraph"/>
        <w:numPr>
          <w:ilvl w:val="0"/>
          <w:numId w:val="40"/>
        </w:numPr>
      </w:pPr>
      <w:r>
        <w:t xml:space="preserve">Your system has </w:t>
      </w:r>
      <w:proofErr w:type="spellStart"/>
      <w:r>
        <w:t>nodejs</w:t>
      </w:r>
      <w:proofErr w:type="spellEnd"/>
      <w:r>
        <w:t xml:space="preserve"> preinstalled.</w:t>
      </w:r>
    </w:p>
    <w:p w14:paraId="76318E87" w14:textId="2C878C7E" w:rsidR="00DE7BCA" w:rsidRDefault="00DE7BCA" w:rsidP="00DE7BCA">
      <w:pPr>
        <w:pStyle w:val="ListParagraph"/>
        <w:numPr>
          <w:ilvl w:val="0"/>
          <w:numId w:val="40"/>
        </w:numPr>
      </w:pPr>
      <w:r>
        <w:t>Find a tutorial online that will show you how to</w:t>
      </w:r>
      <w:r w:rsidR="003F0C1F">
        <w:t>:</w:t>
      </w:r>
    </w:p>
    <w:p w14:paraId="67258268" w14:textId="7DB69D89" w:rsidR="003F0C1F" w:rsidRDefault="003F0C1F" w:rsidP="003F0C1F">
      <w:pPr>
        <w:pStyle w:val="ListParagraph"/>
        <w:numPr>
          <w:ilvl w:val="1"/>
          <w:numId w:val="40"/>
        </w:numPr>
      </w:pPr>
      <w:r>
        <w:t xml:space="preserve">Start a </w:t>
      </w:r>
      <w:proofErr w:type="spellStart"/>
      <w:r>
        <w:t>nodejs</w:t>
      </w:r>
      <w:proofErr w:type="spellEnd"/>
      <w:r>
        <w:t xml:space="preserve"> project</w:t>
      </w:r>
    </w:p>
    <w:p w14:paraId="61C6850E" w14:textId="50B255B5" w:rsidR="003F0C1F" w:rsidRDefault="003F0C1F" w:rsidP="003F0C1F">
      <w:pPr>
        <w:pStyle w:val="ListParagraph"/>
        <w:numPr>
          <w:ilvl w:val="2"/>
          <w:numId w:val="40"/>
        </w:numPr>
      </w:pPr>
      <w:r>
        <w:t>Atom IDE is a great tool for this</w:t>
      </w:r>
    </w:p>
    <w:p w14:paraId="648ED26D" w14:textId="1A543C1A" w:rsidR="003F0C1F" w:rsidRDefault="00920D64" w:rsidP="003F0C1F">
      <w:pPr>
        <w:pStyle w:val="ListParagraph"/>
        <w:numPr>
          <w:ilvl w:val="1"/>
          <w:numId w:val="40"/>
        </w:numPr>
      </w:pPr>
      <w:r>
        <w:t xml:space="preserve">Initialize a </w:t>
      </w:r>
      <w:proofErr w:type="spellStart"/>
      <w:r>
        <w:t>nodejs</w:t>
      </w:r>
      <w:proofErr w:type="spellEnd"/>
      <w:r>
        <w:t xml:space="preserve"> project</w:t>
      </w:r>
    </w:p>
    <w:p w14:paraId="2C927568" w14:textId="280F8276" w:rsidR="00920D64" w:rsidRDefault="00733A46" w:rsidP="003F0C1F">
      <w:pPr>
        <w:pStyle w:val="ListParagraph"/>
        <w:numPr>
          <w:ilvl w:val="1"/>
          <w:numId w:val="40"/>
        </w:numPr>
      </w:pPr>
      <w:r>
        <w:t>Use node modules</w:t>
      </w:r>
    </w:p>
    <w:p w14:paraId="760CADE0" w14:textId="393317D4" w:rsidR="00733A46" w:rsidRDefault="00733A46" w:rsidP="003F0C1F">
      <w:pPr>
        <w:pStyle w:val="ListParagraph"/>
        <w:numPr>
          <w:ilvl w:val="1"/>
          <w:numId w:val="40"/>
        </w:numPr>
      </w:pPr>
      <w:r>
        <w:t>Create an HTTP listen server</w:t>
      </w:r>
    </w:p>
    <w:p w14:paraId="7825E58C" w14:textId="73E89842" w:rsidR="00733A46" w:rsidRDefault="00207680" w:rsidP="003F0C1F">
      <w:pPr>
        <w:pStyle w:val="ListParagraph"/>
        <w:numPr>
          <w:ilvl w:val="1"/>
          <w:numId w:val="40"/>
        </w:numPr>
      </w:pPr>
      <w:r>
        <w:t>Find your computer’s internal IP</w:t>
      </w:r>
    </w:p>
    <w:p w14:paraId="3D262373" w14:textId="3D80F12F" w:rsidR="00056A5B" w:rsidRDefault="00056A5B" w:rsidP="003F0C1F">
      <w:pPr>
        <w:pStyle w:val="ListParagraph"/>
        <w:numPr>
          <w:ilvl w:val="1"/>
          <w:numId w:val="40"/>
        </w:numPr>
      </w:pPr>
      <w:r>
        <w:t xml:space="preserve">Run the </w:t>
      </w:r>
      <w:proofErr w:type="spellStart"/>
      <w:r>
        <w:t>nodejs</w:t>
      </w:r>
      <w:proofErr w:type="spellEnd"/>
      <w:r>
        <w:t xml:space="preserve"> application from a batch file or command prompt</w:t>
      </w:r>
    </w:p>
    <w:p w14:paraId="75BC4EBC" w14:textId="6A6220EE" w:rsidR="00207680" w:rsidRDefault="00207680" w:rsidP="003F0C1F">
      <w:pPr>
        <w:pStyle w:val="ListParagraph"/>
        <w:numPr>
          <w:ilvl w:val="1"/>
          <w:numId w:val="40"/>
        </w:numPr>
      </w:pPr>
      <w:r>
        <w:t xml:space="preserve">Log something to the console if someone tries to connect to your </w:t>
      </w:r>
      <w:proofErr w:type="spellStart"/>
      <w:r>
        <w:t>IP:Port</w:t>
      </w:r>
      <w:proofErr w:type="spellEnd"/>
      <w:r w:rsidR="009F2D32">
        <w:t xml:space="preserve"> via http from a web browser</w:t>
      </w:r>
    </w:p>
    <w:p w14:paraId="58405EFC" w14:textId="1C98B8A6" w:rsidR="0099209D" w:rsidRDefault="009F2D32" w:rsidP="00244675">
      <w:pPr>
        <w:pStyle w:val="ListParagraph"/>
        <w:numPr>
          <w:ilvl w:val="1"/>
          <w:numId w:val="40"/>
        </w:numPr>
      </w:pPr>
      <w:r>
        <w:t>Se</w:t>
      </w:r>
      <w:r w:rsidR="00E23AF2">
        <w:t>nds HTML data back to the user who connects via a browser</w:t>
      </w:r>
      <w:r w:rsidR="0099209D">
        <w:t>, so that they can see a simple web page</w:t>
      </w:r>
    </w:p>
    <w:p w14:paraId="29F07C91" w14:textId="39409973" w:rsidR="001271A5" w:rsidRDefault="001271A5" w:rsidP="001271A5">
      <w:pPr>
        <w:pStyle w:val="ListParagraph"/>
        <w:numPr>
          <w:ilvl w:val="0"/>
          <w:numId w:val="40"/>
        </w:numPr>
      </w:pPr>
      <w:r>
        <w:t>When complete, demonstrate your webserver functioning as intended to Mr. Smith.</w:t>
      </w:r>
    </w:p>
    <w:p w14:paraId="7E4BA5BE" w14:textId="503F2904" w:rsidR="001271A5" w:rsidRDefault="00B223CE" w:rsidP="001271A5">
      <w:pPr>
        <w:pStyle w:val="ListParagraph"/>
        <w:numPr>
          <w:ilvl w:val="1"/>
          <w:numId w:val="40"/>
        </w:numPr>
      </w:pPr>
      <w:r>
        <w:t>Have your DocPac ready for Mr. Smith to sign off for credit.</w:t>
      </w:r>
    </w:p>
    <w:p w14:paraId="221554C6" w14:textId="4A827BFD" w:rsidR="00B223CE" w:rsidRPr="00DE7BCA" w:rsidRDefault="00B223CE" w:rsidP="001271A5">
      <w:pPr>
        <w:pStyle w:val="ListParagraph"/>
        <w:numPr>
          <w:ilvl w:val="1"/>
          <w:numId w:val="40"/>
        </w:numPr>
      </w:pPr>
      <w:r>
        <w:t xml:space="preserve">If your DocPac is not signed off, your </w:t>
      </w:r>
      <w:r w:rsidR="003A1799">
        <w:t>program is not complete.</w:t>
      </w:r>
    </w:p>
    <w:p w14:paraId="3A6617AD" w14:textId="77777777" w:rsidR="00DE7BCA" w:rsidRDefault="00DE7BCA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38444D89" w14:textId="0EB1D49D" w:rsidR="00C335F8" w:rsidRPr="00793B68" w:rsidRDefault="006B34C1" w:rsidP="00C335F8">
      <w:pPr>
        <w:rPr>
          <w:b/>
          <w:bCs/>
        </w:rPr>
      </w:pPr>
      <w:r>
        <w:rPr>
          <w:b/>
          <w:bCs/>
        </w:rPr>
        <w:t>What is an obstacle to succeeding in class that you can foresee, and what plan do you have to overcome it</w:t>
      </w:r>
      <w:r w:rsidR="00C335F8"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A7780A" w:rsidRPr="00390EEB" w14:paraId="0323B536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6786F8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02738800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53526F1" w14:textId="3BA57B6A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25A81052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0BEB91F1" w14:textId="02768831" w:rsidR="00A7780A" w:rsidRDefault="00C14247" w:rsidP="00A7780A">
            <w:r>
              <w:rPr>
                <w:noProof/>
              </w:rPr>
              <w:drawing>
                <wp:inline distT="0" distB="0" distL="0" distR="0" wp14:anchorId="56C037F4" wp14:editId="272F6D20">
                  <wp:extent cx="153909" cy="153909"/>
                  <wp:effectExtent l="0" t="0" r="0" b="0"/>
                  <wp:docPr id="39" name="Picture 39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Sept. 1</w:t>
            </w:r>
            <w:r w:rsidRPr="00C14247">
              <w:rPr>
                <w:vertAlign w:val="superscript"/>
              </w:rPr>
              <w:t>st</w:t>
            </w:r>
            <w:r>
              <w:t xml:space="preserve">: </w:t>
            </w:r>
            <w:proofErr w:type="spellStart"/>
            <w:r>
              <w:t>Github</w:t>
            </w:r>
            <w:proofErr w:type="spellEnd"/>
            <w:r>
              <w:t xml:space="preserve"> practice assignment</w:t>
            </w:r>
          </w:p>
        </w:tc>
        <w:tc>
          <w:tcPr>
            <w:tcW w:w="1247" w:type="dxa"/>
          </w:tcPr>
          <w:p w14:paraId="674A7C4E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2F8F9E2F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3B4442C" w14:textId="5F1E6D6D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A7780A" w:rsidRPr="00390EEB" w14:paraId="2D94D843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5392EB32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4655BD86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625487C8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5FE9F625" w14:textId="4D2A729F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0246CC78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42394E9E" w14:textId="033E229A" w:rsidR="00A7780A" w:rsidRDefault="005F15FD" w:rsidP="005F15FD">
            <w:r w:rsidRPr="00BE6DF1">
              <w:rPr>
                <w:noProof/>
              </w:rPr>
              <w:drawing>
                <wp:inline distT="0" distB="0" distL="0" distR="0" wp14:anchorId="4040DC35" wp14:editId="57797BB7">
                  <wp:extent cx="155575" cy="155575"/>
                  <wp:effectExtent l="0" t="0" r="0" b="0"/>
                  <wp:docPr id="41" name="Picture 41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C32BCC" wp14:editId="43742D31">
                  <wp:extent cx="129654" cy="129654"/>
                  <wp:effectExtent l="0" t="0" r="3810" b="3810"/>
                  <wp:docPr id="40" name="Picture 40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F15FD">
              <w:rPr>
                <w:b/>
                <w:bCs/>
                <w:i/>
                <w:iCs/>
              </w:rPr>
              <w:t>[data missing]</w:t>
            </w:r>
          </w:p>
        </w:tc>
        <w:tc>
          <w:tcPr>
            <w:tcW w:w="1247" w:type="dxa"/>
          </w:tcPr>
          <w:p w14:paraId="2B89D9CB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627504C7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E4543CC" w14:textId="17BDC049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7B40D71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0EEEF403" w:rsidR="00C335F8" w:rsidRDefault="00926F0B" w:rsidP="00926F0B">
            <w:r>
              <w:rPr>
                <w:noProof/>
              </w:rPr>
              <w:drawing>
                <wp:inline distT="0" distB="0" distL="0" distR="0" wp14:anchorId="69141774" wp14:editId="42D4A404">
                  <wp:extent cx="153909" cy="153909"/>
                  <wp:effectExtent l="0" t="0" r="0" b="0"/>
                  <wp:docPr id="42" name="Picture 42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A36DD">
              <w:t xml:space="preserve">Build </w:t>
            </w:r>
            <w:r>
              <w:t>A</w:t>
            </w:r>
            <w:r w:rsidRPr="009A36DD">
              <w:t xml:space="preserve"> </w:t>
            </w:r>
            <w:r>
              <w:t>W</w:t>
            </w:r>
            <w:r w:rsidRPr="009A36DD">
              <w:t xml:space="preserve">ebserver </w:t>
            </w:r>
            <w:r>
              <w:t>U</w:t>
            </w:r>
            <w:r w:rsidRPr="009A36DD">
              <w:t xml:space="preserve">sing </w:t>
            </w:r>
            <w:proofErr w:type="spellStart"/>
            <w:r w:rsidRPr="009A36DD">
              <w:t>nodejs</w:t>
            </w:r>
            <w:proofErr w:type="spellEnd"/>
            <w:r>
              <w:t xml:space="preserve"> (pg. 2)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05BB3DDC" w:rsidR="00C335F8" w:rsidRPr="00390EEB" w:rsidRDefault="00C335F8" w:rsidP="00926F0B">
            <w:pPr>
              <w:rPr>
                <w:szCs w:val="24"/>
              </w:rPr>
            </w:pP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020C22D7" w14:textId="467A6707" w:rsidR="00A065C2" w:rsidRDefault="00A065C2" w:rsidP="000F37AC"/>
    <w:sectPr w:rsidR="00A065C2" w:rsidSect="00494219">
      <w:footerReference w:type="default" r:id="rId14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3E63" w14:textId="77777777" w:rsidR="009B6E23" w:rsidRDefault="009B6E23" w:rsidP="00D52BCD">
      <w:pPr>
        <w:spacing w:after="0" w:line="240" w:lineRule="auto"/>
      </w:pPr>
      <w:r>
        <w:separator/>
      </w:r>
    </w:p>
  </w:endnote>
  <w:endnote w:type="continuationSeparator" w:id="0">
    <w:p w14:paraId="1D447742" w14:textId="77777777" w:rsidR="009B6E23" w:rsidRDefault="009B6E23" w:rsidP="00D52BCD">
      <w:pPr>
        <w:spacing w:after="0" w:line="240" w:lineRule="auto"/>
      </w:pPr>
      <w:r>
        <w:continuationSeparator/>
      </w:r>
    </w:p>
  </w:endnote>
  <w:endnote w:type="continuationNotice" w:id="1">
    <w:p w14:paraId="1D64D1CA" w14:textId="77777777" w:rsidR="009B6E23" w:rsidRDefault="009B6E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7"/>
      <w:gridCol w:w="2913"/>
      <w:gridCol w:w="3105"/>
    </w:tblGrid>
    <w:tr w:rsidR="000F6BD6" w:rsidRPr="00451840" w14:paraId="7F72AF38" w14:textId="77777777" w:rsidTr="000F6BD6">
      <w:tc>
        <w:tcPr>
          <w:tcW w:w="3347" w:type="dxa"/>
        </w:tcPr>
        <w:p w14:paraId="2555EA0F" w14:textId="573090E7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35FD1BAE" wp14:editId="4A1BA6FF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2913" w:type="dxa"/>
        </w:tcPr>
        <w:p w14:paraId="5A0BD697" w14:textId="68EE2E63" w:rsidR="000F6BD6" w:rsidRPr="00451840" w:rsidRDefault="000F6BD6" w:rsidP="005D7642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47687D3" wp14:editId="224566CC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3105" w:type="dxa"/>
        </w:tcPr>
        <w:p w14:paraId="6C010D93" w14:textId="1C1483AA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003F41A9" wp14:editId="15C69DBB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39D6" w14:textId="77777777" w:rsidR="009B6E23" w:rsidRDefault="009B6E23" w:rsidP="00D52BCD">
      <w:pPr>
        <w:spacing w:after="0" w:line="240" w:lineRule="auto"/>
      </w:pPr>
      <w:r>
        <w:separator/>
      </w:r>
    </w:p>
  </w:footnote>
  <w:footnote w:type="continuationSeparator" w:id="0">
    <w:p w14:paraId="4C361437" w14:textId="77777777" w:rsidR="009B6E23" w:rsidRDefault="009B6E23" w:rsidP="00D52BCD">
      <w:pPr>
        <w:spacing w:after="0" w:line="240" w:lineRule="auto"/>
      </w:pPr>
      <w:r>
        <w:continuationSeparator/>
      </w:r>
    </w:p>
  </w:footnote>
  <w:footnote w:type="continuationNotice" w:id="1">
    <w:p w14:paraId="42037E43" w14:textId="77777777" w:rsidR="009B6E23" w:rsidRDefault="009B6E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alt="Download from cloud" style="width:15.75pt;height:15.75pt;visibility:visible;mso-wrap-style:square" o:bullet="t">
        <v:imagedata r:id="rId1" o:title="Download from cloud"/>
      </v:shape>
    </w:pict>
  </w:numPicBullet>
  <w:numPicBullet w:numPicBulletId="1">
    <w:pict>
      <v:shape id="_x0000_i1077" type="#_x0000_t75" alt="Eye Icon - Free Download at Icons8" style="width:25.5pt;height:25.5pt;flip:y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C5A"/>
    <w:multiLevelType w:val="hybridMultilevel"/>
    <w:tmpl w:val="30A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5"/>
  </w:num>
  <w:num w:numId="4">
    <w:abstractNumId w:val="29"/>
  </w:num>
  <w:num w:numId="5">
    <w:abstractNumId w:val="6"/>
  </w:num>
  <w:num w:numId="6">
    <w:abstractNumId w:val="31"/>
  </w:num>
  <w:num w:numId="7">
    <w:abstractNumId w:val="11"/>
  </w:num>
  <w:num w:numId="8">
    <w:abstractNumId w:val="4"/>
  </w:num>
  <w:num w:numId="9">
    <w:abstractNumId w:val="38"/>
  </w:num>
  <w:num w:numId="10">
    <w:abstractNumId w:val="0"/>
  </w:num>
  <w:num w:numId="11">
    <w:abstractNumId w:val="39"/>
  </w:num>
  <w:num w:numId="12">
    <w:abstractNumId w:val="7"/>
  </w:num>
  <w:num w:numId="13">
    <w:abstractNumId w:val="1"/>
  </w:num>
  <w:num w:numId="14">
    <w:abstractNumId w:val="12"/>
  </w:num>
  <w:num w:numId="15">
    <w:abstractNumId w:val="28"/>
  </w:num>
  <w:num w:numId="16">
    <w:abstractNumId w:val="27"/>
  </w:num>
  <w:num w:numId="17">
    <w:abstractNumId w:val="34"/>
  </w:num>
  <w:num w:numId="18">
    <w:abstractNumId w:val="15"/>
  </w:num>
  <w:num w:numId="19">
    <w:abstractNumId w:val="30"/>
  </w:num>
  <w:num w:numId="20">
    <w:abstractNumId w:val="24"/>
  </w:num>
  <w:num w:numId="21">
    <w:abstractNumId w:val="23"/>
  </w:num>
  <w:num w:numId="22">
    <w:abstractNumId w:val="22"/>
  </w:num>
  <w:num w:numId="23">
    <w:abstractNumId w:val="10"/>
  </w:num>
  <w:num w:numId="24">
    <w:abstractNumId w:val="17"/>
  </w:num>
  <w:num w:numId="25">
    <w:abstractNumId w:val="5"/>
  </w:num>
  <w:num w:numId="26">
    <w:abstractNumId w:val="18"/>
  </w:num>
  <w:num w:numId="27">
    <w:abstractNumId w:val="3"/>
  </w:num>
  <w:num w:numId="28">
    <w:abstractNumId w:val="19"/>
  </w:num>
  <w:num w:numId="29">
    <w:abstractNumId w:val="9"/>
  </w:num>
  <w:num w:numId="30">
    <w:abstractNumId w:val="37"/>
  </w:num>
  <w:num w:numId="31">
    <w:abstractNumId w:val="20"/>
  </w:num>
  <w:num w:numId="32">
    <w:abstractNumId w:val="14"/>
  </w:num>
  <w:num w:numId="33">
    <w:abstractNumId w:val="33"/>
  </w:num>
  <w:num w:numId="34">
    <w:abstractNumId w:val="2"/>
  </w:num>
  <w:num w:numId="35">
    <w:abstractNumId w:val="32"/>
  </w:num>
  <w:num w:numId="36">
    <w:abstractNumId w:val="21"/>
  </w:num>
  <w:num w:numId="37">
    <w:abstractNumId w:val="36"/>
  </w:num>
  <w:num w:numId="38">
    <w:abstractNumId w:val="8"/>
  </w:num>
  <w:num w:numId="39">
    <w:abstractNumId w:val="2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2B13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360D6"/>
    <w:rsid w:val="00441743"/>
    <w:rsid w:val="00442CF5"/>
    <w:rsid w:val="00442D1C"/>
    <w:rsid w:val="00445C8C"/>
    <w:rsid w:val="00446B4E"/>
    <w:rsid w:val="004514BF"/>
    <w:rsid w:val="00451840"/>
    <w:rsid w:val="004532A0"/>
    <w:rsid w:val="0045383E"/>
    <w:rsid w:val="00453A25"/>
    <w:rsid w:val="00454E48"/>
    <w:rsid w:val="00455565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436"/>
    <w:rsid w:val="00490BF7"/>
    <w:rsid w:val="0049246D"/>
    <w:rsid w:val="00492D03"/>
    <w:rsid w:val="0049394F"/>
    <w:rsid w:val="00494219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0A1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E"/>
    <w:rsid w:val="006B5668"/>
    <w:rsid w:val="006B585A"/>
    <w:rsid w:val="006B5C46"/>
    <w:rsid w:val="006B63FD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46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6BC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7030"/>
    <w:rsid w:val="0092725E"/>
    <w:rsid w:val="00931154"/>
    <w:rsid w:val="00931BC4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09D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7E4"/>
    <w:rsid w:val="009B280F"/>
    <w:rsid w:val="009B2894"/>
    <w:rsid w:val="009B3457"/>
    <w:rsid w:val="009B43E3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2D32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D7778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3CE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67547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247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575A7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5DC1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75E4C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72CE"/>
    <w:rsid w:val="00D97A14"/>
    <w:rsid w:val="00DA0E85"/>
    <w:rsid w:val="00DA3A70"/>
    <w:rsid w:val="00DA3C22"/>
    <w:rsid w:val="00DA4BF3"/>
    <w:rsid w:val="00DA4CF4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E7BCA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43742D-5A77-455F-8D01-B956A63A63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163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77</cp:revision>
  <cp:lastPrinted>2020-03-09T16:27:00Z</cp:lastPrinted>
  <dcterms:created xsi:type="dcterms:W3CDTF">2021-07-28T13:59:00Z</dcterms:created>
  <dcterms:modified xsi:type="dcterms:W3CDTF">2021-09-06T22:02:00Z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